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2834780"/>
        <w:docPartObj>
          <w:docPartGallery w:val="Cover Pages"/>
          <w:docPartUnique/>
        </w:docPartObj>
      </w:sdtPr>
      <w:sdtEndPr/>
      <w:sdtContent>
        <w:p w14:paraId="68ED4B25" w14:textId="77777777" w:rsidR="00085468" w:rsidRDefault="00E37BB1" w:rsidP="00085468">
          <w:pPr>
            <w:jc w:val="right"/>
          </w:pPr>
          <w:r w:rsidRPr="00E37BB1">
            <w:rPr>
              <w:noProof/>
              <w:lang w:eastAsia="zh-CN"/>
            </w:rPr>
            <w:drawing>
              <wp:inline distT="0" distB="0" distL="0" distR="0" wp14:anchorId="71419CD0" wp14:editId="7D29DD02">
                <wp:extent cx="2099836" cy="505741"/>
                <wp:effectExtent l="0" t="0" r="0" b="0"/>
                <wp:docPr id="10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657" cy="5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68B0A4" w14:textId="77777777" w:rsidR="00085468" w:rsidRPr="002C4532" w:rsidRDefault="00085468" w:rsidP="002C453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A1082E6" wp14:editId="767A7E0E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2609850</wp:posOffset>
                    </wp:positionV>
                    <wp:extent cx="7315200" cy="147637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76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6D095A" w14:textId="4C967C09" w:rsidR="00051172" w:rsidRDefault="0047499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Style w:val="TitleChar"/>
                                    <w:rFonts w:ascii="Calibri" w:hAnsi="Calibri"/>
                                  </w:rPr>
                                  <w:t>TeaMs</w:t>
                                </w:r>
                                <w:r w:rsidR="00051172">
                                  <w:rPr>
                                    <w:rStyle w:val="TitleChar"/>
                                    <w:rFonts w:ascii="Calibri" w:hAnsi="Calibri"/>
                                  </w:rPr>
                                  <w:t xml:space="preserve">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1082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36pt;margin-top:205.5pt;width:8in;height:116.25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" filled="f" stroked="f" strokeweight=".5pt">
                    <v:textbox inset="126pt,0,54pt,0">
                      <w:txbxContent>
                        <w:p w14:paraId="4D6D095A" w14:textId="4C967C09" w:rsidR="00051172" w:rsidRDefault="0047499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Style w:val="TitleChar"/>
                              <w:rFonts w:ascii="Calibri" w:hAnsi="Calibri"/>
                            </w:rPr>
                            <w:t>TeaMs</w:t>
                          </w:r>
                          <w:r w:rsidR="00051172">
                            <w:rPr>
                              <w:rStyle w:val="TitleChar"/>
                              <w:rFonts w:ascii="Calibri" w:hAnsi="Calibri"/>
                            </w:rPr>
                            <w:t xml:space="preserve"> App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442CA62" wp14:editId="215AEFA4">
                    <wp:simplePos x="0" y="0"/>
                    <wp:positionH relativeFrom="page">
                      <wp:posOffset>461826</wp:posOffset>
                    </wp:positionH>
                    <wp:positionV relativeFrom="page">
                      <wp:posOffset>8369209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ED2EA" w14:textId="77777777" w:rsidR="00051172" w:rsidRDefault="0005117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Author: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64994985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Tyler Lu</w:t>
                                    </w:r>
                                  </w:sdtContent>
                                </w:sdt>
                              </w:p>
                              <w:p w14:paraId="057E4F60" w14:textId="77777777" w:rsidR="00051172" w:rsidRDefault="0005117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442CA62" id="Text Box 152" o:spid="_x0000_s1027" type="#_x0000_t202" style="position:absolute;margin-left:36.35pt;margin-top:659pt;width:8in;height:1in;z-index:251658241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" filled="f" stroked="f" strokeweight=".5pt">
                    <v:textbox inset="126pt,0,54pt,0">
                      <w:txbxContent>
                        <w:p w14:paraId="5CCED2EA" w14:textId="77777777" w:rsidR="00051172" w:rsidRDefault="0005117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Author: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64994985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Tyler Lu</w:t>
                              </w:r>
                            </w:sdtContent>
                          </w:sdt>
                        </w:p>
                        <w:p w14:paraId="057E4F60" w14:textId="77777777" w:rsidR="00051172" w:rsidRDefault="0005117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A8187B" wp14:editId="23BFFF7A">
                    <wp:simplePos x="0" y="0"/>
                    <wp:positionH relativeFrom="page">
                      <wp:posOffset>461826</wp:posOffset>
                    </wp:positionH>
                    <wp:positionV relativeFrom="page">
                      <wp:posOffset>7029994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416371738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B35AD8B" w14:textId="77777777" w:rsidR="00051172" w:rsidRDefault="0005117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8A8187B" id="Text Box 153" o:spid="_x0000_s1028" type="#_x0000_t202" style="position:absolute;margin-left:36.35pt;margin-top:553.55pt;width:8in;height:79.5pt;z-index:25165824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416371738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B35AD8B" w14:textId="77777777" w:rsidR="00051172" w:rsidRDefault="0005117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="Times New Roman" w:hAnsi="Calibri" w:cs="Times New Roman"/>
          <w:color w:val="auto"/>
          <w:sz w:val="24"/>
          <w:szCs w:val="24"/>
        </w:rPr>
        <w:id w:val="1058519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4D7A7E" w14:textId="77777777" w:rsidR="002C4532" w:rsidRDefault="002C4532">
          <w:pPr>
            <w:pStyle w:val="TOCHeading"/>
          </w:pPr>
          <w:r w:rsidRPr="002C4532">
            <w:rPr>
              <w:rStyle w:val="Heading1Char"/>
              <w:rFonts w:asciiTheme="minorHAnsi" w:hAnsiTheme="minorHAnsi"/>
            </w:rPr>
            <w:t>Contents</w:t>
          </w:r>
        </w:p>
        <w:p w14:paraId="52166B65" w14:textId="40AFC1F1" w:rsidR="00CE3208" w:rsidRDefault="002C453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65687" w:history="1">
            <w:r w:rsidR="00CE3208" w:rsidRPr="007D382E">
              <w:rPr>
                <w:rStyle w:val="Hyperlink"/>
                <w:noProof/>
              </w:rPr>
              <w:t>1.</w:t>
            </w:r>
            <w:r w:rsidR="00CE32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E3208" w:rsidRPr="007D382E">
              <w:rPr>
                <w:rStyle w:val="Hyperlink"/>
                <w:noProof/>
              </w:rPr>
              <w:t>Download files from VSO</w:t>
            </w:r>
            <w:r w:rsidR="00CE3208">
              <w:rPr>
                <w:noProof/>
                <w:webHidden/>
              </w:rPr>
              <w:tab/>
            </w:r>
            <w:r w:rsidR="00CE3208">
              <w:rPr>
                <w:noProof/>
                <w:webHidden/>
              </w:rPr>
              <w:fldChar w:fldCharType="begin"/>
            </w:r>
            <w:r w:rsidR="00CE3208">
              <w:rPr>
                <w:noProof/>
                <w:webHidden/>
              </w:rPr>
              <w:instrText xml:space="preserve"> PAGEREF _Toc495665687 \h </w:instrText>
            </w:r>
            <w:r w:rsidR="00CE3208">
              <w:rPr>
                <w:noProof/>
                <w:webHidden/>
              </w:rPr>
            </w:r>
            <w:r w:rsidR="00CE3208">
              <w:rPr>
                <w:noProof/>
                <w:webHidden/>
              </w:rPr>
              <w:fldChar w:fldCharType="separate"/>
            </w:r>
            <w:r w:rsidR="00CE3208">
              <w:rPr>
                <w:noProof/>
                <w:webHidden/>
              </w:rPr>
              <w:t>2</w:t>
            </w:r>
            <w:r w:rsidR="00CE3208">
              <w:rPr>
                <w:noProof/>
                <w:webHidden/>
              </w:rPr>
              <w:fldChar w:fldCharType="end"/>
            </w:r>
          </w:hyperlink>
        </w:p>
        <w:p w14:paraId="4122F202" w14:textId="3FCBBE80" w:rsidR="00CE3208" w:rsidRDefault="006D021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5665688" w:history="1">
            <w:r w:rsidR="00CE3208" w:rsidRPr="007D382E">
              <w:rPr>
                <w:rStyle w:val="Hyperlink"/>
                <w:noProof/>
              </w:rPr>
              <w:t>2.</w:t>
            </w:r>
            <w:r w:rsidR="00CE32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E3208" w:rsidRPr="007D382E">
              <w:rPr>
                <w:rStyle w:val="Hyperlink"/>
                <w:noProof/>
              </w:rPr>
              <w:t>Create Teams App package</w:t>
            </w:r>
            <w:r w:rsidR="00CE3208">
              <w:rPr>
                <w:noProof/>
                <w:webHidden/>
              </w:rPr>
              <w:tab/>
            </w:r>
            <w:r w:rsidR="00CE3208">
              <w:rPr>
                <w:noProof/>
                <w:webHidden/>
              </w:rPr>
              <w:fldChar w:fldCharType="begin"/>
            </w:r>
            <w:r w:rsidR="00CE3208">
              <w:rPr>
                <w:noProof/>
                <w:webHidden/>
              </w:rPr>
              <w:instrText xml:space="preserve"> PAGEREF _Toc495665688 \h </w:instrText>
            </w:r>
            <w:r w:rsidR="00CE3208">
              <w:rPr>
                <w:noProof/>
                <w:webHidden/>
              </w:rPr>
            </w:r>
            <w:r w:rsidR="00CE3208">
              <w:rPr>
                <w:noProof/>
                <w:webHidden/>
              </w:rPr>
              <w:fldChar w:fldCharType="separate"/>
            </w:r>
            <w:r w:rsidR="00CE3208">
              <w:rPr>
                <w:noProof/>
                <w:webHidden/>
              </w:rPr>
              <w:t>2</w:t>
            </w:r>
            <w:r w:rsidR="00CE3208">
              <w:rPr>
                <w:noProof/>
                <w:webHidden/>
              </w:rPr>
              <w:fldChar w:fldCharType="end"/>
            </w:r>
          </w:hyperlink>
        </w:p>
        <w:p w14:paraId="74AB1B47" w14:textId="4DDEB783" w:rsidR="00CE3208" w:rsidRDefault="006D0214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5665689" w:history="1">
            <w:r w:rsidR="00CE3208" w:rsidRPr="007D382E">
              <w:rPr>
                <w:rStyle w:val="Hyperlink"/>
                <w:noProof/>
              </w:rPr>
              <w:t>2.1.</w:t>
            </w:r>
            <w:r w:rsidR="00CE32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E3208" w:rsidRPr="007D382E">
              <w:rPr>
                <w:rStyle w:val="Hyperlink"/>
                <w:noProof/>
              </w:rPr>
              <w:t>Update manifest.json</w:t>
            </w:r>
            <w:r w:rsidR="00CE3208">
              <w:rPr>
                <w:noProof/>
                <w:webHidden/>
              </w:rPr>
              <w:tab/>
            </w:r>
            <w:r w:rsidR="00CE3208">
              <w:rPr>
                <w:noProof/>
                <w:webHidden/>
              </w:rPr>
              <w:fldChar w:fldCharType="begin"/>
            </w:r>
            <w:r w:rsidR="00CE3208">
              <w:rPr>
                <w:noProof/>
                <w:webHidden/>
              </w:rPr>
              <w:instrText xml:space="preserve"> PAGEREF _Toc495665689 \h </w:instrText>
            </w:r>
            <w:r w:rsidR="00CE3208">
              <w:rPr>
                <w:noProof/>
                <w:webHidden/>
              </w:rPr>
            </w:r>
            <w:r w:rsidR="00CE3208">
              <w:rPr>
                <w:noProof/>
                <w:webHidden/>
              </w:rPr>
              <w:fldChar w:fldCharType="separate"/>
            </w:r>
            <w:r w:rsidR="00CE3208">
              <w:rPr>
                <w:noProof/>
                <w:webHidden/>
              </w:rPr>
              <w:t>2</w:t>
            </w:r>
            <w:r w:rsidR="00CE3208">
              <w:rPr>
                <w:noProof/>
                <w:webHidden/>
              </w:rPr>
              <w:fldChar w:fldCharType="end"/>
            </w:r>
          </w:hyperlink>
        </w:p>
        <w:p w14:paraId="634269DA" w14:textId="735ABCC2" w:rsidR="00CE3208" w:rsidRDefault="006D0214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5665690" w:history="1">
            <w:r w:rsidR="00CE3208" w:rsidRPr="007D382E">
              <w:rPr>
                <w:rStyle w:val="Hyperlink"/>
                <w:noProof/>
              </w:rPr>
              <w:t>2.2.</w:t>
            </w:r>
            <w:r w:rsidR="00CE32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E3208" w:rsidRPr="007D382E">
              <w:rPr>
                <w:rStyle w:val="Hyperlink"/>
                <w:noProof/>
              </w:rPr>
              <w:t>Create Teams App package</w:t>
            </w:r>
            <w:r w:rsidR="00CE3208">
              <w:rPr>
                <w:noProof/>
                <w:webHidden/>
              </w:rPr>
              <w:tab/>
            </w:r>
            <w:r w:rsidR="00CE3208">
              <w:rPr>
                <w:noProof/>
                <w:webHidden/>
              </w:rPr>
              <w:fldChar w:fldCharType="begin"/>
            </w:r>
            <w:r w:rsidR="00CE3208">
              <w:rPr>
                <w:noProof/>
                <w:webHidden/>
              </w:rPr>
              <w:instrText xml:space="preserve"> PAGEREF _Toc495665690 \h </w:instrText>
            </w:r>
            <w:r w:rsidR="00CE3208">
              <w:rPr>
                <w:noProof/>
                <w:webHidden/>
              </w:rPr>
            </w:r>
            <w:r w:rsidR="00CE3208">
              <w:rPr>
                <w:noProof/>
                <w:webHidden/>
              </w:rPr>
              <w:fldChar w:fldCharType="separate"/>
            </w:r>
            <w:r w:rsidR="00CE3208">
              <w:rPr>
                <w:noProof/>
                <w:webHidden/>
              </w:rPr>
              <w:t>2</w:t>
            </w:r>
            <w:r w:rsidR="00CE3208">
              <w:rPr>
                <w:noProof/>
                <w:webHidden/>
              </w:rPr>
              <w:fldChar w:fldCharType="end"/>
            </w:r>
          </w:hyperlink>
        </w:p>
        <w:p w14:paraId="05E3C22A" w14:textId="7F39E168" w:rsidR="00CE3208" w:rsidRDefault="006D021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5665691" w:history="1">
            <w:r w:rsidR="00CE3208" w:rsidRPr="007D382E">
              <w:rPr>
                <w:rStyle w:val="Hyperlink"/>
                <w:noProof/>
              </w:rPr>
              <w:t>3.</w:t>
            </w:r>
            <w:r w:rsidR="00CE32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E3208" w:rsidRPr="007D382E">
              <w:rPr>
                <w:rStyle w:val="Hyperlink"/>
                <w:noProof/>
              </w:rPr>
              <w:t>Manage Team</w:t>
            </w:r>
            <w:r w:rsidR="00CE3208">
              <w:rPr>
                <w:noProof/>
                <w:webHidden/>
              </w:rPr>
              <w:tab/>
            </w:r>
            <w:r w:rsidR="00CE3208">
              <w:rPr>
                <w:noProof/>
                <w:webHidden/>
              </w:rPr>
              <w:fldChar w:fldCharType="begin"/>
            </w:r>
            <w:r w:rsidR="00CE3208">
              <w:rPr>
                <w:noProof/>
                <w:webHidden/>
              </w:rPr>
              <w:instrText xml:space="preserve"> PAGEREF _Toc495665691 \h </w:instrText>
            </w:r>
            <w:r w:rsidR="00CE3208">
              <w:rPr>
                <w:noProof/>
                <w:webHidden/>
              </w:rPr>
            </w:r>
            <w:r w:rsidR="00CE3208">
              <w:rPr>
                <w:noProof/>
                <w:webHidden/>
              </w:rPr>
              <w:fldChar w:fldCharType="separate"/>
            </w:r>
            <w:r w:rsidR="00CE3208">
              <w:rPr>
                <w:noProof/>
                <w:webHidden/>
              </w:rPr>
              <w:t>3</w:t>
            </w:r>
            <w:r w:rsidR="00CE3208">
              <w:rPr>
                <w:noProof/>
                <w:webHidden/>
              </w:rPr>
              <w:fldChar w:fldCharType="end"/>
            </w:r>
          </w:hyperlink>
        </w:p>
        <w:p w14:paraId="0D9C834D" w14:textId="6F205C5E" w:rsidR="00CE3208" w:rsidRDefault="006D0214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5665692" w:history="1">
            <w:r w:rsidR="00CE3208" w:rsidRPr="007D382E">
              <w:rPr>
                <w:rStyle w:val="Hyperlink"/>
                <w:noProof/>
              </w:rPr>
              <w:t>3.1.</w:t>
            </w:r>
            <w:r w:rsidR="00CE32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E3208" w:rsidRPr="007D382E">
              <w:rPr>
                <w:rStyle w:val="Hyperlink"/>
                <w:noProof/>
              </w:rPr>
              <w:t>Side-load the Teams App</w:t>
            </w:r>
            <w:r w:rsidR="00CE3208">
              <w:rPr>
                <w:noProof/>
                <w:webHidden/>
              </w:rPr>
              <w:tab/>
            </w:r>
            <w:r w:rsidR="00CE3208">
              <w:rPr>
                <w:noProof/>
                <w:webHidden/>
              </w:rPr>
              <w:fldChar w:fldCharType="begin"/>
            </w:r>
            <w:r w:rsidR="00CE3208">
              <w:rPr>
                <w:noProof/>
                <w:webHidden/>
              </w:rPr>
              <w:instrText xml:space="preserve"> PAGEREF _Toc495665692 \h </w:instrText>
            </w:r>
            <w:r w:rsidR="00CE3208">
              <w:rPr>
                <w:noProof/>
                <w:webHidden/>
              </w:rPr>
            </w:r>
            <w:r w:rsidR="00CE3208">
              <w:rPr>
                <w:noProof/>
                <w:webHidden/>
              </w:rPr>
              <w:fldChar w:fldCharType="separate"/>
            </w:r>
            <w:r w:rsidR="00CE3208">
              <w:rPr>
                <w:noProof/>
                <w:webHidden/>
              </w:rPr>
              <w:t>3</w:t>
            </w:r>
            <w:r w:rsidR="00CE3208">
              <w:rPr>
                <w:noProof/>
                <w:webHidden/>
              </w:rPr>
              <w:fldChar w:fldCharType="end"/>
            </w:r>
          </w:hyperlink>
        </w:p>
        <w:p w14:paraId="4865E3BC" w14:textId="384BA896" w:rsidR="00CE3208" w:rsidRDefault="006D0214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5665693" w:history="1">
            <w:r w:rsidR="00CE3208" w:rsidRPr="007D382E">
              <w:rPr>
                <w:rStyle w:val="Hyperlink"/>
                <w:noProof/>
              </w:rPr>
              <w:t>3.2.</w:t>
            </w:r>
            <w:r w:rsidR="00CE32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E3208" w:rsidRPr="007D382E">
              <w:rPr>
                <w:rStyle w:val="Hyperlink"/>
                <w:noProof/>
              </w:rPr>
              <w:t>Add the Metric Input tab</w:t>
            </w:r>
            <w:r w:rsidR="00CE3208">
              <w:rPr>
                <w:noProof/>
                <w:webHidden/>
              </w:rPr>
              <w:tab/>
            </w:r>
            <w:r w:rsidR="00CE3208">
              <w:rPr>
                <w:noProof/>
                <w:webHidden/>
              </w:rPr>
              <w:fldChar w:fldCharType="begin"/>
            </w:r>
            <w:r w:rsidR="00CE3208">
              <w:rPr>
                <w:noProof/>
                <w:webHidden/>
              </w:rPr>
              <w:instrText xml:space="preserve"> PAGEREF _Toc495665693 \h </w:instrText>
            </w:r>
            <w:r w:rsidR="00CE3208">
              <w:rPr>
                <w:noProof/>
                <w:webHidden/>
              </w:rPr>
            </w:r>
            <w:r w:rsidR="00CE3208">
              <w:rPr>
                <w:noProof/>
                <w:webHidden/>
              </w:rPr>
              <w:fldChar w:fldCharType="separate"/>
            </w:r>
            <w:r w:rsidR="00CE3208">
              <w:rPr>
                <w:noProof/>
                <w:webHidden/>
              </w:rPr>
              <w:t>4</w:t>
            </w:r>
            <w:r w:rsidR="00CE3208">
              <w:rPr>
                <w:noProof/>
                <w:webHidden/>
              </w:rPr>
              <w:fldChar w:fldCharType="end"/>
            </w:r>
          </w:hyperlink>
        </w:p>
        <w:p w14:paraId="07DE7712" w14:textId="3AFC6178" w:rsidR="00CE3208" w:rsidRDefault="006D0214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5665694" w:history="1">
            <w:r w:rsidR="00CE3208" w:rsidRPr="007D382E">
              <w:rPr>
                <w:rStyle w:val="Hyperlink"/>
                <w:noProof/>
              </w:rPr>
              <w:t>3.3.</w:t>
            </w:r>
            <w:r w:rsidR="00CE32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E3208" w:rsidRPr="007D382E">
              <w:rPr>
                <w:rStyle w:val="Hyperlink"/>
                <w:noProof/>
              </w:rPr>
              <w:t>Add the Idea Board tab</w:t>
            </w:r>
            <w:r w:rsidR="00CE3208">
              <w:rPr>
                <w:noProof/>
                <w:webHidden/>
              </w:rPr>
              <w:tab/>
            </w:r>
            <w:r w:rsidR="00CE3208">
              <w:rPr>
                <w:noProof/>
                <w:webHidden/>
              </w:rPr>
              <w:fldChar w:fldCharType="begin"/>
            </w:r>
            <w:r w:rsidR="00CE3208">
              <w:rPr>
                <w:noProof/>
                <w:webHidden/>
              </w:rPr>
              <w:instrText xml:space="preserve"> PAGEREF _Toc495665694 \h </w:instrText>
            </w:r>
            <w:r w:rsidR="00CE3208">
              <w:rPr>
                <w:noProof/>
                <w:webHidden/>
              </w:rPr>
            </w:r>
            <w:r w:rsidR="00CE3208">
              <w:rPr>
                <w:noProof/>
                <w:webHidden/>
              </w:rPr>
              <w:fldChar w:fldCharType="separate"/>
            </w:r>
            <w:r w:rsidR="00CE3208">
              <w:rPr>
                <w:noProof/>
                <w:webHidden/>
              </w:rPr>
              <w:t>5</w:t>
            </w:r>
            <w:r w:rsidR="00CE3208">
              <w:rPr>
                <w:noProof/>
                <w:webHidden/>
              </w:rPr>
              <w:fldChar w:fldCharType="end"/>
            </w:r>
          </w:hyperlink>
        </w:p>
        <w:p w14:paraId="65F7ECF7" w14:textId="7175DFC5" w:rsidR="002C4532" w:rsidRDefault="002C4532">
          <w:r>
            <w:rPr>
              <w:b/>
              <w:bCs/>
              <w:noProof/>
            </w:rPr>
            <w:fldChar w:fldCharType="end"/>
          </w:r>
        </w:p>
      </w:sdtContent>
    </w:sdt>
    <w:p w14:paraId="734AAACD" w14:textId="77777777" w:rsidR="002C4532" w:rsidRPr="002C4532" w:rsidRDefault="002C4532" w:rsidP="002C4532"/>
    <w:p w14:paraId="128769F8" w14:textId="77777777" w:rsidR="002C4532" w:rsidRDefault="002C4532">
      <w:pPr>
        <w:rPr>
          <w:rFonts w:eastAsiaTheme="majorEastAsia" w:cstheme="majorBidi"/>
          <w:b/>
          <w:bCs/>
          <w:color w:val="FF860A"/>
          <w:sz w:val="32"/>
          <w:szCs w:val="32"/>
        </w:rPr>
      </w:pPr>
      <w:r>
        <w:br w:type="page"/>
      </w:r>
    </w:p>
    <w:p w14:paraId="3A5FF9A3" w14:textId="27598C30" w:rsidR="00E80D4A" w:rsidRDefault="001F747A" w:rsidP="005131A4">
      <w:pPr>
        <w:pStyle w:val="Heading1"/>
        <w:numPr>
          <w:ilvl w:val="0"/>
          <w:numId w:val="1"/>
        </w:numPr>
      </w:pPr>
      <w:bookmarkStart w:id="0" w:name="_Toc495665688"/>
      <w:r>
        <w:lastRenderedPageBreak/>
        <w:t>Create Teams App package</w:t>
      </w:r>
      <w:bookmarkEnd w:id="0"/>
    </w:p>
    <w:p w14:paraId="035E0CCB" w14:textId="2A8F19B3" w:rsidR="009C1183" w:rsidRPr="00E80D4A" w:rsidRDefault="001F747A" w:rsidP="00E80D4A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1" w:name="_Toc495665689"/>
      <w:r>
        <w:t>Update manifest.json</w:t>
      </w:r>
      <w:bookmarkEnd w:id="1"/>
    </w:p>
    <w:p w14:paraId="4A1D7BE5" w14:textId="2864037A" w:rsidR="00563E2D" w:rsidRDefault="004F5F70" w:rsidP="00412118">
      <w:pPr>
        <w:pStyle w:val="ListParagraph"/>
        <w:numPr>
          <w:ilvl w:val="0"/>
          <w:numId w:val="2"/>
        </w:numPr>
      </w:pPr>
      <w:r>
        <w:t>Open</w:t>
      </w:r>
      <w:r w:rsidR="001F747A">
        <w:t xml:space="preserve"> </w:t>
      </w:r>
      <w:r w:rsidR="00412118" w:rsidRPr="00412118">
        <w:rPr>
          <w:i/>
        </w:rPr>
        <w:t>/Files/TeamsAppPackage/</w:t>
      </w:r>
      <w:r w:rsidR="002933C3" w:rsidRPr="00412118">
        <w:rPr>
          <w:i/>
        </w:rPr>
        <w:t>manifest.jso</w:t>
      </w:r>
      <w:r w:rsidR="001F747A" w:rsidRPr="00412118">
        <w:rPr>
          <w:i/>
        </w:rPr>
        <w:t>n</w:t>
      </w:r>
      <w:r w:rsidR="002933C3">
        <w:t xml:space="preserve"> with </w:t>
      </w:r>
      <w:r w:rsidR="00412118">
        <w:t>a</w:t>
      </w:r>
      <w:r w:rsidR="002933C3">
        <w:t xml:space="preserve"> text editor</w:t>
      </w:r>
      <w:r>
        <w:t>.</w:t>
      </w:r>
    </w:p>
    <w:p w14:paraId="4BA29EC9" w14:textId="77777777" w:rsidR="001F747A" w:rsidRDefault="001F747A" w:rsidP="00EC730A">
      <w:pPr>
        <w:pStyle w:val="ListParagraph"/>
        <w:numPr>
          <w:ilvl w:val="0"/>
          <w:numId w:val="2"/>
        </w:numPr>
      </w:pPr>
      <w:r>
        <w:t>Replace the following 2 placeholder with the corresponding values you got in previous guides</w:t>
      </w:r>
    </w:p>
    <w:p w14:paraId="20765F5A" w14:textId="6B958ECE" w:rsidR="001F747A" w:rsidRDefault="001F747A" w:rsidP="00EC730A">
      <w:pPr>
        <w:pStyle w:val="ListParagraph"/>
        <w:numPr>
          <w:ilvl w:val="0"/>
          <w:numId w:val="3"/>
        </w:numPr>
      </w:pPr>
      <w:r w:rsidRPr="001F747A">
        <w:t>&lt;MicrosoftAppId&gt;</w:t>
      </w:r>
      <w:r>
        <w:t xml:space="preserve">: the App Id of the Microsoft App registered when creating the Bot </w:t>
      </w:r>
    </w:p>
    <w:p w14:paraId="63946560" w14:textId="1092F46B" w:rsidR="00412118" w:rsidRDefault="00412118" w:rsidP="00412118">
      <w:pPr>
        <w:pStyle w:val="ListParagraph"/>
        <w:ind w:left="1500"/>
      </w:pPr>
      <w:r>
        <w:rPr>
          <w:noProof/>
        </w:rPr>
        <w:drawing>
          <wp:inline distT="0" distB="0" distL="0" distR="0" wp14:anchorId="70B76F54" wp14:editId="7B8F6985">
            <wp:extent cx="5696712" cy="2048256"/>
            <wp:effectExtent l="19050" t="19050" r="1841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20482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8F4E52" w14:textId="233657F1" w:rsidR="001F747A" w:rsidRDefault="001F747A" w:rsidP="00EC730A">
      <w:pPr>
        <w:pStyle w:val="ListParagraph"/>
        <w:numPr>
          <w:ilvl w:val="0"/>
          <w:numId w:val="3"/>
        </w:numPr>
      </w:pPr>
      <w:r w:rsidRPr="001F747A">
        <w:t>&lt;MetricWebAppDomain&gt;</w:t>
      </w:r>
      <w:r>
        <w:t>: the d</w:t>
      </w:r>
      <w:r w:rsidR="00A9690C">
        <w:t>omain of the Metric Web App</w:t>
      </w:r>
    </w:p>
    <w:p w14:paraId="6A3D298E" w14:textId="5D98200F" w:rsidR="00A9690C" w:rsidRDefault="00A9690C" w:rsidP="00A9690C">
      <w:pPr>
        <w:pStyle w:val="ListParagraph"/>
        <w:ind w:left="1500"/>
      </w:pPr>
      <w:r>
        <w:rPr>
          <w:noProof/>
        </w:rPr>
        <w:drawing>
          <wp:inline distT="0" distB="0" distL="0" distR="0" wp14:anchorId="4BABB88F" wp14:editId="22F15F12">
            <wp:extent cx="5810250" cy="1181100"/>
            <wp:effectExtent l="19050" t="19050" r="1905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A26F75" w14:textId="654BFB7B" w:rsidR="00344A33" w:rsidRDefault="002933C3" w:rsidP="00EC730A">
      <w:pPr>
        <w:pStyle w:val="ListParagraph"/>
        <w:numPr>
          <w:ilvl w:val="0"/>
          <w:numId w:val="2"/>
        </w:numPr>
      </w:pPr>
      <w:r>
        <w:t>Save the changes.</w:t>
      </w:r>
    </w:p>
    <w:p w14:paraId="03B605BF" w14:textId="080A14B6" w:rsidR="00E80D4A" w:rsidRDefault="002933C3" w:rsidP="00E80D4A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2" w:name="_Toc495665690"/>
      <w:r>
        <w:rPr>
          <w:lang w:val="en-US"/>
        </w:rPr>
        <w:t>Create Teams App package</w:t>
      </w:r>
      <w:bookmarkEnd w:id="2"/>
    </w:p>
    <w:p w14:paraId="79C9B1EF" w14:textId="1C5EA8BB" w:rsidR="00736C37" w:rsidRDefault="00A9690C" w:rsidP="002933C3">
      <w:pPr>
        <w:rPr>
          <w:noProof/>
        </w:rPr>
      </w:pPr>
      <w:r>
        <w:rPr>
          <w:noProof/>
        </w:rPr>
        <w:t xml:space="preserve">Zip the </w:t>
      </w:r>
      <w:r w:rsidR="002933C3">
        <w:rPr>
          <w:noProof/>
        </w:rPr>
        <w:t>files</w:t>
      </w:r>
      <w:r w:rsidR="00C45AA8">
        <w:rPr>
          <w:noProof/>
        </w:rPr>
        <w:t xml:space="preserve"> in </w:t>
      </w:r>
      <w:r w:rsidR="00C45AA8" w:rsidRPr="00412118">
        <w:rPr>
          <w:i/>
        </w:rPr>
        <w:t>/Files/TeamsAppPackage</w:t>
      </w:r>
      <w:r w:rsidR="00C45AA8">
        <w:rPr>
          <w:i/>
        </w:rPr>
        <w:t xml:space="preserve"> </w:t>
      </w:r>
      <w:r w:rsidR="00C45AA8" w:rsidRPr="00C45AA8">
        <w:t>folder.</w:t>
      </w:r>
    </w:p>
    <w:p w14:paraId="08581146" w14:textId="61B032BB" w:rsidR="00317CE8" w:rsidRDefault="00A9690C" w:rsidP="002933C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970DF8" wp14:editId="5495BEE6">
            <wp:extent cx="6123809" cy="3114286"/>
            <wp:effectExtent l="19050" t="19050" r="1079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31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B2324" w14:textId="46FF0494" w:rsidR="002933C3" w:rsidRDefault="002933C3" w:rsidP="002933C3">
      <w:r>
        <w:t xml:space="preserve">Name it </w:t>
      </w:r>
      <w:r w:rsidR="00C45AA8">
        <w:t>Huddle</w:t>
      </w:r>
      <w:r w:rsidRPr="002933C3">
        <w:t>TeamsApp</w:t>
      </w:r>
      <w:r>
        <w:t>.zip.</w:t>
      </w:r>
    </w:p>
    <w:p w14:paraId="669AE973" w14:textId="6D1D9AB5" w:rsidR="00D55FE0" w:rsidRDefault="0040523A" w:rsidP="0040523A">
      <w:pPr>
        <w:pStyle w:val="Heading1"/>
        <w:numPr>
          <w:ilvl w:val="0"/>
          <w:numId w:val="1"/>
        </w:numPr>
      </w:pPr>
      <w:bookmarkStart w:id="3" w:name="_Toc495665691"/>
      <w:r>
        <w:t>Manage Team</w:t>
      </w:r>
      <w:bookmarkEnd w:id="3"/>
    </w:p>
    <w:p w14:paraId="35204ABD" w14:textId="591A91BC" w:rsidR="0040523A" w:rsidRDefault="0040523A" w:rsidP="0040523A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4" w:name="_Toc495665692"/>
      <w:r>
        <w:rPr>
          <w:lang w:val="en-US"/>
        </w:rPr>
        <w:t>Side-load the Teams App</w:t>
      </w:r>
      <w:bookmarkEnd w:id="4"/>
    </w:p>
    <w:p w14:paraId="6B55B36F" w14:textId="19E76824" w:rsidR="00BF1FA9" w:rsidRPr="00BF1FA9" w:rsidRDefault="00BF1FA9" w:rsidP="00BF1FA9">
      <w:pPr>
        <w:rPr>
          <w:lang w:eastAsia="x-none"/>
        </w:rPr>
      </w:pPr>
      <w:r>
        <w:rPr>
          <w:lang w:eastAsia="x-none"/>
        </w:rPr>
        <w:t>Follow the steps below to side the Teams App.</w:t>
      </w:r>
    </w:p>
    <w:p w14:paraId="4944A6B8" w14:textId="62447A5B" w:rsidR="0040523A" w:rsidRDefault="00FB08A1" w:rsidP="00EC730A">
      <w:pPr>
        <w:pStyle w:val="ListParagraph"/>
        <w:numPr>
          <w:ilvl w:val="0"/>
          <w:numId w:val="4"/>
        </w:numPr>
        <w:rPr>
          <w:lang w:eastAsia="x-none"/>
        </w:rPr>
      </w:pPr>
      <w:r>
        <w:rPr>
          <w:lang w:eastAsia="x-none"/>
        </w:rPr>
        <w:t>Right-click a team in Microsoft Teams, then click Manage team</w:t>
      </w:r>
    </w:p>
    <w:p w14:paraId="4AF06E98" w14:textId="23197402" w:rsidR="00FB08A1" w:rsidRDefault="00FB08A1" w:rsidP="00FB08A1">
      <w:pPr>
        <w:pStyle w:val="ListParagraph"/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7EE0920F" wp14:editId="346EBF4C">
            <wp:extent cx="4038600" cy="13049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"/>
                    <a:stretch/>
                  </pic:blipFill>
                  <pic:spPr bwMode="auto">
                    <a:xfrm>
                      <a:off x="0" y="0"/>
                      <a:ext cx="4038600" cy="130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4488B" w14:textId="575DE029" w:rsidR="00FB08A1" w:rsidRDefault="00FB08A1" w:rsidP="00EC730A">
      <w:pPr>
        <w:pStyle w:val="ListParagraph"/>
        <w:numPr>
          <w:ilvl w:val="0"/>
          <w:numId w:val="4"/>
        </w:numPr>
        <w:rPr>
          <w:lang w:eastAsia="x-none"/>
        </w:rPr>
      </w:pPr>
      <w:r>
        <w:rPr>
          <w:lang w:eastAsia="x-none"/>
        </w:rPr>
        <w:t xml:space="preserve">Click the </w:t>
      </w:r>
      <w:r w:rsidRPr="00FB08A1">
        <w:rPr>
          <w:b/>
          <w:lang w:eastAsia="x-none"/>
        </w:rPr>
        <w:t>Bots</w:t>
      </w:r>
      <w:r>
        <w:rPr>
          <w:lang w:eastAsia="x-none"/>
        </w:rPr>
        <w:t xml:space="preserve"> tab</w:t>
      </w:r>
    </w:p>
    <w:p w14:paraId="476D7224" w14:textId="69EBB394" w:rsidR="00FB08A1" w:rsidRPr="0040523A" w:rsidRDefault="00FB08A1" w:rsidP="00FB08A1">
      <w:pPr>
        <w:pStyle w:val="ListParagraph"/>
        <w:rPr>
          <w:lang w:eastAsia="x-none"/>
        </w:rPr>
      </w:pPr>
      <w:r>
        <w:rPr>
          <w:noProof/>
          <w:lang w:eastAsia="x-none"/>
        </w:rPr>
        <w:lastRenderedPageBreak/>
        <w:drawing>
          <wp:inline distT="0" distB="0" distL="0" distR="0" wp14:anchorId="0417C39E" wp14:editId="3BDCCFE9">
            <wp:extent cx="6143625" cy="28194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414222" w14:textId="79D10221" w:rsidR="0040523A" w:rsidRPr="0040523A" w:rsidRDefault="00FB08A1" w:rsidP="00EC730A">
      <w:pPr>
        <w:pStyle w:val="ListParagraph"/>
        <w:numPr>
          <w:ilvl w:val="0"/>
          <w:numId w:val="4"/>
        </w:numPr>
      </w:pPr>
      <w:r>
        <w:t xml:space="preserve">Then click </w:t>
      </w:r>
      <w:r w:rsidRPr="00FB08A1">
        <w:rPr>
          <w:b/>
        </w:rPr>
        <w:t>Sideload a bot or tab</w:t>
      </w:r>
      <w:r>
        <w:t>.</w:t>
      </w:r>
    </w:p>
    <w:p w14:paraId="3017DF6D" w14:textId="6D755464" w:rsidR="0040523A" w:rsidRDefault="00FB08A1" w:rsidP="00EC730A">
      <w:pPr>
        <w:pStyle w:val="ListParagraph"/>
        <w:numPr>
          <w:ilvl w:val="0"/>
          <w:numId w:val="4"/>
        </w:numPr>
      </w:pPr>
      <w:r>
        <w:t xml:space="preserve">Select the </w:t>
      </w:r>
      <w:r w:rsidR="00C45AA8" w:rsidRPr="00C45AA8">
        <w:rPr>
          <w:i/>
        </w:rPr>
        <w:t>Huddle</w:t>
      </w:r>
      <w:r w:rsidRPr="00C45AA8">
        <w:rPr>
          <w:i/>
        </w:rPr>
        <w:t>TeamsApp.zip</w:t>
      </w:r>
      <w:r w:rsidR="00C45AA8">
        <w:t>.</w:t>
      </w:r>
    </w:p>
    <w:p w14:paraId="51D932A1" w14:textId="5BBEF879" w:rsidR="002B0AB2" w:rsidRDefault="00BE43FC" w:rsidP="002B0AB2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5" w:name="_Toc495665693"/>
      <w:r>
        <w:rPr>
          <w:lang w:val="en-US"/>
        </w:rPr>
        <w:t>Add the Metric I</w:t>
      </w:r>
      <w:r w:rsidR="002B0AB2">
        <w:rPr>
          <w:lang w:val="en-US"/>
        </w:rPr>
        <w:t>nput tab</w:t>
      </w:r>
      <w:bookmarkEnd w:id="5"/>
    </w:p>
    <w:p w14:paraId="45E9DF64" w14:textId="055978F8" w:rsidR="002B0AB2" w:rsidRDefault="002B0AB2" w:rsidP="00EC730A">
      <w:pPr>
        <w:pStyle w:val="ListParagraph"/>
        <w:numPr>
          <w:ilvl w:val="0"/>
          <w:numId w:val="6"/>
        </w:numPr>
        <w:rPr>
          <w:lang w:eastAsia="x-none"/>
        </w:rPr>
      </w:pPr>
      <w:r>
        <w:rPr>
          <w:lang w:eastAsia="x-none"/>
        </w:rPr>
        <w:t>Click a team.</w:t>
      </w:r>
    </w:p>
    <w:p w14:paraId="54827365" w14:textId="673E48A9" w:rsidR="002B0AB2" w:rsidRDefault="00C45AA8" w:rsidP="005C0FBC">
      <w:pPr>
        <w:ind w:left="720"/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6EEEE957" wp14:editId="47475336">
            <wp:extent cx="3286125" cy="800100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A3E5A4" w14:textId="7A13A07D" w:rsidR="005C0FBC" w:rsidRDefault="007350C7" w:rsidP="00EC730A">
      <w:pPr>
        <w:pStyle w:val="ListParagraph"/>
        <w:numPr>
          <w:ilvl w:val="0"/>
          <w:numId w:val="6"/>
        </w:numPr>
        <w:rPr>
          <w:lang w:eastAsia="x-none"/>
        </w:rPr>
      </w:pPr>
      <w:r>
        <w:rPr>
          <w:lang w:eastAsia="x-none"/>
        </w:rPr>
        <w:t>Click +</w:t>
      </w:r>
    </w:p>
    <w:p w14:paraId="5E00C848" w14:textId="63FE5BE3" w:rsidR="00BE43FC" w:rsidRDefault="00AC6509" w:rsidP="00BE43FC">
      <w:pPr>
        <w:pStyle w:val="ListParagraph"/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6CFA49D2" wp14:editId="6BBBC6C1">
            <wp:extent cx="5577840" cy="2011680"/>
            <wp:effectExtent l="19050" t="19050" r="2286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011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4ECC97" w14:textId="49AAAE2E" w:rsidR="00BE43FC" w:rsidRDefault="00BE43FC" w:rsidP="00EC730A">
      <w:pPr>
        <w:pStyle w:val="ListParagraph"/>
        <w:numPr>
          <w:ilvl w:val="0"/>
          <w:numId w:val="6"/>
        </w:numPr>
        <w:rPr>
          <w:lang w:eastAsia="x-none"/>
        </w:rPr>
      </w:pPr>
      <w:r>
        <w:rPr>
          <w:lang w:eastAsia="x-none"/>
        </w:rPr>
        <w:t xml:space="preserve">Click </w:t>
      </w:r>
      <w:r w:rsidR="00CC5842">
        <w:rPr>
          <w:b/>
          <w:lang w:eastAsia="x-none"/>
        </w:rPr>
        <w:t>Huddle</w:t>
      </w:r>
      <w:bookmarkStart w:id="6" w:name="_GoBack"/>
      <w:bookmarkEnd w:id="6"/>
      <w:r w:rsidRPr="00BE43FC">
        <w:rPr>
          <w:b/>
          <w:lang w:eastAsia="x-none"/>
        </w:rPr>
        <w:t xml:space="preserve"> App</w:t>
      </w:r>
      <w:r>
        <w:rPr>
          <w:lang w:eastAsia="x-none"/>
        </w:rPr>
        <w:t>.</w:t>
      </w:r>
    </w:p>
    <w:p w14:paraId="22073597" w14:textId="49FDE5F2" w:rsidR="00BE43FC" w:rsidRDefault="00AC6509" w:rsidP="00BE43FC">
      <w:pPr>
        <w:pStyle w:val="ListParagraph"/>
        <w:rPr>
          <w:lang w:eastAsia="x-none"/>
        </w:rPr>
      </w:pPr>
      <w:r>
        <w:rPr>
          <w:noProof/>
        </w:rPr>
        <w:lastRenderedPageBreak/>
        <w:drawing>
          <wp:inline distT="0" distB="0" distL="0" distR="0" wp14:anchorId="2C6B53ED" wp14:editId="5BEAAC81">
            <wp:extent cx="5380952" cy="2571429"/>
            <wp:effectExtent l="19050" t="19050" r="1079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5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0DB780" w14:textId="705A469B" w:rsidR="00BE43FC" w:rsidRDefault="00BE43FC" w:rsidP="00EC730A">
      <w:pPr>
        <w:pStyle w:val="ListParagraph"/>
        <w:numPr>
          <w:ilvl w:val="0"/>
          <w:numId w:val="6"/>
        </w:numPr>
        <w:rPr>
          <w:lang w:eastAsia="x-none"/>
        </w:rPr>
      </w:pPr>
      <w:r>
        <w:rPr>
          <w:lang w:eastAsia="x-none"/>
        </w:rPr>
        <w:t>Click Accept.</w:t>
      </w:r>
    </w:p>
    <w:p w14:paraId="525392A2" w14:textId="5167BD85" w:rsidR="00BE43FC" w:rsidRDefault="00AC6509" w:rsidP="00BE43FC">
      <w:pPr>
        <w:pStyle w:val="ListParagraph"/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6F656832" wp14:editId="57FDF037">
            <wp:extent cx="5486400" cy="2194560"/>
            <wp:effectExtent l="19050" t="19050" r="19050" b="152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834778" w14:textId="262C3C38" w:rsidR="00BE43FC" w:rsidRDefault="00BE43FC" w:rsidP="00EC730A">
      <w:pPr>
        <w:pStyle w:val="ListParagraph"/>
        <w:numPr>
          <w:ilvl w:val="0"/>
          <w:numId w:val="6"/>
        </w:numPr>
        <w:rPr>
          <w:lang w:eastAsia="x-none"/>
        </w:rPr>
      </w:pPr>
      <w:r>
        <w:rPr>
          <w:lang w:eastAsia="x-none"/>
        </w:rPr>
        <w:t xml:space="preserve">Click </w:t>
      </w:r>
      <w:r w:rsidRPr="00BE43FC">
        <w:rPr>
          <w:b/>
          <w:lang w:eastAsia="x-none"/>
        </w:rPr>
        <w:t>Save</w:t>
      </w:r>
      <w:r>
        <w:rPr>
          <w:lang w:eastAsia="x-none"/>
        </w:rPr>
        <w:t>.</w:t>
      </w:r>
    </w:p>
    <w:p w14:paraId="76074A80" w14:textId="77777777" w:rsidR="00C45AA8" w:rsidRPr="00C45AA8" w:rsidRDefault="00C45AA8" w:rsidP="00C45AA8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r w:rsidRPr="00C45AA8">
        <w:rPr>
          <w:lang w:val="en-US"/>
        </w:rPr>
        <w:t>Start 1:1 conversation with the Bot</w:t>
      </w:r>
    </w:p>
    <w:p w14:paraId="10C1F86E" w14:textId="77777777" w:rsidR="00C45AA8" w:rsidRPr="00C45AA8" w:rsidRDefault="00C45AA8" w:rsidP="00C45AA8">
      <w:r w:rsidRPr="00C45AA8">
        <w:t>Find the URL of Microsoft Teams Channel of the Bot, then open it in your browser:</w:t>
      </w:r>
    </w:p>
    <w:p w14:paraId="7C644509" w14:textId="77777777" w:rsidR="00C45AA8" w:rsidRPr="00F878F4" w:rsidRDefault="00C45AA8" w:rsidP="00C45AA8">
      <w:pPr>
        <w:rPr>
          <w:highlight w:val="yellow"/>
        </w:rPr>
      </w:pPr>
      <w:r w:rsidRPr="00C45AA8">
        <w:rPr>
          <w:noProof/>
        </w:rPr>
        <w:lastRenderedPageBreak/>
        <w:drawing>
          <wp:inline distT="0" distB="0" distL="0" distR="0" wp14:anchorId="53BDDA0A" wp14:editId="3562991C">
            <wp:extent cx="6791325" cy="3478605"/>
            <wp:effectExtent l="19050" t="19050" r="9525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327" b="1"/>
                    <a:stretch/>
                  </pic:blipFill>
                  <pic:spPr bwMode="auto">
                    <a:xfrm>
                      <a:off x="0" y="0"/>
                      <a:ext cx="6795372" cy="3480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96980" w14:textId="77777777" w:rsidR="00C45AA8" w:rsidRPr="00C45AA8" w:rsidRDefault="00C45AA8" w:rsidP="00C45AA8">
      <w:r w:rsidRPr="00C45AA8">
        <w:t xml:space="preserve">Click </w:t>
      </w:r>
      <w:r w:rsidRPr="00C45AA8">
        <w:rPr>
          <w:b/>
        </w:rPr>
        <w:t>Open Microsoft Teams</w:t>
      </w:r>
      <w:r w:rsidRPr="00C45AA8">
        <w:t>.</w:t>
      </w:r>
    </w:p>
    <w:p w14:paraId="3D111776" w14:textId="6E3BB540" w:rsidR="00C45AA8" w:rsidRDefault="00C45AA8" w:rsidP="00C45AA8">
      <w:r>
        <w:t xml:space="preserve">Note: </w:t>
      </w:r>
      <w:r w:rsidRPr="00C45AA8">
        <w:t>Another way to start 1:1 talk is using the MicrosoftAppId of the Bot:</w:t>
      </w:r>
    </w:p>
    <w:p w14:paraId="03A55D8D" w14:textId="05029D20" w:rsidR="00C45AA8" w:rsidRDefault="00C45AA8" w:rsidP="00C45AA8">
      <w:r>
        <w:rPr>
          <w:noProof/>
        </w:rPr>
        <w:drawing>
          <wp:inline distT="0" distB="0" distL="0" distR="0" wp14:anchorId="50527EBC" wp14:editId="2C2EB8CD">
            <wp:extent cx="6915150" cy="1200785"/>
            <wp:effectExtent l="19050" t="19050" r="1905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200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0EFD00" w14:textId="77777777" w:rsidR="00C45AA8" w:rsidRDefault="00C45AA8" w:rsidP="00C45AA8">
      <w:pPr>
        <w:rPr>
          <w:lang w:eastAsia="x-none"/>
        </w:rPr>
      </w:pPr>
    </w:p>
    <w:p w14:paraId="63198E12" w14:textId="3968B77C" w:rsidR="002B0AB2" w:rsidRDefault="002B0AB2" w:rsidP="002B0AB2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7" w:name="_Toc495665694"/>
      <w:r>
        <w:rPr>
          <w:lang w:val="en-US"/>
        </w:rPr>
        <w:t>Add the Idea Board tab</w:t>
      </w:r>
      <w:bookmarkEnd w:id="7"/>
    </w:p>
    <w:p w14:paraId="0153ED1D" w14:textId="05C5607E" w:rsidR="002B0AB2" w:rsidRDefault="002B0AB2" w:rsidP="00EC730A">
      <w:pPr>
        <w:pStyle w:val="ListParagraph"/>
        <w:numPr>
          <w:ilvl w:val="0"/>
          <w:numId w:val="7"/>
        </w:numPr>
        <w:rPr>
          <w:lang w:eastAsia="x-none"/>
        </w:rPr>
      </w:pPr>
      <w:r>
        <w:rPr>
          <w:lang w:eastAsia="x-none"/>
        </w:rPr>
        <w:t>Click a team</w:t>
      </w:r>
      <w:r w:rsidR="007350C7">
        <w:rPr>
          <w:lang w:eastAsia="x-none"/>
        </w:rPr>
        <w:t>.</w:t>
      </w:r>
    </w:p>
    <w:p w14:paraId="00137FF8" w14:textId="442A1DA3" w:rsidR="007350C7" w:rsidRDefault="007350C7" w:rsidP="007350C7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1EBFC2DE" wp14:editId="3DA39185">
            <wp:extent cx="4257143" cy="980952"/>
            <wp:effectExtent l="19050" t="19050" r="1016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9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B2C16C" w14:textId="6A0D1FC5" w:rsidR="007350C7" w:rsidRDefault="007350C7" w:rsidP="00EC730A">
      <w:pPr>
        <w:pStyle w:val="ListParagraph"/>
        <w:numPr>
          <w:ilvl w:val="0"/>
          <w:numId w:val="7"/>
        </w:numPr>
        <w:rPr>
          <w:lang w:eastAsia="x-none"/>
        </w:rPr>
      </w:pPr>
      <w:r>
        <w:rPr>
          <w:lang w:eastAsia="x-none"/>
        </w:rPr>
        <w:t>Click +</w:t>
      </w:r>
    </w:p>
    <w:p w14:paraId="1488AD33" w14:textId="60DFC006" w:rsidR="007350C7" w:rsidRDefault="007350C7" w:rsidP="007350C7">
      <w:pPr>
        <w:pStyle w:val="ListParagraph"/>
        <w:rPr>
          <w:lang w:eastAsia="x-none"/>
        </w:rPr>
      </w:pPr>
      <w:r>
        <w:rPr>
          <w:noProof/>
        </w:rPr>
        <w:lastRenderedPageBreak/>
        <w:drawing>
          <wp:inline distT="0" distB="0" distL="0" distR="0" wp14:anchorId="3E1AE054" wp14:editId="4E07F322">
            <wp:extent cx="5590476" cy="2114286"/>
            <wp:effectExtent l="19050" t="19050" r="1079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21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67EE6" w14:textId="481409E7" w:rsidR="007350C7" w:rsidRDefault="007350C7" w:rsidP="00EC730A">
      <w:pPr>
        <w:pStyle w:val="ListParagraph"/>
        <w:numPr>
          <w:ilvl w:val="0"/>
          <w:numId w:val="7"/>
        </w:numPr>
        <w:rPr>
          <w:lang w:eastAsia="x-none"/>
        </w:rPr>
      </w:pPr>
      <w:r>
        <w:rPr>
          <w:lang w:eastAsia="x-none"/>
        </w:rPr>
        <w:t>Click Planner.</w:t>
      </w:r>
    </w:p>
    <w:p w14:paraId="43CCCD77" w14:textId="3BC742A8" w:rsidR="007350C7" w:rsidRDefault="007350C7" w:rsidP="00EC730A">
      <w:pPr>
        <w:pStyle w:val="ListParagraph"/>
        <w:numPr>
          <w:ilvl w:val="0"/>
          <w:numId w:val="7"/>
        </w:numPr>
        <w:rPr>
          <w:lang w:eastAsia="x-none"/>
        </w:rPr>
      </w:pPr>
      <w:r>
        <w:rPr>
          <w:lang w:eastAsia="x-none"/>
        </w:rPr>
        <w:t>Sign in with the work account.</w:t>
      </w:r>
    </w:p>
    <w:p w14:paraId="6654EE10" w14:textId="3531B709" w:rsidR="007350C7" w:rsidRDefault="007350C7" w:rsidP="007350C7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267188E2" wp14:editId="5621BAD5">
            <wp:extent cx="5676190" cy="4971429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49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47B5E7" w14:textId="6E1B6F9B" w:rsidR="007350C7" w:rsidRDefault="007350C7" w:rsidP="007350C7">
      <w:pPr>
        <w:pStyle w:val="ListParagraph"/>
        <w:rPr>
          <w:lang w:eastAsia="x-none"/>
        </w:rPr>
      </w:pPr>
      <w:r>
        <w:rPr>
          <w:lang w:eastAsia="x-none"/>
        </w:rPr>
        <w:lastRenderedPageBreak/>
        <w:t xml:space="preserve">Choose </w:t>
      </w:r>
      <w:r w:rsidRPr="007350C7">
        <w:rPr>
          <w:b/>
          <w:lang w:eastAsia="x-none"/>
        </w:rPr>
        <w:t>Use an existing plan</w:t>
      </w:r>
      <w:r>
        <w:rPr>
          <w:lang w:eastAsia="x-none"/>
        </w:rPr>
        <w:t>, then select the plan which has the same name with the team.</w:t>
      </w:r>
    </w:p>
    <w:p w14:paraId="2D95874B" w14:textId="378B8264" w:rsidR="007350C7" w:rsidRDefault="007350C7" w:rsidP="00EC730A">
      <w:pPr>
        <w:pStyle w:val="ListParagraph"/>
        <w:numPr>
          <w:ilvl w:val="0"/>
          <w:numId w:val="7"/>
        </w:numPr>
        <w:rPr>
          <w:lang w:eastAsia="x-none"/>
        </w:rPr>
      </w:pPr>
      <w:r>
        <w:rPr>
          <w:lang w:eastAsia="x-none"/>
        </w:rPr>
        <w:t xml:space="preserve">Click </w:t>
      </w:r>
      <w:r w:rsidRPr="007350C7">
        <w:rPr>
          <w:b/>
          <w:lang w:eastAsia="x-none"/>
        </w:rPr>
        <w:t>Save</w:t>
      </w:r>
      <w:r>
        <w:rPr>
          <w:lang w:eastAsia="x-none"/>
        </w:rPr>
        <w:t>.</w:t>
      </w:r>
    </w:p>
    <w:p w14:paraId="66FA0750" w14:textId="538B445D" w:rsidR="007350C7" w:rsidRDefault="007350C7" w:rsidP="007350C7">
      <w:pPr>
        <w:pStyle w:val="ListParagraph"/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4D1C8B23" wp14:editId="6246DCA3">
            <wp:extent cx="51816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72D95" w14:textId="6964F27C" w:rsidR="007350C7" w:rsidRDefault="007350C7" w:rsidP="00EC730A">
      <w:pPr>
        <w:pStyle w:val="ListParagraph"/>
        <w:numPr>
          <w:ilvl w:val="0"/>
          <w:numId w:val="7"/>
        </w:numPr>
        <w:rPr>
          <w:lang w:eastAsia="x-none"/>
        </w:rPr>
      </w:pPr>
      <w:r>
        <w:rPr>
          <w:lang w:eastAsia="x-none"/>
        </w:rPr>
        <w:t xml:space="preserve">Click the dropdown icon, then click </w:t>
      </w:r>
      <w:r w:rsidRPr="00BE43FC">
        <w:rPr>
          <w:b/>
          <w:lang w:eastAsia="x-none"/>
        </w:rPr>
        <w:t>Rename</w:t>
      </w:r>
      <w:r w:rsidR="00BE43FC">
        <w:rPr>
          <w:lang w:eastAsia="x-none"/>
        </w:rPr>
        <w:t xml:space="preserve">. </w:t>
      </w:r>
      <w:r w:rsidR="00BE43FC" w:rsidRPr="00BE43FC">
        <w:rPr>
          <w:lang w:eastAsia="x-none"/>
        </w:rPr>
        <w:t xml:space="preserve"> </w:t>
      </w:r>
    </w:p>
    <w:p w14:paraId="60B76CAA" w14:textId="06647C05" w:rsidR="00BE43FC" w:rsidRDefault="00BE43FC" w:rsidP="00BE43FC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29571974" wp14:editId="2891ABD6">
            <wp:extent cx="5695238" cy="1942857"/>
            <wp:effectExtent l="19050" t="19050" r="2032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1942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F6892E" w14:textId="2E3EAA15" w:rsidR="00BE43FC" w:rsidRDefault="00BE43FC" w:rsidP="00BE43FC">
      <w:pPr>
        <w:pStyle w:val="ListParagraph"/>
        <w:rPr>
          <w:lang w:eastAsia="x-none"/>
        </w:rPr>
      </w:pPr>
      <w:r>
        <w:rPr>
          <w:lang w:eastAsia="x-none"/>
        </w:rPr>
        <w:t>Input: Idea Board</w:t>
      </w:r>
    </w:p>
    <w:p w14:paraId="350FBC99" w14:textId="304AA822" w:rsidR="00BE43FC" w:rsidRPr="002B0AB2" w:rsidRDefault="00BE43FC" w:rsidP="00EC730A">
      <w:pPr>
        <w:pStyle w:val="ListParagraph"/>
        <w:numPr>
          <w:ilvl w:val="0"/>
          <w:numId w:val="7"/>
        </w:numPr>
        <w:rPr>
          <w:lang w:eastAsia="x-none"/>
        </w:rPr>
      </w:pPr>
      <w:r>
        <w:rPr>
          <w:lang w:eastAsia="x-none"/>
        </w:rPr>
        <w:t xml:space="preserve">Click </w:t>
      </w:r>
      <w:r w:rsidRPr="00BE43FC">
        <w:rPr>
          <w:b/>
          <w:lang w:eastAsia="x-none"/>
        </w:rPr>
        <w:t>Save</w:t>
      </w:r>
      <w:r>
        <w:rPr>
          <w:lang w:eastAsia="x-none"/>
        </w:rPr>
        <w:t>.</w:t>
      </w:r>
    </w:p>
    <w:sectPr w:rsidR="00BE43FC" w:rsidRPr="002B0AB2" w:rsidSect="00736C37">
      <w:headerReference w:type="default" r:id="rId29"/>
      <w:footerReference w:type="default" r:id="rId30"/>
      <w:pgSz w:w="12240" w:h="15840" w:code="1"/>
      <w:pgMar w:top="810" w:right="630" w:bottom="630" w:left="720" w:header="144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6FF68" w14:textId="77777777" w:rsidR="006D0214" w:rsidRDefault="006D0214">
      <w:r>
        <w:separator/>
      </w:r>
    </w:p>
    <w:p w14:paraId="7F50EB34" w14:textId="77777777" w:rsidR="006D0214" w:rsidRDefault="006D0214"/>
    <w:p w14:paraId="5E5C3375" w14:textId="77777777" w:rsidR="006D0214" w:rsidRDefault="006D0214" w:rsidP="00D954B0"/>
  </w:endnote>
  <w:endnote w:type="continuationSeparator" w:id="0">
    <w:p w14:paraId="2F8F060D" w14:textId="77777777" w:rsidR="006D0214" w:rsidRDefault="006D0214">
      <w:r>
        <w:continuationSeparator/>
      </w:r>
    </w:p>
    <w:p w14:paraId="1CE7F76B" w14:textId="77777777" w:rsidR="006D0214" w:rsidRDefault="006D0214"/>
    <w:p w14:paraId="0A0B7D6B" w14:textId="77777777" w:rsidR="006D0214" w:rsidRDefault="006D0214" w:rsidP="00D954B0"/>
  </w:endnote>
  <w:endnote w:type="continuationNotice" w:id="1">
    <w:p w14:paraId="5CA077E5" w14:textId="77777777" w:rsidR="006D0214" w:rsidRDefault="006D021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28E66" w14:textId="77777777" w:rsidR="00051172" w:rsidRPr="001C5D13" w:rsidRDefault="00051172" w:rsidP="001C5D13">
    <w:pPr>
      <w:pStyle w:val="Footer"/>
      <w:pBdr>
        <w:bottom w:val="single" w:sz="12" w:space="1" w:color="auto"/>
      </w:pBdr>
      <w:tabs>
        <w:tab w:val="clear" w:pos="4320"/>
        <w:tab w:val="clear" w:pos="8640"/>
        <w:tab w:val="center" w:pos="4680"/>
        <w:tab w:val="right" w:pos="9000"/>
      </w:tabs>
      <w:rPr>
        <w:lang w:val="en-US"/>
      </w:rPr>
    </w:pPr>
  </w:p>
  <w:p w14:paraId="2F7DA856" w14:textId="2D04E89A" w:rsidR="00051172" w:rsidRPr="002C4532" w:rsidRDefault="00051172" w:rsidP="00580033">
    <w:pPr>
      <w:pStyle w:val="Footer"/>
      <w:widowControl w:val="0"/>
      <w:tabs>
        <w:tab w:val="clear" w:pos="4320"/>
        <w:tab w:val="clear" w:pos="8640"/>
        <w:tab w:val="left" w:pos="2880"/>
      </w:tabs>
      <w:ind w:left="3528" w:hanging="3528"/>
      <w:jc w:val="both"/>
      <w:rPr>
        <w:rFonts w:asciiTheme="minorHAnsi" w:hAnsiTheme="minorHAnsi"/>
        <w:sz w:val="16"/>
        <w:szCs w:val="16"/>
        <w:lang w:val="en-US"/>
      </w:rPr>
    </w:pPr>
    <w:r w:rsidRPr="002C4532">
      <w:rPr>
        <w:rFonts w:asciiTheme="minorHAnsi" w:hAnsiTheme="minorHAnsi"/>
        <w:sz w:val="16"/>
        <w:szCs w:val="16"/>
        <w:lang w:val="en-US"/>
      </w:rPr>
      <w:t xml:space="preserve">         Canviz.</w:t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  <w:lang w:val="en-US"/>
      </w:rPr>
      <w:tab/>
      <w:t xml:space="preserve">                         </w:t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</w:rPr>
      <w:tab/>
      <w:t xml:space="preserve">Page </w:t>
    </w:r>
    <w:r w:rsidRPr="002C4532">
      <w:rPr>
        <w:rFonts w:asciiTheme="minorHAnsi" w:hAnsiTheme="minorHAnsi"/>
        <w:sz w:val="16"/>
        <w:szCs w:val="16"/>
      </w:rPr>
      <w:fldChar w:fldCharType="begin"/>
    </w:r>
    <w:r w:rsidRPr="002C4532">
      <w:rPr>
        <w:rFonts w:asciiTheme="minorHAnsi" w:hAnsiTheme="minorHAnsi"/>
        <w:sz w:val="16"/>
        <w:szCs w:val="16"/>
      </w:rPr>
      <w:instrText xml:space="preserve"> PAGE </w:instrText>
    </w:r>
    <w:r w:rsidRPr="002C4532">
      <w:rPr>
        <w:rFonts w:asciiTheme="minorHAnsi" w:hAnsiTheme="minorHAnsi"/>
        <w:sz w:val="16"/>
        <w:szCs w:val="16"/>
      </w:rPr>
      <w:fldChar w:fldCharType="separate"/>
    </w:r>
    <w:r w:rsidR="00CC5842">
      <w:rPr>
        <w:rFonts w:asciiTheme="minorHAnsi" w:hAnsiTheme="minorHAnsi"/>
        <w:noProof/>
        <w:sz w:val="16"/>
        <w:szCs w:val="16"/>
      </w:rPr>
      <w:t>4</w:t>
    </w:r>
    <w:r w:rsidRPr="002C4532">
      <w:rPr>
        <w:rFonts w:asciiTheme="minorHAnsi" w:hAnsiTheme="minorHAnsi"/>
        <w:sz w:val="16"/>
        <w:szCs w:val="16"/>
      </w:rPr>
      <w:fldChar w:fldCharType="end"/>
    </w:r>
    <w:r w:rsidRPr="002C4532">
      <w:rPr>
        <w:rFonts w:asciiTheme="minorHAnsi" w:hAnsiTheme="minorHAnsi"/>
        <w:sz w:val="16"/>
        <w:szCs w:val="16"/>
      </w:rPr>
      <w:t xml:space="preserve"> of </w:t>
    </w:r>
    <w:r w:rsidRPr="002C4532">
      <w:rPr>
        <w:rFonts w:asciiTheme="minorHAnsi" w:hAnsiTheme="minorHAnsi"/>
        <w:sz w:val="16"/>
        <w:szCs w:val="16"/>
      </w:rPr>
      <w:fldChar w:fldCharType="begin"/>
    </w:r>
    <w:r w:rsidRPr="002C4532">
      <w:rPr>
        <w:rFonts w:asciiTheme="minorHAnsi" w:hAnsiTheme="minorHAnsi"/>
        <w:sz w:val="16"/>
        <w:szCs w:val="16"/>
      </w:rPr>
      <w:instrText xml:space="preserve"> NUMPAGES </w:instrText>
    </w:r>
    <w:r w:rsidRPr="002C4532">
      <w:rPr>
        <w:rFonts w:asciiTheme="minorHAnsi" w:hAnsiTheme="minorHAnsi"/>
        <w:sz w:val="16"/>
        <w:szCs w:val="16"/>
      </w:rPr>
      <w:fldChar w:fldCharType="separate"/>
    </w:r>
    <w:r w:rsidR="00CC5842">
      <w:rPr>
        <w:rFonts w:asciiTheme="minorHAnsi" w:hAnsiTheme="minorHAnsi"/>
        <w:noProof/>
        <w:sz w:val="16"/>
        <w:szCs w:val="16"/>
      </w:rPr>
      <w:t>8</w:t>
    </w:r>
    <w:r w:rsidRPr="002C4532">
      <w:rPr>
        <w:rFonts w:asciiTheme="minorHAnsi" w:hAnsiTheme="minorHAnsi"/>
        <w:sz w:val="16"/>
        <w:szCs w:val="16"/>
      </w:rPr>
      <w:fldChar w:fldCharType="end"/>
    </w:r>
  </w:p>
  <w:p w14:paraId="02AFB773" w14:textId="77777777" w:rsidR="00051172" w:rsidRDefault="00051172"/>
  <w:p w14:paraId="2A1D5FD7" w14:textId="77777777" w:rsidR="00051172" w:rsidRDefault="00051172" w:rsidP="00D954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A54E9" w14:textId="77777777" w:rsidR="006D0214" w:rsidRDefault="006D0214">
      <w:r>
        <w:separator/>
      </w:r>
    </w:p>
    <w:p w14:paraId="58A867BB" w14:textId="77777777" w:rsidR="006D0214" w:rsidRDefault="006D0214"/>
    <w:p w14:paraId="4FA04FCB" w14:textId="77777777" w:rsidR="006D0214" w:rsidRDefault="006D0214" w:rsidP="00D954B0"/>
  </w:footnote>
  <w:footnote w:type="continuationSeparator" w:id="0">
    <w:p w14:paraId="360B2703" w14:textId="77777777" w:rsidR="006D0214" w:rsidRDefault="006D0214">
      <w:r>
        <w:continuationSeparator/>
      </w:r>
    </w:p>
    <w:p w14:paraId="64E45F0D" w14:textId="77777777" w:rsidR="006D0214" w:rsidRDefault="006D0214"/>
    <w:p w14:paraId="281F6212" w14:textId="77777777" w:rsidR="006D0214" w:rsidRDefault="006D0214" w:rsidP="00D954B0"/>
  </w:footnote>
  <w:footnote w:type="continuationNotice" w:id="1">
    <w:p w14:paraId="06877FEF" w14:textId="77777777" w:rsidR="006D0214" w:rsidRDefault="006D021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80" w:firstRow="0" w:lastRow="0" w:firstColumn="1" w:lastColumn="0" w:noHBand="0" w:noVBand="1"/>
    </w:tblPr>
    <w:tblGrid>
      <w:gridCol w:w="5741"/>
      <w:gridCol w:w="3924"/>
    </w:tblGrid>
    <w:tr w:rsidR="00051172" w:rsidRPr="00585D8E" w14:paraId="40EA2540" w14:textId="77777777" w:rsidTr="00A16E88">
      <w:trPr>
        <w:trHeight w:val="813"/>
      </w:trPr>
      <w:tc>
        <w:tcPr>
          <w:tcW w:w="5741" w:type="dxa"/>
          <w:shd w:val="clear" w:color="auto" w:fill="FFFFFF" w:themeFill="background1"/>
          <w:vAlign w:val="bottom"/>
        </w:tcPr>
        <w:p w14:paraId="323F7449" w14:textId="77777777" w:rsidR="00051172" w:rsidRDefault="00051172" w:rsidP="001B5C7E">
          <w:pPr>
            <w:pStyle w:val="Header"/>
            <w:tabs>
              <w:tab w:val="clear" w:pos="4680"/>
              <w:tab w:val="clear" w:pos="9360"/>
              <w:tab w:val="left" w:pos="3330"/>
            </w:tabs>
            <w:rPr>
              <w:noProof/>
            </w:rPr>
          </w:pPr>
          <w:r>
            <w:rPr>
              <w:noProof/>
            </w:rPr>
            <w:br/>
          </w:r>
          <w:r w:rsidRPr="00E37BB1">
            <w:rPr>
              <w:noProof/>
              <w:lang w:eastAsia="zh-CN"/>
            </w:rPr>
            <w:drawing>
              <wp:inline distT="0" distB="0" distL="0" distR="0" wp14:anchorId="7C5902FB" wp14:editId="7DD440E7">
                <wp:extent cx="1103660" cy="265814"/>
                <wp:effectExtent l="0" t="0" r="0" b="1270"/>
                <wp:docPr id="443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934" cy="274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ab/>
          </w:r>
        </w:p>
        <w:p w14:paraId="475CDA47" w14:textId="77777777" w:rsidR="00051172" w:rsidRDefault="00051172" w:rsidP="001B5C7E">
          <w:pPr>
            <w:pStyle w:val="CanvizHeader"/>
          </w:pPr>
          <w:r>
            <w:t>Liberating Business Technologies</w:t>
          </w:r>
        </w:p>
      </w:tc>
      <w:tc>
        <w:tcPr>
          <w:tcW w:w="3924" w:type="dxa"/>
          <w:shd w:val="clear" w:color="auto" w:fill="FFFFFF" w:themeFill="background1"/>
          <w:vAlign w:val="bottom"/>
        </w:tcPr>
        <w:p w14:paraId="502EB3C1" w14:textId="77777777" w:rsidR="00051172" w:rsidRPr="002C4532" w:rsidRDefault="00051172" w:rsidP="001B5C7E">
          <w:pPr>
            <w:pStyle w:val="CanvizHeader"/>
            <w:spacing w:before="40" w:after="40"/>
            <w:jc w:val="right"/>
          </w:pPr>
          <w:r w:rsidRPr="002C4532">
            <w:t>1524 Market ST STE 150</w:t>
          </w:r>
          <w:r w:rsidRPr="002C4532">
            <w:br/>
            <w:t>Kirkland, WA 98033</w:t>
          </w:r>
        </w:p>
        <w:p w14:paraId="2AB2C469" w14:textId="77777777" w:rsidR="00051172" w:rsidRPr="002C4532" w:rsidRDefault="00051172" w:rsidP="001B5C7E">
          <w:pPr>
            <w:pStyle w:val="CanvizHeader"/>
            <w:spacing w:before="40" w:after="40"/>
            <w:ind w:right="70"/>
            <w:jc w:val="right"/>
          </w:pPr>
        </w:p>
        <w:p w14:paraId="2725CD0F" w14:textId="77777777" w:rsidR="00051172" w:rsidRPr="002C4532" w:rsidRDefault="00051172" w:rsidP="001B5C7E">
          <w:pPr>
            <w:pStyle w:val="CanvizHeader"/>
            <w:spacing w:before="40" w:after="40"/>
            <w:jc w:val="right"/>
          </w:pPr>
          <w:r w:rsidRPr="002C4532">
            <w:t>T. 425.739.6111</w:t>
          </w:r>
        </w:p>
        <w:p w14:paraId="703874EA" w14:textId="77777777" w:rsidR="00051172" w:rsidRPr="00585D8E" w:rsidRDefault="00051172" w:rsidP="001B5C7E">
          <w:pPr>
            <w:pStyle w:val="CanvizHeader"/>
            <w:spacing w:before="40" w:after="40"/>
            <w:jc w:val="right"/>
          </w:pPr>
          <w:r w:rsidRPr="002C4532">
            <w:t>http://www.canviz.com</w:t>
          </w:r>
        </w:p>
      </w:tc>
    </w:tr>
  </w:tbl>
  <w:p w14:paraId="71A3E5FC" w14:textId="77777777" w:rsidR="00051172" w:rsidRDefault="000511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102CF"/>
    <w:multiLevelType w:val="hybridMultilevel"/>
    <w:tmpl w:val="05BC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B0FD4"/>
    <w:multiLevelType w:val="hybridMultilevel"/>
    <w:tmpl w:val="4AFE4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504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BD5F33"/>
    <w:multiLevelType w:val="hybridMultilevel"/>
    <w:tmpl w:val="E0A81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600BC"/>
    <w:multiLevelType w:val="hybridMultilevel"/>
    <w:tmpl w:val="35B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036CA"/>
    <w:multiLevelType w:val="hybridMultilevel"/>
    <w:tmpl w:val="00FA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F1AA8"/>
    <w:multiLevelType w:val="hybridMultilevel"/>
    <w:tmpl w:val="9D66F8F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tbQ0NTY1tDQzMjdT0lEKTi0uzszPAymwrAUAc90CrCwAAAA="/>
  </w:docVars>
  <w:rsids>
    <w:rsidRoot w:val="008337EF"/>
    <w:rsid w:val="000010B4"/>
    <w:rsid w:val="00002CE5"/>
    <w:rsid w:val="0000649C"/>
    <w:rsid w:val="00012EDA"/>
    <w:rsid w:val="0002237E"/>
    <w:rsid w:val="00022CAC"/>
    <w:rsid w:val="00026C6B"/>
    <w:rsid w:val="00040C19"/>
    <w:rsid w:val="00042BA1"/>
    <w:rsid w:val="000436BA"/>
    <w:rsid w:val="00044A56"/>
    <w:rsid w:val="00051172"/>
    <w:rsid w:val="000512AB"/>
    <w:rsid w:val="000512EB"/>
    <w:rsid w:val="00056ACF"/>
    <w:rsid w:val="00063E55"/>
    <w:rsid w:val="000655F0"/>
    <w:rsid w:val="00070DCB"/>
    <w:rsid w:val="0007180A"/>
    <w:rsid w:val="000730A3"/>
    <w:rsid w:val="00081685"/>
    <w:rsid w:val="00085468"/>
    <w:rsid w:val="00092A9C"/>
    <w:rsid w:val="000A7355"/>
    <w:rsid w:val="000C23E7"/>
    <w:rsid w:val="000C2C9A"/>
    <w:rsid w:val="000C2E9E"/>
    <w:rsid w:val="000D18D9"/>
    <w:rsid w:val="000D3A28"/>
    <w:rsid w:val="000D6D61"/>
    <w:rsid w:val="000E426F"/>
    <w:rsid w:val="000F1CB6"/>
    <w:rsid w:val="000F6625"/>
    <w:rsid w:val="0011384B"/>
    <w:rsid w:val="001213CD"/>
    <w:rsid w:val="00123FFD"/>
    <w:rsid w:val="00130823"/>
    <w:rsid w:val="00136626"/>
    <w:rsid w:val="00143D9E"/>
    <w:rsid w:val="0014797B"/>
    <w:rsid w:val="00152922"/>
    <w:rsid w:val="00163E33"/>
    <w:rsid w:val="0016784C"/>
    <w:rsid w:val="001752E5"/>
    <w:rsid w:val="00176C1C"/>
    <w:rsid w:val="001776DB"/>
    <w:rsid w:val="00180387"/>
    <w:rsid w:val="00183EE4"/>
    <w:rsid w:val="00187A79"/>
    <w:rsid w:val="00187EE7"/>
    <w:rsid w:val="00192996"/>
    <w:rsid w:val="00194DC8"/>
    <w:rsid w:val="001A4824"/>
    <w:rsid w:val="001B4532"/>
    <w:rsid w:val="001B5C7E"/>
    <w:rsid w:val="001B6530"/>
    <w:rsid w:val="001C5D13"/>
    <w:rsid w:val="001C7AA5"/>
    <w:rsid w:val="001D7F6E"/>
    <w:rsid w:val="001E2FA6"/>
    <w:rsid w:val="001E3588"/>
    <w:rsid w:val="001F1065"/>
    <w:rsid w:val="001F18DE"/>
    <w:rsid w:val="001F23BE"/>
    <w:rsid w:val="001F747A"/>
    <w:rsid w:val="00211D43"/>
    <w:rsid w:val="0022323A"/>
    <w:rsid w:val="00231488"/>
    <w:rsid w:val="00231508"/>
    <w:rsid w:val="0025217E"/>
    <w:rsid w:val="00253654"/>
    <w:rsid w:val="00265ED9"/>
    <w:rsid w:val="0027012F"/>
    <w:rsid w:val="00272A84"/>
    <w:rsid w:val="00274323"/>
    <w:rsid w:val="002812DA"/>
    <w:rsid w:val="00285183"/>
    <w:rsid w:val="002933C3"/>
    <w:rsid w:val="00297B8F"/>
    <w:rsid w:val="002A2168"/>
    <w:rsid w:val="002B0AB2"/>
    <w:rsid w:val="002C4532"/>
    <w:rsid w:val="002C4A38"/>
    <w:rsid w:val="002D5F92"/>
    <w:rsid w:val="002F0DAB"/>
    <w:rsid w:val="00305F00"/>
    <w:rsid w:val="00312E7E"/>
    <w:rsid w:val="0031433F"/>
    <w:rsid w:val="00317CE8"/>
    <w:rsid w:val="00333DF9"/>
    <w:rsid w:val="00336D7A"/>
    <w:rsid w:val="00342FA1"/>
    <w:rsid w:val="00344A33"/>
    <w:rsid w:val="00350655"/>
    <w:rsid w:val="00351941"/>
    <w:rsid w:val="003641AC"/>
    <w:rsid w:val="00376CB1"/>
    <w:rsid w:val="00377977"/>
    <w:rsid w:val="00393EAE"/>
    <w:rsid w:val="003B2DAA"/>
    <w:rsid w:val="003C407D"/>
    <w:rsid w:val="003C5645"/>
    <w:rsid w:val="003D1FA3"/>
    <w:rsid w:val="003D4310"/>
    <w:rsid w:val="003D4E29"/>
    <w:rsid w:val="003D74C6"/>
    <w:rsid w:val="003E1010"/>
    <w:rsid w:val="003E3572"/>
    <w:rsid w:val="003E4990"/>
    <w:rsid w:val="00401FEB"/>
    <w:rsid w:val="00403A2B"/>
    <w:rsid w:val="0040523A"/>
    <w:rsid w:val="00406C20"/>
    <w:rsid w:val="00410820"/>
    <w:rsid w:val="00412118"/>
    <w:rsid w:val="00415D6F"/>
    <w:rsid w:val="004215A6"/>
    <w:rsid w:val="00422177"/>
    <w:rsid w:val="00424BCF"/>
    <w:rsid w:val="00443DC6"/>
    <w:rsid w:val="00444F74"/>
    <w:rsid w:val="00456BF0"/>
    <w:rsid w:val="00457970"/>
    <w:rsid w:val="004579BA"/>
    <w:rsid w:val="00467871"/>
    <w:rsid w:val="00474991"/>
    <w:rsid w:val="0047673C"/>
    <w:rsid w:val="0047727C"/>
    <w:rsid w:val="00482A0B"/>
    <w:rsid w:val="00483D89"/>
    <w:rsid w:val="00487E14"/>
    <w:rsid w:val="004B4E17"/>
    <w:rsid w:val="004B5F0A"/>
    <w:rsid w:val="004C3A12"/>
    <w:rsid w:val="004E18EF"/>
    <w:rsid w:val="004F2D38"/>
    <w:rsid w:val="004F5F70"/>
    <w:rsid w:val="0050120F"/>
    <w:rsid w:val="005041B1"/>
    <w:rsid w:val="005131A4"/>
    <w:rsid w:val="00514833"/>
    <w:rsid w:val="00521EDC"/>
    <w:rsid w:val="005277DC"/>
    <w:rsid w:val="00556010"/>
    <w:rsid w:val="00563E2D"/>
    <w:rsid w:val="00570899"/>
    <w:rsid w:val="005752D6"/>
    <w:rsid w:val="00580033"/>
    <w:rsid w:val="00583283"/>
    <w:rsid w:val="00593C35"/>
    <w:rsid w:val="005A0FC2"/>
    <w:rsid w:val="005A3BBE"/>
    <w:rsid w:val="005C0FBC"/>
    <w:rsid w:val="005D067A"/>
    <w:rsid w:val="005D501A"/>
    <w:rsid w:val="005D6828"/>
    <w:rsid w:val="005E2CEB"/>
    <w:rsid w:val="005F0DBB"/>
    <w:rsid w:val="005F49E2"/>
    <w:rsid w:val="005F7590"/>
    <w:rsid w:val="005F7782"/>
    <w:rsid w:val="006267F5"/>
    <w:rsid w:val="006333B9"/>
    <w:rsid w:val="00644477"/>
    <w:rsid w:val="00660696"/>
    <w:rsid w:val="00662321"/>
    <w:rsid w:val="006675B5"/>
    <w:rsid w:val="0067038C"/>
    <w:rsid w:val="00680325"/>
    <w:rsid w:val="006827C7"/>
    <w:rsid w:val="00686D90"/>
    <w:rsid w:val="00690B6C"/>
    <w:rsid w:val="00695702"/>
    <w:rsid w:val="006A3002"/>
    <w:rsid w:val="006B05CB"/>
    <w:rsid w:val="006B55E0"/>
    <w:rsid w:val="006C07E1"/>
    <w:rsid w:val="006C0F6A"/>
    <w:rsid w:val="006C2F5B"/>
    <w:rsid w:val="006C5A20"/>
    <w:rsid w:val="006D0214"/>
    <w:rsid w:val="006E5697"/>
    <w:rsid w:val="006F17BC"/>
    <w:rsid w:val="006F20F2"/>
    <w:rsid w:val="006F5462"/>
    <w:rsid w:val="00702DBE"/>
    <w:rsid w:val="0070644A"/>
    <w:rsid w:val="007235EC"/>
    <w:rsid w:val="007305AA"/>
    <w:rsid w:val="007350C7"/>
    <w:rsid w:val="00736C37"/>
    <w:rsid w:val="0075660B"/>
    <w:rsid w:val="00760D6A"/>
    <w:rsid w:val="00763F96"/>
    <w:rsid w:val="0078504F"/>
    <w:rsid w:val="007931D2"/>
    <w:rsid w:val="007935AC"/>
    <w:rsid w:val="007A4DC2"/>
    <w:rsid w:val="007B4D61"/>
    <w:rsid w:val="007B52B0"/>
    <w:rsid w:val="007B6ACD"/>
    <w:rsid w:val="007B6D04"/>
    <w:rsid w:val="007C0CF5"/>
    <w:rsid w:val="007C2294"/>
    <w:rsid w:val="007D1A47"/>
    <w:rsid w:val="007E0374"/>
    <w:rsid w:val="007E6FB6"/>
    <w:rsid w:val="00804579"/>
    <w:rsid w:val="008172FC"/>
    <w:rsid w:val="008250B4"/>
    <w:rsid w:val="008337EF"/>
    <w:rsid w:val="00843C06"/>
    <w:rsid w:val="008552C9"/>
    <w:rsid w:val="00860B34"/>
    <w:rsid w:val="008774CF"/>
    <w:rsid w:val="008914FD"/>
    <w:rsid w:val="008A0F53"/>
    <w:rsid w:val="008B6852"/>
    <w:rsid w:val="008C12D8"/>
    <w:rsid w:val="008C46A3"/>
    <w:rsid w:val="008D4400"/>
    <w:rsid w:val="008E2CE7"/>
    <w:rsid w:val="009001A0"/>
    <w:rsid w:val="00911006"/>
    <w:rsid w:val="00915F1F"/>
    <w:rsid w:val="009165C9"/>
    <w:rsid w:val="009228C4"/>
    <w:rsid w:val="00942FF7"/>
    <w:rsid w:val="00946C57"/>
    <w:rsid w:val="0095214E"/>
    <w:rsid w:val="009570BC"/>
    <w:rsid w:val="00963DC0"/>
    <w:rsid w:val="00964A33"/>
    <w:rsid w:val="00970559"/>
    <w:rsid w:val="00970613"/>
    <w:rsid w:val="009821EA"/>
    <w:rsid w:val="00983A1C"/>
    <w:rsid w:val="00992C1C"/>
    <w:rsid w:val="009A0324"/>
    <w:rsid w:val="009A07A6"/>
    <w:rsid w:val="009A79A3"/>
    <w:rsid w:val="009B00EB"/>
    <w:rsid w:val="009C1183"/>
    <w:rsid w:val="009C4B4C"/>
    <w:rsid w:val="009D3C5E"/>
    <w:rsid w:val="009D5F2A"/>
    <w:rsid w:val="009E0187"/>
    <w:rsid w:val="009E17CC"/>
    <w:rsid w:val="009F7129"/>
    <w:rsid w:val="00A134C6"/>
    <w:rsid w:val="00A16E88"/>
    <w:rsid w:val="00A20069"/>
    <w:rsid w:val="00A2530E"/>
    <w:rsid w:val="00A41C68"/>
    <w:rsid w:val="00A52704"/>
    <w:rsid w:val="00A75280"/>
    <w:rsid w:val="00A838A0"/>
    <w:rsid w:val="00A946C8"/>
    <w:rsid w:val="00A94F8A"/>
    <w:rsid w:val="00A9637E"/>
    <w:rsid w:val="00A9690C"/>
    <w:rsid w:val="00AA6248"/>
    <w:rsid w:val="00AA72FA"/>
    <w:rsid w:val="00AA7303"/>
    <w:rsid w:val="00AB5153"/>
    <w:rsid w:val="00AB6921"/>
    <w:rsid w:val="00AC6509"/>
    <w:rsid w:val="00B02D63"/>
    <w:rsid w:val="00B040BC"/>
    <w:rsid w:val="00B04B4B"/>
    <w:rsid w:val="00B05767"/>
    <w:rsid w:val="00B149CF"/>
    <w:rsid w:val="00B2356C"/>
    <w:rsid w:val="00B25B7C"/>
    <w:rsid w:val="00B370B1"/>
    <w:rsid w:val="00B40C06"/>
    <w:rsid w:val="00B5693A"/>
    <w:rsid w:val="00B7755E"/>
    <w:rsid w:val="00B97AF0"/>
    <w:rsid w:val="00BA37E9"/>
    <w:rsid w:val="00BA73D2"/>
    <w:rsid w:val="00BB2A9A"/>
    <w:rsid w:val="00BB3A23"/>
    <w:rsid w:val="00BC56E7"/>
    <w:rsid w:val="00BC7953"/>
    <w:rsid w:val="00BE33DA"/>
    <w:rsid w:val="00BE43FC"/>
    <w:rsid w:val="00BE5DE3"/>
    <w:rsid w:val="00BF119C"/>
    <w:rsid w:val="00BF1FA9"/>
    <w:rsid w:val="00C11DFA"/>
    <w:rsid w:val="00C2121D"/>
    <w:rsid w:val="00C248BF"/>
    <w:rsid w:val="00C25CAC"/>
    <w:rsid w:val="00C3245F"/>
    <w:rsid w:val="00C364D4"/>
    <w:rsid w:val="00C43032"/>
    <w:rsid w:val="00C45AA8"/>
    <w:rsid w:val="00C5124C"/>
    <w:rsid w:val="00C53EC9"/>
    <w:rsid w:val="00C5775A"/>
    <w:rsid w:val="00C620D0"/>
    <w:rsid w:val="00C954C3"/>
    <w:rsid w:val="00CA0907"/>
    <w:rsid w:val="00CA1381"/>
    <w:rsid w:val="00CA26C5"/>
    <w:rsid w:val="00CA34EC"/>
    <w:rsid w:val="00CA3979"/>
    <w:rsid w:val="00CA703D"/>
    <w:rsid w:val="00CB707F"/>
    <w:rsid w:val="00CC31A4"/>
    <w:rsid w:val="00CC3B34"/>
    <w:rsid w:val="00CC5842"/>
    <w:rsid w:val="00CD2EF2"/>
    <w:rsid w:val="00CD38CE"/>
    <w:rsid w:val="00CD4B9F"/>
    <w:rsid w:val="00CE1F59"/>
    <w:rsid w:val="00CE3208"/>
    <w:rsid w:val="00CE4BB6"/>
    <w:rsid w:val="00CE5520"/>
    <w:rsid w:val="00D074DC"/>
    <w:rsid w:val="00D11AFC"/>
    <w:rsid w:val="00D130C4"/>
    <w:rsid w:val="00D15655"/>
    <w:rsid w:val="00D202A7"/>
    <w:rsid w:val="00D230D8"/>
    <w:rsid w:val="00D23A05"/>
    <w:rsid w:val="00D53114"/>
    <w:rsid w:val="00D5410E"/>
    <w:rsid w:val="00D55FE0"/>
    <w:rsid w:val="00D60CFE"/>
    <w:rsid w:val="00D67FD4"/>
    <w:rsid w:val="00D7012E"/>
    <w:rsid w:val="00D744E6"/>
    <w:rsid w:val="00D74A22"/>
    <w:rsid w:val="00D76F41"/>
    <w:rsid w:val="00D9419B"/>
    <w:rsid w:val="00D954B0"/>
    <w:rsid w:val="00D97B80"/>
    <w:rsid w:val="00DA7942"/>
    <w:rsid w:val="00DB45E1"/>
    <w:rsid w:val="00DC7CA5"/>
    <w:rsid w:val="00DD0742"/>
    <w:rsid w:val="00DD0B62"/>
    <w:rsid w:val="00DD1BF3"/>
    <w:rsid w:val="00DD48B9"/>
    <w:rsid w:val="00DD6124"/>
    <w:rsid w:val="00DF4CFE"/>
    <w:rsid w:val="00E1643E"/>
    <w:rsid w:val="00E21CF2"/>
    <w:rsid w:val="00E37BB1"/>
    <w:rsid w:val="00E40D36"/>
    <w:rsid w:val="00E40D8B"/>
    <w:rsid w:val="00E42AA8"/>
    <w:rsid w:val="00E445DF"/>
    <w:rsid w:val="00E6471C"/>
    <w:rsid w:val="00E80D4A"/>
    <w:rsid w:val="00E854DE"/>
    <w:rsid w:val="00E86309"/>
    <w:rsid w:val="00EA0C8A"/>
    <w:rsid w:val="00EA77D4"/>
    <w:rsid w:val="00EB029F"/>
    <w:rsid w:val="00EB1E60"/>
    <w:rsid w:val="00EC246B"/>
    <w:rsid w:val="00EC730A"/>
    <w:rsid w:val="00ED3ADE"/>
    <w:rsid w:val="00EE1B88"/>
    <w:rsid w:val="00EF0D6D"/>
    <w:rsid w:val="00EF4207"/>
    <w:rsid w:val="00EF606E"/>
    <w:rsid w:val="00EF7083"/>
    <w:rsid w:val="00F03D12"/>
    <w:rsid w:val="00F10950"/>
    <w:rsid w:val="00F14FF5"/>
    <w:rsid w:val="00F16607"/>
    <w:rsid w:val="00F16777"/>
    <w:rsid w:val="00F21534"/>
    <w:rsid w:val="00F2281D"/>
    <w:rsid w:val="00F334A6"/>
    <w:rsid w:val="00F57665"/>
    <w:rsid w:val="00F6453F"/>
    <w:rsid w:val="00F65DD8"/>
    <w:rsid w:val="00F73506"/>
    <w:rsid w:val="00F878F4"/>
    <w:rsid w:val="00F903A1"/>
    <w:rsid w:val="00F927E6"/>
    <w:rsid w:val="00F92ABD"/>
    <w:rsid w:val="00F96E31"/>
    <w:rsid w:val="00FA2D36"/>
    <w:rsid w:val="00FB08A1"/>
    <w:rsid w:val="00FC18E5"/>
    <w:rsid w:val="00FD1189"/>
    <w:rsid w:val="00FD6857"/>
    <w:rsid w:val="00FD705D"/>
    <w:rsid w:val="00FE37F5"/>
    <w:rsid w:val="00FF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53610"/>
  <w15:docId w15:val="{73326734-1A7D-4769-A795-5710C227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C35"/>
    <w:pPr>
      <w:spacing w:before="80" w:after="80" w:line="264" w:lineRule="auto"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A20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FF860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C4532"/>
    <w:pPr>
      <w:keepNext/>
      <w:spacing w:before="240" w:after="60"/>
      <w:outlineLvl w:val="1"/>
    </w:pPr>
    <w:rPr>
      <w:b/>
      <w:bCs/>
      <w:iCs/>
      <w:color w:val="BD582C" w:themeColor="accent2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E21CF2"/>
    <w:pPr>
      <w:keepNext/>
      <w:widowControl w:val="0"/>
      <w:tabs>
        <w:tab w:val="left" w:pos="450"/>
        <w:tab w:val="left" w:pos="540"/>
        <w:tab w:val="left" w:pos="1932"/>
        <w:tab w:val="left" w:pos="2416"/>
        <w:tab w:val="left" w:pos="3384"/>
        <w:tab w:val="left" w:pos="9940"/>
        <w:tab w:val="left" w:leader="dot" w:pos="16512"/>
      </w:tabs>
      <w:snapToGrid w:val="0"/>
      <w:spacing w:before="120" w:after="120"/>
      <w:outlineLvl w:val="2"/>
    </w:pPr>
    <w:rPr>
      <w:b/>
      <w:color w:val="865640" w:themeColor="accent3"/>
      <w:sz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4532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9B8357" w:themeColor="accent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4532"/>
    <w:pPr>
      <w:keepNext/>
      <w:keepLines/>
      <w:spacing w:before="40"/>
      <w:outlineLvl w:val="4"/>
    </w:pPr>
    <w:rPr>
      <w:rFonts w:eastAsiaTheme="majorEastAsia" w:cstheme="majorBidi"/>
      <w:color w:val="C2BC80" w:themeColor="accent5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4532"/>
    <w:pPr>
      <w:outlineLvl w:val="5"/>
    </w:pPr>
    <w:rPr>
      <w:color w:val="94A088" w:themeColor="accent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4532"/>
    <w:pPr>
      <w:outlineLvl w:val="6"/>
    </w:pPr>
    <w:rPr>
      <w:color w:val="7F7F7F" w:themeColor="text1" w:themeTint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C4532"/>
    <w:rPr>
      <w:rFonts w:eastAsia="Times New Roman"/>
      <w:b/>
      <w:bCs/>
      <w:iCs/>
      <w:color w:val="BD582C" w:themeColor="accent2"/>
      <w:sz w:val="28"/>
      <w:szCs w:val="28"/>
      <w:lang w:val="x-none" w:eastAsia="x-none"/>
    </w:rPr>
  </w:style>
  <w:style w:type="character" w:customStyle="1" w:styleId="Heading3Char">
    <w:name w:val="Heading 3 Char"/>
    <w:link w:val="Heading3"/>
    <w:rsid w:val="00E21CF2"/>
    <w:rPr>
      <w:rFonts w:eastAsia="Times New Roman"/>
      <w:b/>
      <w:color w:val="865640" w:themeColor="accent3"/>
      <w:sz w:val="26"/>
      <w:szCs w:val="24"/>
      <w:lang w:val="x-none" w:eastAsia="x-none"/>
    </w:rPr>
  </w:style>
  <w:style w:type="paragraph" w:customStyle="1" w:styleId="StyleBodyText2CharChar">
    <w:name w:val="Style Body Text 2 + Char Char"/>
    <w:basedOn w:val="BodyText2"/>
    <w:link w:val="StyleBodyText2CharCharChar"/>
    <w:rsid w:val="006C07E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  <w:jc w:val="both"/>
    </w:pPr>
    <w:rPr>
      <w:rFonts w:ascii="Book Antiqua" w:hAnsi="Book Antiqua"/>
      <w:color w:val="000000"/>
      <w:sz w:val="16"/>
      <w:szCs w:val="20"/>
      <w:lang w:val="x-none" w:eastAsia="x-none"/>
    </w:rPr>
  </w:style>
  <w:style w:type="character" w:customStyle="1" w:styleId="StyleBodyText2CharCharChar">
    <w:name w:val="Style Body Text 2 + Char Char Char"/>
    <w:link w:val="StyleBodyText2CharChar"/>
    <w:rsid w:val="006C07E1"/>
    <w:rPr>
      <w:rFonts w:ascii="Book Antiqua" w:eastAsia="Times New Roman" w:hAnsi="Book Antiqua" w:cs="Times New Roman"/>
      <w:color w:val="000000"/>
      <w:sz w:val="16"/>
      <w:szCs w:val="20"/>
      <w:lang w:val="x-none" w:eastAsia="x-none"/>
    </w:rPr>
  </w:style>
  <w:style w:type="paragraph" w:styleId="Footer">
    <w:name w:val="footer"/>
    <w:basedOn w:val="Normal"/>
    <w:link w:val="FooterChar"/>
    <w:rsid w:val="006C07E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6C07E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6C07E1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07E1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6C07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5DF"/>
    <w:pPr>
      <w:ind w:left="720"/>
    </w:pPr>
  </w:style>
  <w:style w:type="table" w:customStyle="1" w:styleId="TableGrid7">
    <w:name w:val="Table Grid7"/>
    <w:basedOn w:val="TableNormal"/>
    <w:rsid w:val="00E445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semiHidden/>
    <w:unhideWhenUsed/>
    <w:rsid w:val="004E18E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E18EF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4E18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8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18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18E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2E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12EDA"/>
    <w:rPr>
      <w:rFonts w:ascii="Times New Roman" w:eastAsia="Times New Roman" w:hAnsi="Times New Roman" w:cs="Times New Roman"/>
      <w:sz w:val="24"/>
      <w:szCs w:val="24"/>
    </w:rPr>
  </w:style>
  <w:style w:type="table" w:styleId="MediumShading1-Accent6">
    <w:name w:val="Medium Shading 1 Accent 6"/>
    <w:basedOn w:val="TableNormal"/>
    <w:uiPriority w:val="63"/>
    <w:rsid w:val="006267F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1433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5A20"/>
    <w:rPr>
      <w:rFonts w:eastAsiaTheme="majorEastAsia" w:cstheme="majorBidi"/>
      <w:b/>
      <w:bCs/>
      <w:color w:val="FF86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C4532"/>
    <w:rPr>
      <w:rFonts w:eastAsiaTheme="majorEastAsia" w:cstheme="majorBidi"/>
      <w:b/>
      <w:bCs/>
      <w:iCs/>
      <w:color w:val="9B8357" w:themeColor="accent4"/>
      <w:sz w:val="22"/>
      <w:szCs w:val="22"/>
    </w:rPr>
  </w:style>
  <w:style w:type="table" w:styleId="MediumList2-Accent1">
    <w:name w:val="Medium List 2 Accent 1"/>
    <w:basedOn w:val="TableNormal"/>
    <w:uiPriority w:val="66"/>
    <w:rsid w:val="00B40C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60A" w:themeColor="accent1"/>
        <w:left w:val="single" w:sz="8" w:space="0" w:color="FF860A" w:themeColor="accent1"/>
        <w:bottom w:val="single" w:sz="8" w:space="0" w:color="FF860A" w:themeColor="accent1"/>
        <w:right w:val="single" w:sz="8" w:space="0" w:color="FF860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60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60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60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60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B40C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CA138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690B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4-wptoptable1">
    <w:name w:val="s4-wptoptable1"/>
    <w:basedOn w:val="Normal"/>
    <w:rsid w:val="005F7782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D954B0"/>
    <w:pPr>
      <w:jc w:val="right"/>
    </w:pPr>
    <w:rPr>
      <w:rFonts w:asciiTheme="majorHAnsi" w:hAnsiTheme="majorHAnsi"/>
      <w:caps/>
      <w:color w:val="FF860A" w:themeColor="accent1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D954B0"/>
    <w:rPr>
      <w:rFonts w:asciiTheme="majorHAnsi" w:eastAsia="Times New Roman" w:hAnsiTheme="majorHAnsi"/>
      <w:caps/>
      <w:color w:val="FF860A" w:themeColor="accent1"/>
      <w:sz w:val="64"/>
      <w:szCs w:val="64"/>
    </w:rPr>
  </w:style>
  <w:style w:type="character" w:customStyle="1" w:styleId="Heading5Char">
    <w:name w:val="Heading 5 Char"/>
    <w:basedOn w:val="DefaultParagraphFont"/>
    <w:link w:val="Heading5"/>
    <w:uiPriority w:val="9"/>
    <w:rsid w:val="002C4532"/>
    <w:rPr>
      <w:rFonts w:eastAsiaTheme="majorEastAsia" w:cstheme="majorBidi"/>
      <w:color w:val="C2BC80" w:themeColor="accent5"/>
    </w:rPr>
  </w:style>
  <w:style w:type="paragraph" w:styleId="NoSpacing">
    <w:name w:val="No Spacing"/>
    <w:link w:val="NoSpacingChar"/>
    <w:uiPriority w:val="1"/>
    <w:qFormat/>
    <w:rsid w:val="00085468"/>
    <w:rPr>
      <w:rFonts w:ascii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85468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C4532"/>
    <w:rPr>
      <w:rFonts w:eastAsia="Times New Roman"/>
      <w:color w:val="94A088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2C4532"/>
    <w:rPr>
      <w:rFonts w:eastAsia="Times New Roman"/>
      <w:color w:val="7F7F7F" w:themeColor="text1" w:themeTint="8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C4532"/>
    <w:pPr>
      <w:spacing w:line="259" w:lineRule="auto"/>
      <w:outlineLvl w:val="9"/>
    </w:pPr>
    <w:rPr>
      <w:rFonts w:asciiTheme="majorHAnsi" w:hAnsiTheme="majorHAnsi"/>
      <w:b w:val="0"/>
      <w:bCs w:val="0"/>
      <w:color w:val="C66400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82A0B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453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4532"/>
    <w:pPr>
      <w:spacing w:after="100"/>
      <w:ind w:left="480"/>
    </w:pPr>
  </w:style>
  <w:style w:type="paragraph" w:customStyle="1" w:styleId="CanvizHeader">
    <w:name w:val="Canviz Header"/>
    <w:basedOn w:val="Header"/>
    <w:qFormat/>
    <w:rsid w:val="00342FA1"/>
    <w:pPr>
      <w:snapToGrid w:val="0"/>
      <w:spacing w:line="240" w:lineRule="auto"/>
    </w:pPr>
    <w:rPr>
      <w:rFonts w:ascii="Myriad Pro" w:hAnsi="Myriad Pro" w:cstheme="minorBidi"/>
      <w:noProof/>
      <w:color w:val="FF860A"/>
      <w:sz w:val="14"/>
      <w:szCs w:val="14"/>
    </w:rPr>
  </w:style>
  <w:style w:type="character" w:customStyle="1" w:styleId="Mention1">
    <w:name w:val="Mention1"/>
    <w:basedOn w:val="DefaultParagraphFont"/>
    <w:uiPriority w:val="99"/>
    <w:semiHidden/>
    <w:unhideWhenUsed/>
    <w:rsid w:val="00297B8F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7B6D04"/>
    <w:rPr>
      <w:i/>
      <w:iCs/>
      <w:color w:val="FF860A" w:themeColor="accent1"/>
    </w:rPr>
  </w:style>
  <w:style w:type="paragraph" w:styleId="NormalWeb">
    <w:name w:val="Normal (Web)"/>
    <w:basedOn w:val="Normal"/>
    <w:uiPriority w:val="99"/>
    <w:semiHidden/>
    <w:unhideWhenUsed/>
    <w:rsid w:val="007C2294"/>
    <w:pPr>
      <w:spacing w:before="100" w:beforeAutospacing="1" w:after="100" w:afterAutospacing="1"/>
    </w:pPr>
    <w:rPr>
      <w:rFonts w:ascii="Times New Roman" w:hAnsi="Times New Roman"/>
      <w:lang w:eastAsia="zh-CN"/>
    </w:rPr>
  </w:style>
  <w:style w:type="character" w:customStyle="1" w:styleId="apple-converted-space">
    <w:name w:val="apple-converted-space"/>
    <w:basedOn w:val="DefaultParagraphFont"/>
    <w:rsid w:val="007C2294"/>
  </w:style>
  <w:style w:type="character" w:styleId="Strong">
    <w:name w:val="Strong"/>
    <w:basedOn w:val="DefaultParagraphFont"/>
    <w:uiPriority w:val="22"/>
    <w:qFormat/>
    <w:rsid w:val="007C229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C0F6A"/>
    <w:rPr>
      <w:color w:val="8C8C8C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563E2D"/>
    <w:rPr>
      <w:rFonts w:asciiTheme="minorHAnsi" w:hAnsiTheme="minorHAnsi" w:cstheme="minorBid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B66C" w:themeColor="accent1" w:themeTint="99"/>
        <w:left w:val="single" w:sz="4" w:space="0" w:color="FFB66C" w:themeColor="accent1" w:themeTint="99"/>
        <w:bottom w:val="single" w:sz="4" w:space="0" w:color="FFB66C" w:themeColor="accent1" w:themeTint="99"/>
        <w:right w:val="single" w:sz="4" w:space="0" w:color="FFB66C" w:themeColor="accent1" w:themeTint="99"/>
        <w:insideH w:val="single" w:sz="4" w:space="0" w:color="FFB66C" w:themeColor="accent1" w:themeTint="99"/>
        <w:insideV w:val="single" w:sz="4" w:space="0" w:color="FFB66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60A" w:themeColor="accent1"/>
          <w:left w:val="single" w:sz="4" w:space="0" w:color="FF860A" w:themeColor="accent1"/>
          <w:bottom w:val="single" w:sz="4" w:space="0" w:color="FF860A" w:themeColor="accent1"/>
          <w:right w:val="single" w:sz="4" w:space="0" w:color="FF860A" w:themeColor="accent1"/>
          <w:insideH w:val="nil"/>
          <w:insideV w:val="nil"/>
        </w:tcBorders>
        <w:shd w:val="clear" w:color="auto" w:fill="FF860A" w:themeFill="accent1"/>
      </w:tcPr>
    </w:tblStylePr>
    <w:tblStylePr w:type="lastRow">
      <w:rPr>
        <w:b/>
        <w:bCs/>
      </w:rPr>
      <w:tblPr/>
      <w:tcPr>
        <w:tcBorders>
          <w:top w:val="double" w:sz="4" w:space="0" w:color="FF860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CE" w:themeFill="accent1" w:themeFillTint="33"/>
      </w:tcPr>
    </w:tblStylePr>
    <w:tblStylePr w:type="band1Horz">
      <w:tblPr/>
      <w:tcPr>
        <w:shd w:val="clear" w:color="auto" w:fill="FFE6CE" w:themeFill="accent1" w:themeFillTint="33"/>
      </w:tcPr>
    </w:tblStylePr>
  </w:style>
  <w:style w:type="table" w:styleId="PlainTable3">
    <w:name w:val="Plain Table 3"/>
    <w:basedOn w:val="TableNormal"/>
    <w:uiPriority w:val="43"/>
    <w:rsid w:val="00336D7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F5F70"/>
    <w:rPr>
      <w:color w:val="808080"/>
      <w:shd w:val="clear" w:color="auto" w:fill="E6E6E6"/>
    </w:rPr>
  </w:style>
  <w:style w:type="character" w:styleId="IntenseReference">
    <w:name w:val="Intense Reference"/>
    <w:basedOn w:val="DefaultParagraphFont"/>
    <w:uiPriority w:val="32"/>
    <w:qFormat/>
    <w:rsid w:val="000E426F"/>
    <w:rPr>
      <w:b/>
      <w:bCs/>
      <w:smallCaps/>
      <w:color w:val="FF860A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093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5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2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8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7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5571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57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93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103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6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31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7705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1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0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3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52543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97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15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30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790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7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6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5272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9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2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6861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03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148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h\Documents\Custom%20Office%20Templates\Canviz%20Letterhead%20Template.dotx" TargetMode="External"/></Relationships>
</file>

<file path=word/theme/theme1.xml><?xml version="1.0" encoding="utf-8"?>
<a:theme xmlns:a="http://schemas.openxmlformats.org/drawingml/2006/main" name="Office Theme">
  <a:themeElements>
    <a:clrScheme name="Canviz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FF860A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AD457458514BA266A3C8D282D302" ma:contentTypeVersion="5" ma:contentTypeDescription="Create a new document." ma:contentTypeScope="" ma:versionID="a0d24313e7c26566428b38ef42d31491">
  <xsd:schema xmlns:xsd="http://www.w3.org/2001/XMLSchema" xmlns:xs="http://www.w3.org/2001/XMLSchema" xmlns:p="http://schemas.microsoft.com/office/2006/metadata/properties" xmlns:ns2="46fd2e66-2958-4f82-9313-8f6899867a1f" targetNamespace="http://schemas.microsoft.com/office/2006/metadata/properties" ma:root="true" ma:fieldsID="0e73e49d94ad0fc8354aa2838459a8b6" ns2:_="">
    <xsd:import namespace="46fd2e66-2958-4f82-9313-8f6899867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d2e66-2958-4f82-9313-8f6899867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70CE3-009A-49A9-AF12-12E1D799AE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29DB1D-076D-487A-9901-5B58E1C5D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d2e66-2958-4f82-9313-8f6899867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50338D-DEAE-4441-8066-C612FCA191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7AB8FE-DA80-46A6-A4A9-6BD714273410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675C2457-5BB3-4635-B30C-C2D11BFB3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Canviz Letterhead Template</Template>
  <TotalTime>86</TotalTime>
  <Pages>9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Guide</vt:lpstr>
    </vt:vector>
  </TitlesOfParts>
  <Company>Canviz LLC</Company>
  <LinksUpToDate>false</LinksUpToDate>
  <CharactersWithSpaces>2080</CharactersWithSpaces>
  <SharedDoc>false</SharedDoc>
  <HLinks>
    <vt:vector size="18" baseType="variant">
      <vt:variant>
        <vt:i4>5242899</vt:i4>
      </vt:variant>
      <vt:variant>
        <vt:i4>10</vt:i4>
      </vt:variant>
      <vt:variant>
        <vt:i4>0</vt:i4>
      </vt:variant>
      <vt:variant>
        <vt:i4>5</vt:i4>
      </vt:variant>
      <vt:variant>
        <vt:lpwstr>http://lcaweb/Contract/VendorContracts/Pages/VendorContractsHome.aspx?SourceURL=http://lcaweb/POIT/Vendor%20Contracting%20Group/Engagement/Pages/default.aspx</vt:lpwstr>
      </vt:variant>
      <vt:variant>
        <vt:lpwstr/>
      </vt:variant>
      <vt:variant>
        <vt:i4>5701737</vt:i4>
      </vt:variant>
      <vt:variant>
        <vt:i4>7</vt:i4>
      </vt:variant>
      <vt:variant>
        <vt:i4>0</vt:i4>
      </vt:variant>
      <vt:variant>
        <vt:i4>5</vt:i4>
      </vt:variant>
      <vt:variant>
        <vt:lpwstr>http://learningcentral/elms/lang-en/management/LMS_ActDetails.asp?UserMode=0&amp;ActivityId=5732</vt:lpwstr>
      </vt:variant>
      <vt:variant>
        <vt:lpwstr/>
      </vt:variant>
      <vt:variant>
        <vt:i4>8192044</vt:i4>
      </vt:variant>
      <vt:variant>
        <vt:i4>4</vt:i4>
      </vt:variant>
      <vt:variant>
        <vt:i4>0</vt:i4>
      </vt:variant>
      <vt:variant>
        <vt:i4>5</vt:i4>
      </vt:variant>
      <vt:variant>
        <vt:lpwstr>http://msmarket/static/home/forms.aspx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Guide</dc:title>
  <dc:creator>Tyler Lu</dc:creator>
  <cp:lastModifiedBy>Tyler Lu</cp:lastModifiedBy>
  <cp:revision>6</cp:revision>
  <cp:lastPrinted>2012-08-14T23:28:00Z</cp:lastPrinted>
  <dcterms:created xsi:type="dcterms:W3CDTF">2017-10-18T01:22:00Z</dcterms:created>
  <dcterms:modified xsi:type="dcterms:W3CDTF">2017-11-10T03:40:00Z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0x010100C894AD457458514BA266A3C8D282D302</vt:lpwstr>
  </property>
</Properties>
</file>