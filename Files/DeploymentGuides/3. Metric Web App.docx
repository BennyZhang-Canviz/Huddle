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42834780"/>
        <w:docPartObj>
          <w:docPartGallery w:val="Cover Pages"/>
          <w:docPartUnique/>
        </w:docPartObj>
      </w:sdtPr>
      <w:sdtEndPr/>
      <w:sdtContent>
        <w:p w14:paraId="68ED4B25" w14:textId="77777777" w:rsidR="00085468" w:rsidRDefault="00E37BB1" w:rsidP="00085468">
          <w:pPr>
            <w:jc w:val="right"/>
          </w:pPr>
          <w:r w:rsidRPr="00E37BB1">
            <w:rPr>
              <w:noProof/>
              <w:lang w:eastAsia="zh-CN"/>
            </w:rPr>
            <w:drawing>
              <wp:inline distT="0" distB="0" distL="0" distR="0" wp14:anchorId="71419CD0" wp14:editId="7D29DD02">
                <wp:extent cx="2099836" cy="505741"/>
                <wp:effectExtent l="0" t="0" r="0" b="0"/>
                <wp:docPr id="10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657" cy="5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68B0A4" w14:textId="77777777" w:rsidR="00085468" w:rsidRPr="002C4532" w:rsidRDefault="00085468" w:rsidP="002C4532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A1082E6" wp14:editId="767A7E0E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2609850</wp:posOffset>
                    </wp:positionV>
                    <wp:extent cx="7315200" cy="147637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76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6D095A" w14:textId="76866038" w:rsidR="00F76F41" w:rsidRDefault="00F76F4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Style w:val="TitleChar"/>
                                    <w:rFonts w:ascii="Calibri" w:hAnsi="Calibri"/>
                                  </w:rPr>
                                  <w:t>Metric Web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1082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36pt;margin-top:205.5pt;width:8in;height:116.25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" filled="f" stroked="f" strokeweight=".5pt">
                    <v:textbox inset="126pt,0,54pt,0">
                      <w:txbxContent>
                        <w:p w14:paraId="4D6D095A" w14:textId="76866038" w:rsidR="00F76F41" w:rsidRDefault="00F76F4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Style w:val="TitleChar"/>
                              <w:rFonts w:ascii="Calibri" w:hAnsi="Calibri"/>
                            </w:rPr>
                            <w:t>Metric Web App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442CA62" wp14:editId="215AEFA4">
                    <wp:simplePos x="0" y="0"/>
                    <wp:positionH relativeFrom="page">
                      <wp:posOffset>461826</wp:posOffset>
                    </wp:positionH>
                    <wp:positionV relativeFrom="page">
                      <wp:posOffset>8369209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ED2EA" w14:textId="0D18F893" w:rsidR="00F76F41" w:rsidRDefault="00F76F4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Author: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64994985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Tyler Lu</w:t>
                                    </w:r>
                                  </w:sdtContent>
                                </w:sdt>
                              </w:p>
                              <w:p w14:paraId="057E4F60" w14:textId="77777777" w:rsidR="00F76F41" w:rsidRDefault="00F76F4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442CA62" id="Text Box 152" o:spid="_x0000_s1027" type="#_x0000_t202" style="position:absolute;margin-left:36.35pt;margin-top:659pt;width:8in;height:1in;z-index:251658241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" filled="f" stroked="f" strokeweight=".5pt">
                    <v:textbox inset="126pt,0,54pt,0">
                      <w:txbxContent>
                        <w:p w14:paraId="5CCED2EA" w14:textId="0D18F893" w:rsidR="00F76F41" w:rsidRDefault="00F76F4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Author: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64994985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Tyler Lu</w:t>
                              </w:r>
                            </w:sdtContent>
                          </w:sdt>
                        </w:p>
                        <w:p w14:paraId="057E4F60" w14:textId="77777777" w:rsidR="00F76F41" w:rsidRDefault="00F76F4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A8187B" wp14:editId="23BFFF7A">
                    <wp:simplePos x="0" y="0"/>
                    <wp:positionH relativeFrom="page">
                      <wp:posOffset>461826</wp:posOffset>
                    </wp:positionH>
                    <wp:positionV relativeFrom="page">
                      <wp:posOffset>7029994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416371738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B35AD8B" w14:textId="77777777" w:rsidR="00F76F41" w:rsidRDefault="00F76F4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8A8187B" id="Text Box 153" o:spid="_x0000_s1028" type="#_x0000_t202" style="position:absolute;margin-left:36.35pt;margin-top:553.55pt;width:8in;height:79.5pt;z-index:25165824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416371738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B35AD8B" w14:textId="77777777" w:rsidR="00F76F41" w:rsidRDefault="00F76F4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="Times New Roman" w:hAnsi="Calibri" w:cs="Times New Roman"/>
          <w:color w:val="auto"/>
          <w:sz w:val="24"/>
          <w:szCs w:val="24"/>
        </w:rPr>
        <w:id w:val="10585195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4D7A7E" w14:textId="77777777" w:rsidR="002C4532" w:rsidRDefault="002C4532">
          <w:pPr>
            <w:pStyle w:val="TOCHeading"/>
          </w:pPr>
          <w:r w:rsidRPr="002C4532">
            <w:rPr>
              <w:rStyle w:val="Heading1Char"/>
              <w:rFonts w:asciiTheme="minorHAnsi" w:hAnsiTheme="minorHAnsi"/>
            </w:rPr>
            <w:t>Contents</w:t>
          </w:r>
        </w:p>
        <w:p w14:paraId="1D11133D" w14:textId="0F076E07" w:rsidR="002737A2" w:rsidRDefault="002C453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03448" w:history="1">
            <w:r w:rsidR="002737A2" w:rsidRPr="00CD6CAE">
              <w:rPr>
                <w:rStyle w:val="Hyperlink"/>
                <w:noProof/>
              </w:rPr>
              <w:t>1.</w:t>
            </w:r>
            <w:r w:rsidR="002737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737A2" w:rsidRPr="00CD6CAE">
              <w:rPr>
                <w:rStyle w:val="Hyperlink"/>
                <w:noProof/>
              </w:rPr>
              <w:t>Create SharePoint Data Structure</w:t>
            </w:r>
            <w:r w:rsidR="002737A2">
              <w:rPr>
                <w:noProof/>
                <w:webHidden/>
              </w:rPr>
              <w:tab/>
            </w:r>
            <w:r w:rsidR="002737A2">
              <w:rPr>
                <w:noProof/>
                <w:webHidden/>
              </w:rPr>
              <w:fldChar w:fldCharType="begin"/>
            </w:r>
            <w:r w:rsidR="002737A2">
              <w:rPr>
                <w:noProof/>
                <w:webHidden/>
              </w:rPr>
              <w:instrText xml:space="preserve"> PAGEREF _Toc498503448 \h </w:instrText>
            </w:r>
            <w:r w:rsidR="002737A2">
              <w:rPr>
                <w:noProof/>
                <w:webHidden/>
              </w:rPr>
            </w:r>
            <w:r w:rsidR="002737A2">
              <w:rPr>
                <w:noProof/>
                <w:webHidden/>
              </w:rPr>
              <w:fldChar w:fldCharType="separate"/>
            </w:r>
            <w:r w:rsidR="002737A2">
              <w:rPr>
                <w:noProof/>
                <w:webHidden/>
              </w:rPr>
              <w:t>2</w:t>
            </w:r>
            <w:r w:rsidR="002737A2">
              <w:rPr>
                <w:noProof/>
                <w:webHidden/>
              </w:rPr>
              <w:fldChar w:fldCharType="end"/>
            </w:r>
          </w:hyperlink>
        </w:p>
        <w:p w14:paraId="331BBAF8" w14:textId="5458DBD3" w:rsidR="002737A2" w:rsidRDefault="002737A2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503449" w:history="1">
            <w:r w:rsidRPr="00CD6CA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6CAE">
              <w:rPr>
                <w:rStyle w:val="Hyperlink"/>
                <w:noProof/>
              </w:rPr>
              <w:t>Create a site collection if it is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823A" w14:textId="09CC4B25" w:rsidR="002737A2" w:rsidRDefault="002737A2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503450" w:history="1">
            <w:r w:rsidRPr="00CD6CA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6CAE">
              <w:rPr>
                <w:rStyle w:val="Hyperlink"/>
                <w:noProof/>
              </w:rPr>
              <w:t>Provision site columns, content types and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0C582" w14:textId="1F199BCD" w:rsidR="002737A2" w:rsidRDefault="002737A2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503451" w:history="1">
            <w:r w:rsidRPr="00CD6CAE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6CAE">
              <w:rPr>
                <w:rStyle w:val="Hyperlink"/>
                <w:noProof/>
              </w:rPr>
              <w:t>Add preset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5EF48" w14:textId="05651F43" w:rsidR="002737A2" w:rsidRDefault="002737A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503452" w:history="1">
            <w:r w:rsidRPr="00CD6CA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6CAE">
              <w:rPr>
                <w:rStyle w:val="Hyperlink"/>
                <w:noProof/>
              </w:rPr>
              <w:t>Metric 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97BF1" w14:textId="52C11438" w:rsidR="002737A2" w:rsidRDefault="002737A2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503453" w:history="1">
            <w:r w:rsidRPr="00CD6CA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6CAE">
              <w:rPr>
                <w:rStyle w:val="Hyperlink"/>
                <w:noProof/>
              </w:rPr>
              <w:t>Create App registrations in AAD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9DC7" w14:textId="25F3D9A2" w:rsidR="002737A2" w:rsidRDefault="002737A2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503454" w:history="1">
            <w:r w:rsidRPr="00CD6CA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6CAE">
              <w:rPr>
                <w:rStyle w:val="Hyperlink"/>
                <w:noProof/>
              </w:rPr>
              <w:t>Create a Web App on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8ADF" w14:textId="69A246D5" w:rsidR="002737A2" w:rsidRDefault="002737A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503455" w:history="1">
            <w:r w:rsidRPr="00CD6CA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6CAE">
              <w:rPr>
                <w:rStyle w:val="Hyperlink"/>
                <w:noProof/>
              </w:rPr>
              <w:t>Follow-up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73F7" w14:textId="167922CB" w:rsidR="002737A2" w:rsidRDefault="002737A2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503456" w:history="1">
            <w:r w:rsidRPr="00CD6CAE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6CAE">
              <w:rPr>
                <w:rStyle w:val="Hyperlink"/>
                <w:noProof/>
              </w:rPr>
              <w:t>Add Reply URL to the App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6943C" w14:textId="56751D4C" w:rsidR="002737A2" w:rsidRDefault="002737A2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503457" w:history="1">
            <w:r w:rsidRPr="00CD6CAE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6CAE">
              <w:rPr>
                <w:rStyle w:val="Hyperlink"/>
                <w:noProof/>
              </w:rPr>
              <w:t>Admin consent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7ECF7" w14:textId="023096AD" w:rsidR="002C4532" w:rsidRDefault="002C4532">
          <w:r>
            <w:rPr>
              <w:b/>
              <w:bCs/>
              <w:noProof/>
            </w:rPr>
            <w:fldChar w:fldCharType="end"/>
          </w:r>
        </w:p>
      </w:sdtContent>
    </w:sdt>
    <w:p w14:paraId="734AAACD" w14:textId="77777777" w:rsidR="002C4532" w:rsidRPr="002C4532" w:rsidRDefault="002C4532" w:rsidP="002C4532"/>
    <w:p w14:paraId="128769F8" w14:textId="77777777" w:rsidR="002C4532" w:rsidRDefault="002C4532">
      <w:pPr>
        <w:rPr>
          <w:rFonts w:eastAsiaTheme="majorEastAsia" w:cstheme="majorBidi"/>
          <w:b/>
          <w:bCs/>
          <w:color w:val="FF860A"/>
          <w:sz w:val="32"/>
          <w:szCs w:val="32"/>
        </w:rPr>
      </w:pPr>
      <w:r>
        <w:br w:type="page"/>
      </w:r>
    </w:p>
    <w:p w14:paraId="50E2C882" w14:textId="48889405" w:rsidR="00AB31F5" w:rsidRDefault="00E25D9B" w:rsidP="00AB31F5">
      <w:pPr>
        <w:pStyle w:val="Heading1"/>
        <w:numPr>
          <w:ilvl w:val="0"/>
          <w:numId w:val="1"/>
        </w:numPr>
      </w:pPr>
      <w:bookmarkStart w:id="0" w:name="_Toc498503448"/>
      <w:r>
        <w:lastRenderedPageBreak/>
        <w:t>Create ShareP</w:t>
      </w:r>
      <w:r w:rsidR="00AB31F5">
        <w:t>oint Data</w:t>
      </w:r>
      <w:r>
        <w:t xml:space="preserve"> </w:t>
      </w:r>
      <w:r w:rsidR="00AB31F5">
        <w:t>Structure</w:t>
      </w:r>
      <w:bookmarkEnd w:id="0"/>
    </w:p>
    <w:p w14:paraId="2733115F" w14:textId="1C3AE2DD" w:rsidR="00AB31F5" w:rsidRDefault="00AB31F5" w:rsidP="00AB31F5">
      <w:pPr>
        <w:pStyle w:val="Heading2"/>
        <w:numPr>
          <w:ilvl w:val="1"/>
          <w:numId w:val="1"/>
        </w:numPr>
      </w:pPr>
      <w:bookmarkStart w:id="1" w:name="_Toc498503449"/>
      <w:r w:rsidRPr="00A71061">
        <w:t>Create</w:t>
      </w:r>
      <w:r>
        <w:t xml:space="preserve"> a site collection if it is needed</w:t>
      </w:r>
      <w:bookmarkEnd w:id="1"/>
    </w:p>
    <w:p w14:paraId="6D2E43CC" w14:textId="77777777" w:rsidR="00AB31F5" w:rsidRPr="00E25D9B" w:rsidRDefault="00AB31F5" w:rsidP="00437590">
      <w:pPr>
        <w:pStyle w:val="ListParagraph"/>
        <w:numPr>
          <w:ilvl w:val="0"/>
          <w:numId w:val="5"/>
        </w:numPr>
        <w:spacing w:before="0" w:after="160" w:line="259" w:lineRule="auto"/>
        <w:contextualSpacing/>
      </w:pPr>
      <w:r w:rsidRPr="00E25D9B">
        <w:t>Open a web browser and go to SharePoint Administration Center.</w:t>
      </w:r>
    </w:p>
    <w:p w14:paraId="22EBE498" w14:textId="3A3A3DCB" w:rsidR="00AB31F5" w:rsidRPr="00E25D9B" w:rsidRDefault="00AB31F5" w:rsidP="00E25D9B">
      <w:pPr>
        <w:ind w:firstLine="720"/>
        <w:rPr>
          <w:i/>
        </w:rPr>
      </w:pPr>
      <w:r w:rsidRPr="00E25D9B">
        <w:rPr>
          <w:i/>
        </w:rPr>
        <w:t>https://&lt;</w:t>
      </w:r>
      <w:r w:rsidR="00E25D9B">
        <w:rPr>
          <w:i/>
        </w:rPr>
        <w:t>Your Tenant</w:t>
      </w:r>
      <w:r w:rsidRPr="00E25D9B">
        <w:rPr>
          <w:i/>
        </w:rPr>
        <w:t>&gt; -admin.sharepoint.com/_layouts/15/online/SiteCollections.aspx</w:t>
      </w:r>
    </w:p>
    <w:p w14:paraId="4EAD5BE2" w14:textId="77777777" w:rsidR="00AB31F5" w:rsidRPr="00E25D9B" w:rsidRDefault="00AB31F5" w:rsidP="00437590">
      <w:pPr>
        <w:pStyle w:val="ListParagraph"/>
        <w:numPr>
          <w:ilvl w:val="0"/>
          <w:numId w:val="5"/>
        </w:numPr>
        <w:spacing w:before="0" w:after="160" w:line="259" w:lineRule="auto"/>
        <w:contextualSpacing/>
      </w:pPr>
      <w:r w:rsidRPr="00E25D9B">
        <w:t xml:space="preserve">Click </w:t>
      </w:r>
      <w:r w:rsidRPr="00E25D9B">
        <w:rPr>
          <w:b/>
        </w:rPr>
        <w:t>New</w:t>
      </w:r>
      <w:r w:rsidRPr="00E25D9B">
        <w:t xml:space="preserve"> -&gt; </w:t>
      </w:r>
      <w:r w:rsidRPr="00E25D9B">
        <w:rPr>
          <w:b/>
        </w:rPr>
        <w:t>Private Site Collection</w:t>
      </w:r>
      <w:r w:rsidRPr="00E25D9B">
        <w:t>.</w:t>
      </w:r>
    </w:p>
    <w:p w14:paraId="10378D64" w14:textId="7FD539DD" w:rsidR="00AB31F5" w:rsidRPr="00E25D9B" w:rsidRDefault="00E25D9B" w:rsidP="00E25D9B">
      <w:pPr>
        <w:ind w:left="720"/>
      </w:pPr>
      <w:r>
        <w:rPr>
          <w:noProof/>
        </w:rPr>
        <w:drawing>
          <wp:inline distT="0" distB="0" distL="0" distR="0" wp14:anchorId="3219D6EF" wp14:editId="3571D7C6">
            <wp:extent cx="5848350" cy="2088696"/>
            <wp:effectExtent l="19050" t="19050" r="1905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4207" cy="20979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6CC60C" w14:textId="272CA687" w:rsidR="00E25D9B" w:rsidRDefault="00E25D9B" w:rsidP="00E25D9B">
      <w:pPr>
        <w:pStyle w:val="ListParagraph"/>
        <w:keepNext/>
        <w:numPr>
          <w:ilvl w:val="0"/>
          <w:numId w:val="5"/>
        </w:numPr>
        <w:spacing w:before="0" w:after="160" w:line="259" w:lineRule="auto"/>
        <w:contextualSpacing/>
      </w:pPr>
      <w:r>
        <w:lastRenderedPageBreak/>
        <w:t>Fill in the form:</w:t>
      </w:r>
    </w:p>
    <w:p w14:paraId="5F9F26BD" w14:textId="49458CB8" w:rsidR="00E25D9B" w:rsidRPr="00E25D9B" w:rsidRDefault="00E25D9B" w:rsidP="00E25D9B">
      <w:pPr>
        <w:pStyle w:val="ListParagraph"/>
        <w:spacing w:before="0" w:after="160" w:line="259" w:lineRule="auto"/>
        <w:contextualSpacing/>
      </w:pPr>
      <w:r>
        <w:rPr>
          <w:noProof/>
        </w:rPr>
        <w:drawing>
          <wp:inline distT="0" distB="0" distL="0" distR="0" wp14:anchorId="0C343ECC" wp14:editId="4E0F7571">
            <wp:extent cx="6323809" cy="6342857"/>
            <wp:effectExtent l="19050" t="19050" r="20320" b="20320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3809" cy="6342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7F8D7" w14:textId="08C4E5EB" w:rsidR="00AB31F5" w:rsidRPr="00E25D9B" w:rsidRDefault="00AB31F5" w:rsidP="00E25D9B">
      <w:pPr>
        <w:pStyle w:val="ListParagraph"/>
        <w:numPr>
          <w:ilvl w:val="1"/>
          <w:numId w:val="19"/>
        </w:numPr>
        <w:spacing w:before="0" w:after="160" w:line="259" w:lineRule="auto"/>
        <w:contextualSpacing/>
      </w:pPr>
      <w:r w:rsidRPr="00E25D9B">
        <w:rPr>
          <w:rFonts w:cstheme="minorHAnsi"/>
          <w:color w:val="000000"/>
        </w:rPr>
        <w:t>In the</w:t>
      </w:r>
      <w:r w:rsidRPr="00E25D9B">
        <w:rPr>
          <w:rStyle w:val="apple-converted-space"/>
          <w:rFonts w:cstheme="minorHAnsi"/>
          <w:color w:val="000000"/>
        </w:rPr>
        <w:t> </w:t>
      </w:r>
      <w:r w:rsidRPr="00E25D9B">
        <w:rPr>
          <w:rStyle w:val="Strong"/>
          <w:rFonts w:cstheme="minorHAnsi"/>
        </w:rPr>
        <w:t xml:space="preserve">Title </w:t>
      </w:r>
      <w:r w:rsidRPr="00E25D9B">
        <w:rPr>
          <w:rFonts w:cstheme="minorHAnsi"/>
          <w:color w:val="000000"/>
        </w:rPr>
        <w:t>field,</w:t>
      </w:r>
      <w:r w:rsidRPr="00E25D9B">
        <w:t xml:space="preserve"> enter </w:t>
      </w:r>
      <w:r w:rsidR="00E25D9B">
        <w:t xml:space="preserve">site </w:t>
      </w:r>
      <w:r w:rsidRPr="00E25D9B">
        <w:t xml:space="preserve">title. </w:t>
      </w:r>
    </w:p>
    <w:p w14:paraId="04521CD6" w14:textId="77777777" w:rsidR="00AB31F5" w:rsidRPr="00E25D9B" w:rsidRDefault="00AB31F5" w:rsidP="00E25D9B">
      <w:pPr>
        <w:pStyle w:val="ListParagraph"/>
        <w:numPr>
          <w:ilvl w:val="1"/>
          <w:numId w:val="19"/>
        </w:numPr>
        <w:spacing w:before="0" w:after="160" w:line="259" w:lineRule="auto"/>
        <w:contextualSpacing/>
      </w:pPr>
      <w:r w:rsidRPr="00E25D9B">
        <w:t xml:space="preserve">In the </w:t>
      </w:r>
      <w:r w:rsidRPr="00E25D9B">
        <w:rPr>
          <w:b/>
        </w:rPr>
        <w:t>Web Site Address</w:t>
      </w:r>
      <w:r w:rsidRPr="00E25D9B">
        <w:t xml:space="preserve"> field, enter hospital site URL.</w:t>
      </w:r>
    </w:p>
    <w:p w14:paraId="5D28F137" w14:textId="77777777" w:rsidR="00AB31F5" w:rsidRPr="00E25D9B" w:rsidRDefault="00AB31F5" w:rsidP="00E25D9B">
      <w:pPr>
        <w:pStyle w:val="ListParagraph"/>
        <w:numPr>
          <w:ilvl w:val="1"/>
          <w:numId w:val="19"/>
        </w:numPr>
        <w:spacing w:before="0" w:after="160" w:line="259" w:lineRule="auto"/>
        <w:contextualSpacing/>
      </w:pPr>
      <w:r w:rsidRPr="00E25D9B">
        <w:rPr>
          <w:b/>
        </w:rPr>
        <w:t>Select a language</w:t>
      </w:r>
      <w:r w:rsidRPr="00E25D9B">
        <w:t xml:space="preserve"> = English</w:t>
      </w:r>
    </w:p>
    <w:p w14:paraId="06BAC305" w14:textId="77777777" w:rsidR="00AB31F5" w:rsidRPr="00E25D9B" w:rsidRDefault="00AB31F5" w:rsidP="00E25D9B">
      <w:pPr>
        <w:pStyle w:val="ListParagraph"/>
        <w:numPr>
          <w:ilvl w:val="1"/>
          <w:numId w:val="19"/>
        </w:numPr>
        <w:spacing w:before="0" w:after="160" w:line="259" w:lineRule="auto"/>
        <w:contextualSpacing/>
      </w:pPr>
      <w:r w:rsidRPr="00E25D9B">
        <w:t xml:space="preserve">In the </w:t>
      </w:r>
      <w:r w:rsidRPr="00E25D9B">
        <w:rPr>
          <w:b/>
        </w:rPr>
        <w:t>Template Selection</w:t>
      </w:r>
      <w:r w:rsidRPr="00E25D9B">
        <w:t xml:space="preserve"> section, select </w:t>
      </w:r>
      <w:r w:rsidRPr="00E25D9B">
        <w:rPr>
          <w:b/>
        </w:rPr>
        <w:t>Team Site</w:t>
      </w:r>
      <w:r w:rsidRPr="00E25D9B">
        <w:t xml:space="preserve"> as</w:t>
      </w:r>
      <w:r w:rsidRPr="00E25D9B">
        <w:rPr>
          <w:b/>
        </w:rPr>
        <w:t xml:space="preserve"> </w:t>
      </w:r>
      <w:r w:rsidRPr="00E25D9B">
        <w:t>site template.</w:t>
      </w:r>
    </w:p>
    <w:p w14:paraId="45D849D8" w14:textId="77777777" w:rsidR="00AB31F5" w:rsidRPr="00E25D9B" w:rsidRDefault="00AB31F5" w:rsidP="00E25D9B">
      <w:pPr>
        <w:pStyle w:val="ListParagraph"/>
        <w:numPr>
          <w:ilvl w:val="1"/>
          <w:numId w:val="19"/>
        </w:numPr>
        <w:spacing w:before="0" w:after="160" w:line="259" w:lineRule="auto"/>
        <w:contextualSpacing/>
      </w:pPr>
      <w:r w:rsidRPr="00E25D9B">
        <w:rPr>
          <w:b/>
        </w:rPr>
        <w:t>Time Zone</w:t>
      </w:r>
      <w:r w:rsidRPr="00E25D9B">
        <w:t xml:space="preserve"> should be (UTC-08:00) Pacific Time (US and Canada)</w:t>
      </w:r>
    </w:p>
    <w:p w14:paraId="1595B1B2" w14:textId="77777777" w:rsidR="00AB31F5" w:rsidRPr="00E25D9B" w:rsidRDefault="00AB31F5" w:rsidP="00E25D9B">
      <w:pPr>
        <w:pStyle w:val="ListParagraph"/>
        <w:numPr>
          <w:ilvl w:val="1"/>
          <w:numId w:val="19"/>
        </w:numPr>
        <w:spacing w:before="0" w:after="160" w:line="259" w:lineRule="auto"/>
        <w:contextualSpacing/>
      </w:pPr>
      <w:r w:rsidRPr="00E25D9B">
        <w:rPr>
          <w:b/>
        </w:rPr>
        <w:lastRenderedPageBreak/>
        <w:t>Administrator</w:t>
      </w:r>
      <w:r w:rsidRPr="00E25D9B">
        <w:t xml:space="preserve"> should be the alias of the individual you want to have full administrator rights on this site. </w:t>
      </w:r>
    </w:p>
    <w:p w14:paraId="2ACEC56B" w14:textId="77777777" w:rsidR="00AB31F5" w:rsidRPr="00E25D9B" w:rsidRDefault="00AB31F5" w:rsidP="00E25D9B">
      <w:pPr>
        <w:pStyle w:val="ListParagraph"/>
        <w:numPr>
          <w:ilvl w:val="1"/>
          <w:numId w:val="19"/>
        </w:numPr>
        <w:spacing w:before="0" w:after="160" w:line="259" w:lineRule="auto"/>
        <w:contextualSpacing/>
      </w:pPr>
      <w:r w:rsidRPr="00E25D9B">
        <w:rPr>
          <w:b/>
        </w:rPr>
        <w:t xml:space="preserve">Storage Quote </w:t>
      </w:r>
      <w:r w:rsidRPr="00E25D9B">
        <w:t>is how much space you will need for the assets for the end user</w:t>
      </w:r>
    </w:p>
    <w:p w14:paraId="597865D9" w14:textId="4498C593" w:rsidR="00AB31F5" w:rsidRPr="00E25D9B" w:rsidRDefault="00AB31F5" w:rsidP="00E25D9B">
      <w:pPr>
        <w:pStyle w:val="ListParagraph"/>
        <w:numPr>
          <w:ilvl w:val="1"/>
          <w:numId w:val="19"/>
        </w:numPr>
        <w:spacing w:before="0" w:after="160" w:line="259" w:lineRule="auto"/>
        <w:contextualSpacing/>
      </w:pPr>
      <w:r w:rsidRPr="00E25D9B">
        <w:rPr>
          <w:b/>
        </w:rPr>
        <w:t xml:space="preserve">Leave Server Resource Quota </w:t>
      </w:r>
      <w:r w:rsidRPr="00E25D9B">
        <w:t>at 300. (This value can be adjust</w:t>
      </w:r>
      <w:r w:rsidR="00A76725" w:rsidRPr="00E25D9B">
        <w:rPr>
          <w:rFonts w:hint="eastAsia"/>
        </w:rPr>
        <w:t>ed</w:t>
      </w:r>
      <w:r w:rsidRPr="00E25D9B">
        <w:t xml:space="preserve"> later if needed)</w:t>
      </w:r>
    </w:p>
    <w:p w14:paraId="34BC3F00" w14:textId="2CFDDB40" w:rsidR="00AB31F5" w:rsidRPr="00AF443C" w:rsidRDefault="00AB31F5" w:rsidP="00E25D9B">
      <w:pPr>
        <w:pStyle w:val="ListParagraph"/>
        <w:numPr>
          <w:ilvl w:val="0"/>
          <w:numId w:val="5"/>
        </w:numPr>
        <w:spacing w:before="0" w:after="160" w:line="259" w:lineRule="auto"/>
        <w:contextualSpacing/>
      </w:pPr>
      <w:r w:rsidRPr="00E25D9B">
        <w:t xml:space="preserve">Click </w:t>
      </w:r>
      <w:r w:rsidRPr="00E25D9B">
        <w:rPr>
          <w:b/>
        </w:rPr>
        <w:t>OK</w:t>
      </w:r>
    </w:p>
    <w:p w14:paraId="60C50173" w14:textId="555DE8BA" w:rsidR="00533010" w:rsidRDefault="00533010" w:rsidP="00533010">
      <w:pPr>
        <w:pStyle w:val="Heading2"/>
        <w:numPr>
          <w:ilvl w:val="1"/>
          <w:numId w:val="1"/>
        </w:numPr>
        <w:rPr>
          <w:lang w:val="en-US"/>
        </w:rPr>
      </w:pPr>
      <w:bookmarkStart w:id="2" w:name="_Toc498503450"/>
      <w:r>
        <w:rPr>
          <w:lang w:val="en-US"/>
        </w:rPr>
        <w:t>Provision site columns, content types and lists</w:t>
      </w:r>
      <w:bookmarkEnd w:id="2"/>
    </w:p>
    <w:p w14:paraId="6D1363D9" w14:textId="1F08E1B9" w:rsidR="00D41F0D" w:rsidRDefault="00533010" w:rsidP="00D41F0D">
      <w:pPr>
        <w:pStyle w:val="ListParagraph"/>
        <w:numPr>
          <w:ilvl w:val="0"/>
          <w:numId w:val="6"/>
        </w:numPr>
        <w:spacing w:before="0" w:after="160" w:line="259" w:lineRule="auto"/>
        <w:contextualSpacing/>
      </w:pPr>
      <w:r>
        <w:t>Install</w:t>
      </w:r>
      <w:r w:rsidRPr="00533010">
        <w:t xml:space="preserve"> SharePointPnPPowerShellOnline</w:t>
      </w:r>
      <w:r w:rsidR="00D41F0D">
        <w:t xml:space="preserve"> module, if you have not install</w:t>
      </w:r>
      <w:r w:rsidR="002F1BAC">
        <w:t>ed</w:t>
      </w:r>
      <w:r w:rsidR="00D41F0D">
        <w:t xml:space="preserve"> it. </w:t>
      </w:r>
    </w:p>
    <w:p w14:paraId="796949B0" w14:textId="77777777" w:rsidR="00D41F0D" w:rsidRDefault="00D41F0D" w:rsidP="00D41F0D">
      <w:pPr>
        <w:pStyle w:val="ListParagraph"/>
        <w:spacing w:before="0" w:after="160" w:line="259" w:lineRule="auto"/>
        <w:contextualSpacing/>
      </w:pPr>
      <w:r>
        <w:t xml:space="preserve">Please follow: </w:t>
      </w:r>
    </w:p>
    <w:p w14:paraId="60DDD004" w14:textId="4616F2B1" w:rsidR="00D41F0D" w:rsidRDefault="00807485" w:rsidP="00D41F0D">
      <w:pPr>
        <w:pStyle w:val="ListParagraph"/>
        <w:spacing w:before="0" w:after="160" w:line="259" w:lineRule="auto"/>
        <w:ind w:firstLine="720"/>
        <w:contextualSpacing/>
      </w:pPr>
      <w:hyperlink r:id="rId15" w:anchor="installation" w:history="1">
        <w:r w:rsidR="00D41F0D" w:rsidRPr="00124FD0">
          <w:rPr>
            <w:rStyle w:val="Hyperlink"/>
          </w:rPr>
          <w:t>https://msdn.microsoft.com/en-us/pnp_powershell/pnp-powershell-overview#installation</w:t>
        </w:r>
      </w:hyperlink>
    </w:p>
    <w:p w14:paraId="39BD5D05" w14:textId="02B54FF0" w:rsidR="00AB31F5" w:rsidRDefault="00D41F0D" w:rsidP="00437590">
      <w:pPr>
        <w:pStyle w:val="ListParagraph"/>
        <w:numPr>
          <w:ilvl w:val="0"/>
          <w:numId w:val="6"/>
        </w:numPr>
        <w:spacing w:before="0" w:after="160" w:line="259" w:lineRule="auto"/>
        <w:contextualSpacing/>
      </w:pPr>
      <w:r>
        <w:t>Open Power Shell, then execute the command below to connect to the site you just created:</w:t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CellMar>
          <w:top w:w="1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60"/>
      </w:tblGrid>
      <w:tr w:rsidR="00D41F0D" w14:paraId="1CAB6F32" w14:textId="77777777" w:rsidTr="00D41F0D">
        <w:tc>
          <w:tcPr>
            <w:tcW w:w="10880" w:type="dxa"/>
            <w:shd w:val="clear" w:color="auto" w:fill="F2F2F2" w:themeFill="background1" w:themeFillShade="F2"/>
          </w:tcPr>
          <w:p w14:paraId="0A3B36A1" w14:textId="722E18A2" w:rsidR="00D41F0D" w:rsidRDefault="00D41F0D" w:rsidP="00D41F0D">
            <w:pPr>
              <w:pStyle w:val="ListParagraph"/>
              <w:spacing w:before="0" w:after="160" w:line="259" w:lineRule="auto"/>
              <w:ind w:left="0"/>
              <w:contextualSpacing/>
            </w:pPr>
            <w:r w:rsidRPr="00D41F0D">
              <w:t>Connect-PnPOnline –Url https://</w:t>
            </w:r>
            <w:r w:rsidRPr="00D41F0D">
              <w:rPr>
                <w:i/>
              </w:rPr>
              <w:t>&lt;Tenant&gt;</w:t>
            </w:r>
            <w:r w:rsidRPr="00D41F0D">
              <w:t>.sharepoint.com/sites/</w:t>
            </w:r>
            <w:r w:rsidRPr="00D41F0D">
              <w:rPr>
                <w:i/>
              </w:rPr>
              <w:t>&lt;Site&gt;</w:t>
            </w:r>
            <w:r w:rsidRPr="00D41F0D">
              <w:t xml:space="preserve"> –Credentials (Get-Credential)</w:t>
            </w:r>
          </w:p>
        </w:tc>
      </w:tr>
    </w:tbl>
    <w:p w14:paraId="7A295871" w14:textId="132EAF51" w:rsidR="00AB31F5" w:rsidRDefault="00D41F0D" w:rsidP="00D41F0D">
      <w:pPr>
        <w:pStyle w:val="ListParagraph"/>
        <w:spacing w:before="0" w:after="160" w:line="259" w:lineRule="auto"/>
        <w:contextualSpacing/>
      </w:pPr>
      <w:r>
        <w:t xml:space="preserve">Note: please replace </w:t>
      </w:r>
      <w:r w:rsidRPr="00D41F0D">
        <w:rPr>
          <w:i/>
        </w:rPr>
        <w:t>&lt;Tenant&gt;</w:t>
      </w:r>
      <w:r>
        <w:t xml:space="preserve"> and </w:t>
      </w:r>
      <w:r w:rsidRPr="00D41F0D">
        <w:rPr>
          <w:i/>
        </w:rPr>
        <w:t>&lt;Site&gt;</w:t>
      </w:r>
      <w:r w:rsidR="00E25D9B">
        <w:rPr>
          <w:noProof/>
          <w:lang w:eastAsia="zh-CN"/>
        </w:rPr>
        <w:t xml:space="preserve"> </w:t>
      </w:r>
    </w:p>
    <w:p w14:paraId="6095724D" w14:textId="4111478B" w:rsidR="00D41F0D" w:rsidRDefault="00D41F0D" w:rsidP="00437590">
      <w:pPr>
        <w:pStyle w:val="ListParagraph"/>
        <w:numPr>
          <w:ilvl w:val="0"/>
          <w:numId w:val="6"/>
        </w:numPr>
        <w:spacing w:before="0" w:after="160" w:line="259" w:lineRule="auto"/>
        <w:contextualSpacing/>
      </w:pPr>
      <w:r>
        <w:t xml:space="preserve">Login in with </w:t>
      </w:r>
      <w:r w:rsidR="00E636FE">
        <w:t>an</w:t>
      </w:r>
      <w:r>
        <w:t xml:space="preserve"> admin account.</w:t>
      </w:r>
    </w:p>
    <w:p w14:paraId="3109652E" w14:textId="01B03F26" w:rsidR="00D41F0D" w:rsidRDefault="00D41F0D" w:rsidP="00D41F0D">
      <w:pPr>
        <w:pStyle w:val="ListParagraph"/>
        <w:spacing w:before="0" w:after="160" w:line="259" w:lineRule="auto"/>
        <w:contextualSpacing/>
      </w:pPr>
      <w:r>
        <w:rPr>
          <w:noProof/>
        </w:rPr>
        <w:drawing>
          <wp:inline distT="0" distB="0" distL="0" distR="0" wp14:anchorId="5816C73B" wp14:editId="583DA124">
            <wp:extent cx="3048000" cy="24669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66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68C9EF" w14:textId="4EB11E1D" w:rsidR="003272D7" w:rsidRDefault="002F1BAC" w:rsidP="003272D7">
      <w:pPr>
        <w:pStyle w:val="ListParagraph"/>
        <w:numPr>
          <w:ilvl w:val="0"/>
          <w:numId w:val="6"/>
        </w:numPr>
        <w:spacing w:before="0" w:after="160" w:line="259" w:lineRule="auto"/>
        <w:contextualSpacing/>
      </w:pPr>
      <w:r>
        <w:t>Navigate to /Files folder in PowerShell, then execute the following command:</w:t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CellMar>
          <w:top w:w="1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60"/>
      </w:tblGrid>
      <w:tr w:rsidR="003272D7" w14:paraId="6294A6A2" w14:textId="77777777" w:rsidTr="0007138B">
        <w:tc>
          <w:tcPr>
            <w:tcW w:w="10160" w:type="dxa"/>
            <w:shd w:val="clear" w:color="auto" w:fill="F2F2F2" w:themeFill="background1" w:themeFillShade="F2"/>
          </w:tcPr>
          <w:p w14:paraId="2E17D009" w14:textId="7F264D78" w:rsidR="003272D7" w:rsidRDefault="003272D7" w:rsidP="0078028F">
            <w:pPr>
              <w:pStyle w:val="ListParagraph"/>
              <w:spacing w:before="0" w:after="160" w:line="259" w:lineRule="auto"/>
              <w:ind w:left="0"/>
              <w:contextualSpacing/>
            </w:pPr>
            <w:r w:rsidRPr="003272D7">
              <w:t>Apply-PnPProvisi</w:t>
            </w:r>
            <w:r>
              <w:t xml:space="preserve">oningTemplate -Path </w:t>
            </w:r>
            <w:r w:rsidRPr="003272D7">
              <w:t>PnPProvisioningTemplate.xml</w:t>
            </w:r>
          </w:p>
        </w:tc>
      </w:tr>
    </w:tbl>
    <w:p w14:paraId="5A94D45D" w14:textId="2D51905A" w:rsidR="00B8072A" w:rsidRDefault="00B8072A" w:rsidP="00B8072A">
      <w:pPr>
        <w:pStyle w:val="Heading2"/>
        <w:numPr>
          <w:ilvl w:val="1"/>
          <w:numId w:val="1"/>
        </w:numPr>
      </w:pPr>
      <w:bookmarkStart w:id="3" w:name="_Toc498503451"/>
      <w:r>
        <w:t>Add preset data</w:t>
      </w:r>
      <w:bookmarkEnd w:id="3"/>
    </w:p>
    <w:p w14:paraId="525542A0" w14:textId="662E4177" w:rsidR="00B8072A" w:rsidRDefault="00B8072A" w:rsidP="00B8072A">
      <w:pPr>
        <w:rPr>
          <w:lang w:val="x-none" w:eastAsia="x-none"/>
        </w:rPr>
      </w:pPr>
      <w:r>
        <w:rPr>
          <w:lang w:val="x-none" w:eastAsia="x-none"/>
        </w:rPr>
        <w:t xml:space="preserve">Add the </w:t>
      </w:r>
      <w:r>
        <w:rPr>
          <w:lang w:eastAsia="x-none"/>
        </w:rPr>
        <w:t>some</w:t>
      </w:r>
      <w:r>
        <w:rPr>
          <w:lang w:val="x-none" w:eastAsia="x-none"/>
        </w:rPr>
        <w:t xml:space="preserve"> categories to the Categories list, for example:</w:t>
      </w:r>
    </w:p>
    <w:p w14:paraId="17925DC1" w14:textId="56E384F9" w:rsidR="00B8072A" w:rsidRDefault="00DA2B27" w:rsidP="00DA2B27">
      <w:pPr>
        <w:pStyle w:val="ListParagraph"/>
        <w:numPr>
          <w:ilvl w:val="0"/>
          <w:numId w:val="25"/>
        </w:numPr>
        <w:rPr>
          <w:lang w:val="x-none" w:eastAsia="x-none"/>
        </w:rPr>
      </w:pPr>
      <w:r w:rsidRPr="00DA2B27">
        <w:rPr>
          <w:lang w:val="x-none" w:eastAsia="x-none"/>
        </w:rPr>
        <w:t>Safety/Quality</w:t>
      </w:r>
    </w:p>
    <w:p w14:paraId="71711F1E" w14:textId="48CD1D28" w:rsidR="00DA2B27" w:rsidRDefault="00DA2B27" w:rsidP="00DA2B27">
      <w:pPr>
        <w:pStyle w:val="ListParagraph"/>
        <w:numPr>
          <w:ilvl w:val="0"/>
          <w:numId w:val="25"/>
        </w:numPr>
        <w:rPr>
          <w:lang w:val="x-none" w:eastAsia="x-none"/>
        </w:rPr>
      </w:pPr>
      <w:r w:rsidRPr="00DA2B27">
        <w:rPr>
          <w:lang w:val="x-none" w:eastAsia="x-none"/>
        </w:rPr>
        <w:t>Access</w:t>
      </w:r>
    </w:p>
    <w:p w14:paraId="7FE45767" w14:textId="596ACE21" w:rsidR="00DA2B27" w:rsidRDefault="00DA2B27" w:rsidP="00DA2B27">
      <w:pPr>
        <w:pStyle w:val="ListParagraph"/>
        <w:numPr>
          <w:ilvl w:val="0"/>
          <w:numId w:val="25"/>
        </w:numPr>
        <w:rPr>
          <w:lang w:val="x-none" w:eastAsia="x-none"/>
        </w:rPr>
      </w:pPr>
      <w:r w:rsidRPr="00DA2B27">
        <w:rPr>
          <w:lang w:val="x-none" w:eastAsia="x-none"/>
        </w:rPr>
        <w:t>Experience</w:t>
      </w:r>
    </w:p>
    <w:p w14:paraId="7172A38C" w14:textId="43534E3D" w:rsidR="00DA2B27" w:rsidRDefault="00DA2B27" w:rsidP="00DA2B27">
      <w:pPr>
        <w:pStyle w:val="ListParagraph"/>
        <w:numPr>
          <w:ilvl w:val="0"/>
          <w:numId w:val="25"/>
        </w:numPr>
        <w:rPr>
          <w:lang w:val="x-none" w:eastAsia="x-none"/>
        </w:rPr>
      </w:pPr>
      <w:r w:rsidRPr="00DA2B27">
        <w:rPr>
          <w:lang w:val="x-none" w:eastAsia="x-none"/>
        </w:rPr>
        <w:t>Finance</w:t>
      </w:r>
    </w:p>
    <w:p w14:paraId="6DED41B7" w14:textId="2F8AC60D" w:rsidR="00DA2B27" w:rsidRPr="00B8072A" w:rsidRDefault="00DA2B27" w:rsidP="00DA2B27">
      <w:pPr>
        <w:pStyle w:val="ListParagraph"/>
        <w:numPr>
          <w:ilvl w:val="0"/>
          <w:numId w:val="25"/>
        </w:numPr>
        <w:rPr>
          <w:lang w:val="x-none" w:eastAsia="x-none"/>
        </w:rPr>
      </w:pPr>
      <w:r w:rsidRPr="00DA2B27">
        <w:rPr>
          <w:lang w:val="x-none" w:eastAsia="x-none"/>
        </w:rPr>
        <w:lastRenderedPageBreak/>
        <w:t>People</w:t>
      </w:r>
    </w:p>
    <w:p w14:paraId="1E9155FF" w14:textId="77777777" w:rsidR="00AB31F5" w:rsidRDefault="00AB31F5" w:rsidP="00AB31F5">
      <w:pPr>
        <w:pStyle w:val="Heading1"/>
        <w:numPr>
          <w:ilvl w:val="0"/>
          <w:numId w:val="1"/>
        </w:numPr>
      </w:pPr>
      <w:bookmarkStart w:id="4" w:name="_Toc498503452"/>
      <w:r>
        <w:t>Metric Web App</w:t>
      </w:r>
      <w:bookmarkEnd w:id="4"/>
    </w:p>
    <w:p w14:paraId="489CDA2C" w14:textId="77777777" w:rsidR="00AB31F5" w:rsidRDefault="00AB31F5" w:rsidP="00AB31F5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5" w:name="_Toc498503453"/>
      <w:r>
        <w:t>Create App registrations</w:t>
      </w:r>
      <w:r>
        <w:rPr>
          <w:lang w:val="en-US"/>
        </w:rPr>
        <w:t xml:space="preserve"> in AAD</w:t>
      </w:r>
      <w:bookmarkEnd w:id="5"/>
    </w:p>
    <w:p w14:paraId="446AAF36" w14:textId="12F17BA7" w:rsidR="00AB31F5" w:rsidRDefault="00AB31F5" w:rsidP="00437590">
      <w:pPr>
        <w:pStyle w:val="ListParagraph"/>
        <w:numPr>
          <w:ilvl w:val="0"/>
          <w:numId w:val="2"/>
        </w:numPr>
        <w:rPr>
          <w:lang w:eastAsia="x-none"/>
        </w:rPr>
      </w:pPr>
      <w:r>
        <w:rPr>
          <w:lang w:eastAsia="x-none"/>
        </w:rPr>
        <w:t>Navigate to the</w:t>
      </w:r>
      <w:r w:rsidR="0053217B">
        <w:rPr>
          <w:lang w:eastAsia="x-none"/>
        </w:rPr>
        <w:t xml:space="preserve"> </w:t>
      </w:r>
      <w:r w:rsidR="00CB0291">
        <w:rPr>
          <w:lang w:eastAsia="x-none"/>
        </w:rPr>
        <w:t>Huddle</w:t>
      </w:r>
      <w:r>
        <w:rPr>
          <w:lang w:eastAsia="x-none"/>
        </w:rPr>
        <w:t xml:space="preserve"> AAD you want register the app.</w:t>
      </w:r>
    </w:p>
    <w:p w14:paraId="1BBDD3ED" w14:textId="69FA9C1F" w:rsidR="00AB31F5" w:rsidRDefault="00801DE4" w:rsidP="00AB31F5">
      <w:pPr>
        <w:ind w:left="720"/>
        <w:rPr>
          <w:lang w:eastAsia="x-none"/>
        </w:rPr>
      </w:pPr>
      <w:r>
        <w:rPr>
          <w:noProof/>
        </w:rPr>
        <w:drawing>
          <wp:inline distT="0" distB="0" distL="0" distR="0" wp14:anchorId="4E444CAB" wp14:editId="72ED9814">
            <wp:extent cx="5514975" cy="3962400"/>
            <wp:effectExtent l="19050" t="19050" r="28575" b="19050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962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77E58A" w14:textId="05ABBDF2" w:rsidR="00AB31F5" w:rsidRDefault="00AB31F5" w:rsidP="00AB31F5">
      <w:pPr>
        <w:ind w:left="720"/>
        <w:rPr>
          <w:lang w:eastAsia="x-none"/>
        </w:rPr>
      </w:pPr>
      <w:r>
        <w:rPr>
          <w:lang w:eastAsia="x-none"/>
        </w:rPr>
        <w:t xml:space="preserve">Copy aside the Directory Id. </w:t>
      </w:r>
      <w:r w:rsidRPr="00E6471C">
        <w:rPr>
          <w:u w:val="single"/>
          <w:lang w:eastAsia="x-none"/>
        </w:rPr>
        <w:t>It will be used as the value of ida:TenantId App setting</w:t>
      </w:r>
      <w:r>
        <w:rPr>
          <w:lang w:eastAsia="x-none"/>
        </w:rPr>
        <w:t>.</w:t>
      </w:r>
    </w:p>
    <w:p w14:paraId="7EADD30B" w14:textId="77777777" w:rsidR="00AB31F5" w:rsidRDefault="00AB31F5" w:rsidP="00437590">
      <w:pPr>
        <w:pStyle w:val="ListParagraph"/>
        <w:numPr>
          <w:ilvl w:val="0"/>
          <w:numId w:val="2"/>
        </w:numPr>
        <w:rPr>
          <w:lang w:eastAsia="x-none"/>
        </w:rPr>
      </w:pPr>
      <w:r>
        <w:rPr>
          <w:lang w:eastAsia="x-none"/>
        </w:rPr>
        <w:t>Create an App Registration in AAD with the following settings:</w:t>
      </w:r>
    </w:p>
    <w:p w14:paraId="6D864D1F" w14:textId="040ECC33" w:rsidR="00AB31F5" w:rsidRPr="00963DC0" w:rsidRDefault="00AB31F5" w:rsidP="00437590">
      <w:pPr>
        <w:pStyle w:val="ListParagraph"/>
        <w:numPr>
          <w:ilvl w:val="0"/>
          <w:numId w:val="3"/>
        </w:numPr>
        <w:rPr>
          <w:lang w:eastAsia="x-none"/>
        </w:rPr>
      </w:pPr>
      <w:r w:rsidRPr="00963DC0">
        <w:rPr>
          <w:b/>
          <w:sz w:val="22"/>
          <w:szCs w:val="22"/>
          <w:lang w:eastAsia="x-none"/>
        </w:rPr>
        <w:t>Name</w:t>
      </w:r>
      <w:r w:rsidRPr="00963DC0">
        <w:rPr>
          <w:sz w:val="22"/>
          <w:szCs w:val="22"/>
          <w:lang w:eastAsia="x-none"/>
        </w:rPr>
        <w:t>:</w:t>
      </w:r>
      <w:r>
        <w:rPr>
          <w:sz w:val="22"/>
          <w:szCs w:val="22"/>
          <w:lang w:eastAsia="x-none"/>
        </w:rPr>
        <w:t xml:space="preserve"> </w:t>
      </w:r>
      <w:r w:rsidR="00801DE4">
        <w:rPr>
          <w:sz w:val="22"/>
          <w:szCs w:val="22"/>
          <w:lang w:eastAsia="x-none"/>
        </w:rPr>
        <w:t>Huddle</w:t>
      </w:r>
      <w:r w:rsidR="00537A2C">
        <w:rPr>
          <w:sz w:val="22"/>
          <w:szCs w:val="22"/>
          <w:lang w:eastAsia="x-none"/>
        </w:rPr>
        <w:t xml:space="preserve"> </w:t>
      </w:r>
      <w:r w:rsidR="00537A2C" w:rsidRPr="00537A2C">
        <w:rPr>
          <w:sz w:val="22"/>
          <w:szCs w:val="22"/>
          <w:lang w:eastAsia="x-none"/>
        </w:rPr>
        <w:t>Metric</w:t>
      </w:r>
      <w:r w:rsidR="00537A2C">
        <w:rPr>
          <w:sz w:val="22"/>
          <w:szCs w:val="22"/>
          <w:lang w:eastAsia="x-none"/>
        </w:rPr>
        <w:t xml:space="preserve"> </w:t>
      </w:r>
      <w:r w:rsidR="00537A2C" w:rsidRPr="00537A2C">
        <w:rPr>
          <w:sz w:val="22"/>
          <w:szCs w:val="22"/>
          <w:lang w:eastAsia="x-none"/>
        </w:rPr>
        <w:t>Web</w:t>
      </w:r>
      <w:r w:rsidR="00537A2C">
        <w:rPr>
          <w:sz w:val="22"/>
          <w:szCs w:val="22"/>
          <w:lang w:eastAsia="x-none"/>
        </w:rPr>
        <w:t xml:space="preserve"> </w:t>
      </w:r>
      <w:r w:rsidR="00537A2C" w:rsidRPr="00537A2C">
        <w:rPr>
          <w:sz w:val="22"/>
          <w:szCs w:val="22"/>
          <w:lang w:eastAsia="x-none"/>
        </w:rPr>
        <w:t>App</w:t>
      </w:r>
    </w:p>
    <w:p w14:paraId="54498F7A" w14:textId="77777777" w:rsidR="00AB31F5" w:rsidRPr="00963DC0" w:rsidRDefault="00AB31F5" w:rsidP="00437590">
      <w:pPr>
        <w:pStyle w:val="ListParagraph"/>
        <w:numPr>
          <w:ilvl w:val="0"/>
          <w:numId w:val="3"/>
        </w:numPr>
        <w:rPr>
          <w:lang w:eastAsia="x-none"/>
        </w:rPr>
      </w:pPr>
      <w:r w:rsidRPr="00963DC0">
        <w:rPr>
          <w:b/>
          <w:sz w:val="22"/>
          <w:szCs w:val="22"/>
          <w:lang w:eastAsia="x-none"/>
        </w:rPr>
        <w:t>Application Type</w:t>
      </w:r>
      <w:r>
        <w:rPr>
          <w:sz w:val="22"/>
          <w:szCs w:val="22"/>
          <w:lang w:eastAsia="x-none"/>
        </w:rPr>
        <w:t xml:space="preserve">: </w:t>
      </w:r>
      <w:r w:rsidRPr="001213CD">
        <w:rPr>
          <w:sz w:val="22"/>
          <w:szCs w:val="22"/>
          <w:lang w:eastAsia="x-none"/>
        </w:rPr>
        <w:t>Web app/API</w:t>
      </w:r>
    </w:p>
    <w:p w14:paraId="251226D8" w14:textId="2BBCE430" w:rsidR="00AB31F5" w:rsidRPr="00963DC0" w:rsidRDefault="00AB31F5" w:rsidP="00437590">
      <w:pPr>
        <w:pStyle w:val="ListParagraph"/>
        <w:numPr>
          <w:ilvl w:val="0"/>
          <w:numId w:val="3"/>
        </w:numPr>
        <w:rPr>
          <w:lang w:eastAsia="x-none"/>
        </w:rPr>
      </w:pPr>
      <w:r w:rsidRPr="00963DC0">
        <w:rPr>
          <w:b/>
          <w:sz w:val="22"/>
          <w:szCs w:val="22"/>
          <w:lang w:eastAsia="x-none"/>
        </w:rPr>
        <w:t>Sign-on URL</w:t>
      </w:r>
      <w:r>
        <w:rPr>
          <w:sz w:val="22"/>
          <w:szCs w:val="22"/>
          <w:lang w:eastAsia="x-none"/>
        </w:rPr>
        <w:t>:</w:t>
      </w:r>
      <w:r w:rsidRPr="00963DC0">
        <w:rPr>
          <w:sz w:val="22"/>
          <w:szCs w:val="22"/>
          <w:lang w:eastAsia="x-none"/>
        </w:rPr>
        <w:t xml:space="preserve"> </w:t>
      </w:r>
      <w:r w:rsidR="00801DE4" w:rsidRPr="00801DE4">
        <w:rPr>
          <w:sz w:val="22"/>
          <w:szCs w:val="22"/>
          <w:lang w:eastAsia="x-none"/>
        </w:rPr>
        <w:t>https://&lt;Your</w:t>
      </w:r>
      <w:r w:rsidR="00801DE4">
        <w:rPr>
          <w:sz w:val="22"/>
          <w:szCs w:val="22"/>
          <w:lang w:eastAsia="x-none"/>
        </w:rPr>
        <w:t xml:space="preserve"> Domain&gt;</w:t>
      </w:r>
      <w:r w:rsidR="00801DE4" w:rsidRPr="00801DE4">
        <w:rPr>
          <w:sz w:val="22"/>
          <w:szCs w:val="22"/>
          <w:lang w:eastAsia="x-none"/>
        </w:rPr>
        <w:t>/</w:t>
      </w:r>
      <w:r w:rsidR="00537A2C" w:rsidRPr="00801DE4">
        <w:t>metric</w:t>
      </w:r>
      <w:r w:rsidR="00801DE4">
        <w:t>-web</w:t>
      </w:r>
      <w:r w:rsidR="00537A2C" w:rsidRPr="00801DE4">
        <w:t>-app</w:t>
      </w:r>
    </w:p>
    <w:p w14:paraId="4468F90C" w14:textId="77777777" w:rsidR="00AB31F5" w:rsidRPr="00963DC0" w:rsidRDefault="00AB31F5" w:rsidP="00437590">
      <w:pPr>
        <w:pStyle w:val="ListParagraph"/>
        <w:numPr>
          <w:ilvl w:val="0"/>
          <w:numId w:val="3"/>
        </w:numPr>
        <w:rPr>
          <w:lang w:eastAsia="x-none"/>
        </w:rPr>
      </w:pPr>
      <w:r w:rsidRPr="00963DC0">
        <w:rPr>
          <w:b/>
          <w:sz w:val="22"/>
          <w:szCs w:val="22"/>
          <w:lang w:eastAsia="x-none"/>
        </w:rPr>
        <w:t>Required Permissions</w:t>
      </w:r>
      <w:r>
        <w:rPr>
          <w:sz w:val="22"/>
          <w:szCs w:val="22"/>
          <w:lang w:eastAsia="x-none"/>
        </w:rPr>
        <w:t>:</w:t>
      </w:r>
    </w:p>
    <w:tbl>
      <w:tblPr>
        <w:tblStyle w:val="GridTable4-Accent11"/>
        <w:tblW w:w="0" w:type="auto"/>
        <w:tblInd w:w="1075" w:type="dxa"/>
        <w:tblLook w:val="04A0" w:firstRow="1" w:lastRow="0" w:firstColumn="1" w:lastColumn="0" w:noHBand="0" w:noVBand="1"/>
      </w:tblPr>
      <w:tblGrid>
        <w:gridCol w:w="3600"/>
        <w:gridCol w:w="6205"/>
      </w:tblGrid>
      <w:tr w:rsidR="00801DE4" w14:paraId="605D288F" w14:textId="77777777" w:rsidTr="00801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586B0F5" w14:textId="2C432B60" w:rsidR="00801DE4" w:rsidRPr="00801DE4" w:rsidRDefault="00801DE4" w:rsidP="004E5DAA">
            <w:pPr>
              <w:pStyle w:val="ListParagraph"/>
              <w:ind w:left="0"/>
              <w:rPr>
                <w:rFonts w:ascii="Calibri" w:hAnsi="Calibri" w:cs="Times New Roman"/>
                <w:sz w:val="22"/>
                <w:szCs w:val="22"/>
                <w:lang w:eastAsia="x-none"/>
              </w:rPr>
            </w:pPr>
            <w:r w:rsidRPr="00801DE4">
              <w:rPr>
                <w:rFonts w:ascii="Calibri" w:hAnsi="Calibri" w:cs="Times New Roman" w:hint="eastAsia"/>
                <w:sz w:val="22"/>
                <w:szCs w:val="22"/>
                <w:lang w:eastAsia="x-none"/>
              </w:rPr>
              <w:t>API</w:t>
            </w:r>
          </w:p>
        </w:tc>
        <w:tc>
          <w:tcPr>
            <w:tcW w:w="6205" w:type="dxa"/>
          </w:tcPr>
          <w:p w14:paraId="4B3F9C31" w14:textId="5047FA20" w:rsidR="00801DE4" w:rsidRPr="00801DE4" w:rsidRDefault="00801DE4" w:rsidP="004E5DA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auto"/>
                <w:sz w:val="22"/>
                <w:szCs w:val="22"/>
                <w:lang w:eastAsia="x-none"/>
              </w:rPr>
            </w:pPr>
            <w:r w:rsidRPr="00801DE4">
              <w:rPr>
                <w:rFonts w:ascii="Calibri" w:hAnsi="Calibri" w:cs="Times New Roman" w:hint="eastAsia"/>
                <w:color w:val="auto"/>
                <w:sz w:val="22"/>
                <w:szCs w:val="22"/>
                <w:lang w:eastAsia="x-none"/>
              </w:rPr>
              <w:t>Permission</w:t>
            </w:r>
            <w:r>
              <w:rPr>
                <w:rFonts w:ascii="Calibri" w:hAnsi="Calibri" w:cs="Times New Roman"/>
                <w:color w:val="auto"/>
                <w:sz w:val="22"/>
                <w:szCs w:val="22"/>
                <w:lang w:eastAsia="x-none"/>
              </w:rPr>
              <w:t>s</w:t>
            </w:r>
          </w:p>
        </w:tc>
      </w:tr>
      <w:tr w:rsidR="00801DE4" w14:paraId="58819F41" w14:textId="42A1B312" w:rsidTr="00801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9F00526" w14:textId="77777777" w:rsidR="00801DE4" w:rsidRDefault="00801DE4" w:rsidP="004E5DAA">
            <w:pPr>
              <w:pStyle w:val="ListParagraph"/>
              <w:ind w:left="0"/>
              <w:rPr>
                <w:rFonts w:ascii="Calibri" w:hAnsi="Calibri" w:cs="Times New Roman"/>
                <w:sz w:val="22"/>
                <w:szCs w:val="22"/>
                <w:lang w:eastAsia="x-none"/>
              </w:rPr>
            </w:pPr>
            <w:r w:rsidRPr="00801DE4">
              <w:rPr>
                <w:rFonts w:ascii="Calibri" w:hAnsi="Calibri" w:cs="Times New Roman"/>
                <w:sz w:val="22"/>
                <w:szCs w:val="22"/>
                <w:lang w:eastAsia="x-none"/>
              </w:rPr>
              <w:t>Office 365 SharePoint Online</w:t>
            </w:r>
          </w:p>
          <w:p w14:paraId="0A270D44" w14:textId="083AFC5C" w:rsidR="00801DE4" w:rsidRPr="00801DE4" w:rsidRDefault="00801DE4" w:rsidP="004E5DAA">
            <w:pPr>
              <w:pStyle w:val="ListParagraph"/>
              <w:ind w:left="0"/>
              <w:rPr>
                <w:rFonts w:ascii="Calibri" w:hAnsi="Calibri" w:cs="Times New Roman"/>
                <w:sz w:val="22"/>
                <w:szCs w:val="22"/>
                <w:lang w:eastAsia="x-none"/>
              </w:rPr>
            </w:pPr>
            <w:r w:rsidRPr="00801DE4">
              <w:rPr>
                <w:rFonts w:ascii="Calibri" w:hAnsi="Calibri" w:cs="Times New Roman"/>
                <w:sz w:val="22"/>
                <w:szCs w:val="22"/>
                <w:lang w:eastAsia="x-none"/>
              </w:rPr>
              <w:t xml:space="preserve"> (Microsoft.SharePoint)</w:t>
            </w:r>
          </w:p>
        </w:tc>
        <w:tc>
          <w:tcPr>
            <w:tcW w:w="6205" w:type="dxa"/>
          </w:tcPr>
          <w:p w14:paraId="1B696B3F" w14:textId="03BF4533" w:rsidR="00801DE4" w:rsidRDefault="00801DE4" w:rsidP="004E5D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  <w:lang w:eastAsia="x-none"/>
              </w:rPr>
            </w:pPr>
            <w:r w:rsidRPr="00801DE4">
              <w:rPr>
                <w:rFonts w:ascii="Calibri" w:hAnsi="Calibri" w:cs="Times New Roman"/>
                <w:sz w:val="22"/>
                <w:szCs w:val="22"/>
                <w:lang w:eastAsia="x-none"/>
              </w:rPr>
              <w:t>Application Permission</w:t>
            </w:r>
            <w:r>
              <w:rPr>
                <w:rFonts w:ascii="Calibri" w:hAnsi="Calibri" w:cs="Times New Roman"/>
                <w:sz w:val="22"/>
                <w:szCs w:val="22"/>
                <w:lang w:eastAsia="x-none"/>
              </w:rPr>
              <w:t>s:</w:t>
            </w:r>
          </w:p>
          <w:p w14:paraId="17349D42" w14:textId="4F34107D" w:rsidR="00801DE4" w:rsidRPr="00801DE4" w:rsidRDefault="00801DE4" w:rsidP="00801DE4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  <w:lang w:eastAsia="x-none"/>
              </w:rPr>
            </w:pPr>
            <w:r w:rsidRPr="00801DE4">
              <w:rPr>
                <w:rFonts w:ascii="Calibri" w:hAnsi="Calibri" w:cs="Times New Roman"/>
                <w:sz w:val="22"/>
                <w:szCs w:val="22"/>
                <w:lang w:eastAsia="x-none"/>
              </w:rPr>
              <w:t>Read and write items and lists in all site collections</w:t>
            </w:r>
          </w:p>
        </w:tc>
      </w:tr>
      <w:tr w:rsidR="00801DE4" w14:paraId="69ECEBC8" w14:textId="0C69E017" w:rsidTr="00801DE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D368DB4" w14:textId="1798F988" w:rsidR="00801DE4" w:rsidRPr="00801DE4" w:rsidRDefault="00801DE4" w:rsidP="004E5DAA">
            <w:pPr>
              <w:pStyle w:val="ListParagraph"/>
              <w:ind w:left="0"/>
              <w:rPr>
                <w:rFonts w:ascii="Calibri" w:hAnsi="Calibri" w:cs="Times New Roman"/>
                <w:sz w:val="22"/>
                <w:szCs w:val="22"/>
                <w:lang w:eastAsia="x-none"/>
              </w:rPr>
            </w:pPr>
            <w:r w:rsidRPr="00801DE4">
              <w:rPr>
                <w:rFonts w:ascii="Calibri" w:hAnsi="Calibri" w:cs="Times New Roman"/>
                <w:sz w:val="22"/>
                <w:szCs w:val="22"/>
                <w:lang w:eastAsia="x-none"/>
              </w:rPr>
              <w:lastRenderedPageBreak/>
              <w:t>Windows Azure Active Directory (Microsoft.Azure.ActiveDirectory)</w:t>
            </w:r>
          </w:p>
        </w:tc>
        <w:tc>
          <w:tcPr>
            <w:tcW w:w="6205" w:type="dxa"/>
          </w:tcPr>
          <w:p w14:paraId="6B104FAF" w14:textId="4389EAC0" w:rsidR="00801DE4" w:rsidRPr="00801DE4" w:rsidRDefault="00801DE4" w:rsidP="004E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  <w:lang w:eastAsia="x-none"/>
              </w:rPr>
            </w:pPr>
            <w:r w:rsidRPr="00801DE4">
              <w:rPr>
                <w:rFonts w:ascii="Calibri" w:hAnsi="Calibri" w:cs="Times New Roman"/>
                <w:sz w:val="22"/>
                <w:szCs w:val="22"/>
                <w:lang w:eastAsia="x-none"/>
              </w:rPr>
              <w:t>Delegated Permission</w:t>
            </w:r>
            <w:r>
              <w:rPr>
                <w:rFonts w:ascii="Calibri" w:hAnsi="Calibri" w:cs="Times New Roman"/>
                <w:sz w:val="22"/>
                <w:szCs w:val="22"/>
                <w:lang w:eastAsia="x-none"/>
              </w:rPr>
              <w:t>s:</w:t>
            </w:r>
          </w:p>
          <w:p w14:paraId="39439D37" w14:textId="11650227" w:rsidR="00801DE4" w:rsidRPr="00801DE4" w:rsidRDefault="00801DE4" w:rsidP="00801DE4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x-none"/>
              </w:rPr>
            </w:pPr>
            <w:r w:rsidRPr="00801DE4">
              <w:rPr>
                <w:sz w:val="22"/>
                <w:szCs w:val="22"/>
                <w:lang w:eastAsia="x-none"/>
              </w:rPr>
              <w:t>Read directory data</w:t>
            </w:r>
          </w:p>
          <w:p w14:paraId="482C635E" w14:textId="28F8C0D7" w:rsidR="00801DE4" w:rsidRPr="00801DE4" w:rsidRDefault="00801DE4" w:rsidP="00801DE4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x-none"/>
              </w:rPr>
            </w:pPr>
            <w:r w:rsidRPr="00801DE4">
              <w:rPr>
                <w:sz w:val="22"/>
                <w:szCs w:val="22"/>
                <w:lang w:eastAsia="x-none"/>
              </w:rPr>
              <w:t>Sign in and read user profile</w:t>
            </w:r>
          </w:p>
        </w:tc>
      </w:tr>
    </w:tbl>
    <w:p w14:paraId="411E414E" w14:textId="77777777" w:rsidR="00AB31F5" w:rsidRDefault="00AB31F5" w:rsidP="00437590">
      <w:pPr>
        <w:pStyle w:val="ListParagraph"/>
        <w:numPr>
          <w:ilvl w:val="0"/>
          <w:numId w:val="2"/>
        </w:numPr>
        <w:rPr>
          <w:lang w:eastAsia="x-none"/>
        </w:rPr>
      </w:pPr>
      <w:r>
        <w:rPr>
          <w:lang w:eastAsia="x-none"/>
        </w:rPr>
        <w:t>After the App Registration created:</w:t>
      </w:r>
    </w:p>
    <w:p w14:paraId="40BC2B85" w14:textId="77777777" w:rsidR="00AB31F5" w:rsidRPr="00F11C8F" w:rsidRDefault="00AB31F5" w:rsidP="00437590">
      <w:pPr>
        <w:pStyle w:val="ListParagraph"/>
        <w:numPr>
          <w:ilvl w:val="0"/>
          <w:numId w:val="4"/>
        </w:numPr>
        <w:rPr>
          <w:lang w:eastAsia="x-none"/>
        </w:rPr>
      </w:pPr>
      <w:r>
        <w:rPr>
          <w:lang w:eastAsia="x-none"/>
        </w:rPr>
        <w:t xml:space="preserve">Copy aside the Application ID. </w:t>
      </w:r>
      <w:r w:rsidRPr="00E6471C">
        <w:rPr>
          <w:u w:val="single"/>
          <w:lang w:eastAsia="x-none"/>
        </w:rPr>
        <w:t>It will be used as the value of ida:ClientID App setting.</w:t>
      </w:r>
    </w:p>
    <w:p w14:paraId="5C0BCE85" w14:textId="75BF7C80" w:rsidR="00F11C8F" w:rsidRDefault="00A9314A" w:rsidP="00F11C8F">
      <w:pPr>
        <w:pStyle w:val="ListParagraph"/>
        <w:ind w:left="1080"/>
        <w:rPr>
          <w:lang w:eastAsia="x-none"/>
        </w:rPr>
      </w:pPr>
      <w:r>
        <w:rPr>
          <w:noProof/>
        </w:rPr>
        <w:drawing>
          <wp:inline distT="0" distB="0" distL="0" distR="0" wp14:anchorId="4E184411" wp14:editId="594BE2B7">
            <wp:extent cx="5534025" cy="1524000"/>
            <wp:effectExtent l="19050" t="19050" r="28575" b="19050"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" r="853"/>
                    <a:stretch/>
                  </pic:blipFill>
                  <pic:spPr bwMode="auto">
                    <a:xfrm>
                      <a:off x="0" y="0"/>
                      <a:ext cx="5534025" cy="152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860A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E7386" w14:textId="77777777" w:rsidR="00AB31F5" w:rsidRDefault="00AB31F5" w:rsidP="00437590">
      <w:pPr>
        <w:pStyle w:val="ListParagraph"/>
        <w:numPr>
          <w:ilvl w:val="0"/>
          <w:numId w:val="4"/>
        </w:numPr>
        <w:rPr>
          <w:lang w:eastAsia="x-none"/>
        </w:rPr>
      </w:pPr>
      <w:r>
        <w:rPr>
          <w:lang w:eastAsia="x-none"/>
        </w:rPr>
        <w:t xml:space="preserve">Create a new key, and copy aside its value. </w:t>
      </w:r>
      <w:r w:rsidRPr="00F57665">
        <w:rPr>
          <w:u w:val="single"/>
          <w:lang w:eastAsia="x-none"/>
        </w:rPr>
        <w:t>The value will be used as the value of ida:ClientSecret App setting</w:t>
      </w:r>
      <w:r>
        <w:rPr>
          <w:lang w:eastAsia="x-none"/>
        </w:rPr>
        <w:t>.</w:t>
      </w:r>
    </w:p>
    <w:p w14:paraId="0ADE70A3" w14:textId="2A32FE1A" w:rsidR="00F751F2" w:rsidRDefault="00A9314A" w:rsidP="00A9314A">
      <w:pPr>
        <w:ind w:left="720" w:firstLine="360"/>
        <w:rPr>
          <w:lang w:eastAsia="x-none"/>
        </w:rPr>
      </w:pPr>
      <w:r>
        <w:rPr>
          <w:noProof/>
        </w:rPr>
        <w:drawing>
          <wp:inline distT="0" distB="0" distL="0" distR="0" wp14:anchorId="6E7BCD71" wp14:editId="19F55CE9">
            <wp:extent cx="6028344" cy="1839595"/>
            <wp:effectExtent l="19050" t="19050" r="1079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/>
                    <a:stretch/>
                  </pic:blipFill>
                  <pic:spPr bwMode="auto">
                    <a:xfrm>
                      <a:off x="0" y="0"/>
                      <a:ext cx="6042923" cy="18440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860A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AF661" w14:textId="16990DAE" w:rsidR="00EE0116" w:rsidRDefault="00EE0116" w:rsidP="00EE0116">
      <w:pPr>
        <w:pStyle w:val="ListParagraph"/>
        <w:numPr>
          <w:ilvl w:val="0"/>
          <w:numId w:val="2"/>
        </w:numPr>
        <w:rPr>
          <w:lang w:eastAsia="x-none"/>
        </w:rPr>
      </w:pPr>
      <w:r>
        <w:rPr>
          <w:lang w:eastAsia="x-none"/>
        </w:rPr>
        <w:t xml:space="preserve">Follow chapter 3 in </w:t>
      </w:r>
      <w:r w:rsidRPr="00EE0116">
        <w:rPr>
          <w:i/>
          <w:lang w:eastAsia="x-none"/>
        </w:rPr>
        <w:t xml:space="preserve">2. App-only certificate.docx </w:t>
      </w:r>
      <w:r>
        <w:rPr>
          <w:lang w:eastAsia="x-none"/>
        </w:rPr>
        <w:t>to add keyCredential of the certificate to the manifest</w:t>
      </w:r>
      <w:r w:rsidR="0026253E">
        <w:rPr>
          <w:lang w:eastAsia="x-none"/>
        </w:rPr>
        <w:t xml:space="preserve"> of the app registration</w:t>
      </w:r>
      <w:r>
        <w:rPr>
          <w:lang w:eastAsia="x-none"/>
        </w:rPr>
        <w:t xml:space="preserve">. </w:t>
      </w:r>
    </w:p>
    <w:p w14:paraId="2A0285DE" w14:textId="77777777" w:rsidR="00AB31F5" w:rsidRDefault="00AB31F5" w:rsidP="00AB31F5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6" w:name="_Toc498503454"/>
      <w:bookmarkStart w:id="7" w:name="_GoBack"/>
      <w:bookmarkEnd w:id="7"/>
      <w:r>
        <w:t>Create</w:t>
      </w:r>
      <w:r>
        <w:rPr>
          <w:lang w:val="en-US"/>
        </w:rPr>
        <w:t xml:space="preserve"> a</w:t>
      </w:r>
      <w:r>
        <w:t xml:space="preserve"> Web App</w:t>
      </w:r>
      <w:r>
        <w:rPr>
          <w:lang w:val="en-US"/>
        </w:rPr>
        <w:t xml:space="preserve"> on Azure</w:t>
      </w:r>
      <w:bookmarkEnd w:id="6"/>
    </w:p>
    <w:p w14:paraId="3DD6533D" w14:textId="0E83F9A0" w:rsidR="00AB31F5" w:rsidRDefault="00AB31F5" w:rsidP="00A32B25">
      <w:pPr>
        <w:pStyle w:val="ListParagraph"/>
        <w:numPr>
          <w:ilvl w:val="0"/>
          <w:numId w:val="23"/>
        </w:numPr>
        <w:rPr>
          <w:lang w:eastAsia="x-none"/>
        </w:rPr>
      </w:pPr>
      <w:r>
        <w:rPr>
          <w:lang w:eastAsia="x-none"/>
        </w:rPr>
        <w:t xml:space="preserve">Create a Web in </w:t>
      </w:r>
      <w:commentRangeStart w:id="8"/>
      <w:r>
        <w:rPr>
          <w:lang w:eastAsia="x-none"/>
        </w:rPr>
        <w:t xml:space="preserve">Azure </w:t>
      </w:r>
      <w:commentRangeEnd w:id="8"/>
      <w:r w:rsidR="0053217B">
        <w:rPr>
          <w:rStyle w:val="CommentReference"/>
        </w:rPr>
        <w:commentReference w:id="8"/>
      </w:r>
      <w:r>
        <w:rPr>
          <w:lang w:eastAsia="x-none"/>
        </w:rPr>
        <w:t>with the following App settings:</w:t>
      </w:r>
    </w:p>
    <w:tbl>
      <w:tblPr>
        <w:tblStyle w:val="GridTable4-Accent11"/>
        <w:tblW w:w="0" w:type="auto"/>
        <w:tblInd w:w="355" w:type="dxa"/>
        <w:tblLook w:val="04A0" w:firstRow="1" w:lastRow="0" w:firstColumn="1" w:lastColumn="0" w:noHBand="0" w:noVBand="1"/>
      </w:tblPr>
      <w:tblGrid>
        <w:gridCol w:w="1949"/>
        <w:gridCol w:w="3203"/>
        <w:gridCol w:w="5373"/>
      </w:tblGrid>
      <w:tr w:rsidR="00A32B25" w14:paraId="068374B7" w14:textId="77777777" w:rsidTr="00A32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4430D6" w14:textId="5CB4336D" w:rsidR="00AB31F5" w:rsidRDefault="00AB31F5" w:rsidP="0026253E">
            <w:pPr>
              <w:rPr>
                <w:lang w:eastAsia="x-none"/>
              </w:rPr>
            </w:pPr>
          </w:p>
        </w:tc>
        <w:tc>
          <w:tcPr>
            <w:tcW w:w="0" w:type="auto"/>
          </w:tcPr>
          <w:p w14:paraId="6D126E3C" w14:textId="77777777" w:rsidR="00AB31F5" w:rsidRDefault="00AB31F5" w:rsidP="00262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Key</w:t>
            </w:r>
          </w:p>
        </w:tc>
        <w:tc>
          <w:tcPr>
            <w:tcW w:w="0" w:type="auto"/>
          </w:tcPr>
          <w:p w14:paraId="771BF498" w14:textId="77777777" w:rsidR="00AB31F5" w:rsidRDefault="00AB31F5" w:rsidP="00262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Value</w:t>
            </w:r>
          </w:p>
        </w:tc>
      </w:tr>
      <w:tr w:rsidR="00A32B25" w14:paraId="75B395FC" w14:textId="77777777" w:rsidTr="00A32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3E43330D" w14:textId="159BC248" w:rsidR="00671517" w:rsidRDefault="00671517" w:rsidP="0026253E">
            <w:pPr>
              <w:rPr>
                <w:lang w:eastAsia="x-none"/>
              </w:rPr>
            </w:pPr>
            <w:r>
              <w:rPr>
                <w:lang w:eastAsia="x-none"/>
              </w:rPr>
              <w:t>AAD</w:t>
            </w:r>
            <w:r w:rsidR="00A9314A">
              <w:rPr>
                <w:lang w:eastAsia="x-none"/>
              </w:rPr>
              <w:t xml:space="preserve"> &amp;</w:t>
            </w:r>
            <w:r>
              <w:rPr>
                <w:lang w:eastAsia="x-none"/>
              </w:rPr>
              <w:t xml:space="preserve"> App </w:t>
            </w:r>
            <w:r w:rsidR="00A9314A">
              <w:rPr>
                <w:lang w:eastAsia="x-none"/>
              </w:rPr>
              <w:t>R</w:t>
            </w:r>
            <w:r>
              <w:rPr>
                <w:lang w:eastAsia="x-none"/>
              </w:rPr>
              <w:t>egistration</w:t>
            </w:r>
          </w:p>
        </w:tc>
        <w:tc>
          <w:tcPr>
            <w:tcW w:w="0" w:type="auto"/>
          </w:tcPr>
          <w:p w14:paraId="330A5F2D" w14:textId="77777777" w:rsidR="00671517" w:rsidRDefault="00671517" w:rsidP="00262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 w:rsidRPr="00F57665">
              <w:rPr>
                <w:lang w:eastAsia="x-none"/>
              </w:rPr>
              <w:t>ida:TenantId</w:t>
            </w:r>
          </w:p>
        </w:tc>
        <w:tc>
          <w:tcPr>
            <w:tcW w:w="0" w:type="auto"/>
            <w:vMerge w:val="restart"/>
          </w:tcPr>
          <w:p w14:paraId="2FF218F1" w14:textId="5EF20F40" w:rsidR="00671517" w:rsidRDefault="00671517" w:rsidP="00262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Use the corresponding value you got from previous registered app.</w:t>
            </w:r>
          </w:p>
        </w:tc>
      </w:tr>
      <w:tr w:rsidR="00A32B25" w14:paraId="2960F324" w14:textId="77777777" w:rsidTr="00A32B2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58DECD8" w14:textId="79E9289D" w:rsidR="00671517" w:rsidRDefault="00671517" w:rsidP="0026253E">
            <w:pPr>
              <w:rPr>
                <w:lang w:eastAsia="x-none"/>
              </w:rPr>
            </w:pPr>
          </w:p>
        </w:tc>
        <w:tc>
          <w:tcPr>
            <w:tcW w:w="0" w:type="auto"/>
          </w:tcPr>
          <w:p w14:paraId="30C3DD88" w14:textId="77777777" w:rsidR="00671517" w:rsidRDefault="00671517" w:rsidP="00262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F57665">
              <w:rPr>
                <w:lang w:eastAsia="x-none"/>
              </w:rPr>
              <w:t>ida:ClientId</w:t>
            </w:r>
          </w:p>
        </w:tc>
        <w:tc>
          <w:tcPr>
            <w:tcW w:w="0" w:type="auto"/>
            <w:vMerge/>
          </w:tcPr>
          <w:p w14:paraId="651673AF" w14:textId="77777777" w:rsidR="00671517" w:rsidRDefault="00671517" w:rsidP="00262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</w:tr>
      <w:tr w:rsidR="00A32B25" w14:paraId="5DDCE502" w14:textId="77777777" w:rsidTr="00A32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75C7B82" w14:textId="7EE00263" w:rsidR="00671517" w:rsidRDefault="00671517" w:rsidP="0026253E">
            <w:pPr>
              <w:rPr>
                <w:lang w:eastAsia="x-none"/>
              </w:rPr>
            </w:pPr>
          </w:p>
        </w:tc>
        <w:tc>
          <w:tcPr>
            <w:tcW w:w="0" w:type="auto"/>
          </w:tcPr>
          <w:p w14:paraId="01FACC06" w14:textId="77777777" w:rsidR="00671517" w:rsidRDefault="00671517" w:rsidP="00262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 w:rsidRPr="00F57665">
              <w:rPr>
                <w:lang w:eastAsia="x-none"/>
              </w:rPr>
              <w:t>ida:ClientSecret</w:t>
            </w:r>
          </w:p>
        </w:tc>
        <w:tc>
          <w:tcPr>
            <w:tcW w:w="0" w:type="auto"/>
            <w:vMerge/>
          </w:tcPr>
          <w:p w14:paraId="0D71B296" w14:textId="77777777" w:rsidR="00671517" w:rsidRDefault="00671517" w:rsidP="00262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</w:tr>
      <w:tr w:rsidR="00A32B25" w14:paraId="3958C3E2" w14:textId="77777777" w:rsidTr="00A32B2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6AEFC6E7" w14:textId="22996BDC" w:rsidR="00C959AB" w:rsidRDefault="00A9314A" w:rsidP="0026253E">
            <w:pPr>
              <w:rPr>
                <w:lang w:eastAsia="x-none"/>
              </w:rPr>
            </w:pPr>
            <w:r>
              <w:rPr>
                <w:lang w:eastAsia="x-none"/>
              </w:rPr>
              <w:lastRenderedPageBreak/>
              <w:t>C</w:t>
            </w:r>
            <w:r w:rsidR="00C959AB" w:rsidRPr="00C959AB">
              <w:rPr>
                <w:lang w:eastAsia="x-none"/>
              </w:rPr>
              <w:t>ertificate</w:t>
            </w:r>
          </w:p>
        </w:tc>
        <w:tc>
          <w:tcPr>
            <w:tcW w:w="0" w:type="auto"/>
          </w:tcPr>
          <w:p w14:paraId="0BAE70DA" w14:textId="640E8E50" w:rsidR="00C959AB" w:rsidRPr="00671517" w:rsidRDefault="00C97B58" w:rsidP="00262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Ida:</w:t>
            </w:r>
            <w:r w:rsidR="00C959AB" w:rsidRPr="00671517">
              <w:rPr>
                <w:rFonts w:hint="eastAsia"/>
                <w:lang w:eastAsia="x-none"/>
              </w:rPr>
              <w:t>C</w:t>
            </w:r>
            <w:r w:rsidR="00C959AB" w:rsidRPr="00671517">
              <w:rPr>
                <w:lang w:eastAsia="x-none"/>
              </w:rPr>
              <w:t>lientCertThumbprint</w:t>
            </w:r>
          </w:p>
        </w:tc>
        <w:tc>
          <w:tcPr>
            <w:tcW w:w="0" w:type="auto"/>
            <w:vMerge w:val="restart"/>
          </w:tcPr>
          <w:p w14:paraId="3E2C0215" w14:textId="0A954F69" w:rsidR="00C959AB" w:rsidRPr="00A43E12" w:rsidRDefault="00C959AB" w:rsidP="00262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A43E12">
              <w:rPr>
                <w:rFonts w:hint="eastAsia"/>
                <w:lang w:eastAsia="x-none"/>
              </w:rPr>
              <w:t>Use</w:t>
            </w:r>
            <w:r w:rsidRPr="00A43E12">
              <w:rPr>
                <w:lang w:eastAsia="x-none"/>
              </w:rPr>
              <w:t xml:space="preserve"> the </w:t>
            </w:r>
            <w:r w:rsidR="00A9314A">
              <w:rPr>
                <w:lang w:eastAsia="x-none"/>
              </w:rPr>
              <w:t xml:space="preserve">thumbprint of the certificate you created ealier. </w:t>
            </w:r>
          </w:p>
        </w:tc>
      </w:tr>
      <w:tr w:rsidR="00A32B25" w14:paraId="560538AA" w14:textId="77777777" w:rsidTr="00A32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0E8B01A" w14:textId="0AEE6CAD" w:rsidR="00C959AB" w:rsidRPr="00C959AB" w:rsidRDefault="00C959AB" w:rsidP="0026253E">
            <w:pPr>
              <w:rPr>
                <w:lang w:eastAsia="x-none"/>
              </w:rPr>
            </w:pPr>
          </w:p>
        </w:tc>
        <w:tc>
          <w:tcPr>
            <w:tcW w:w="0" w:type="auto"/>
          </w:tcPr>
          <w:p w14:paraId="49B89908" w14:textId="6C0A385F" w:rsidR="00C959AB" w:rsidRDefault="00C959AB" w:rsidP="00262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 w:rsidRPr="00A43E12">
              <w:rPr>
                <w:lang w:eastAsia="x-none"/>
              </w:rPr>
              <w:t>WEBSITE_LOAD_CERTIFICATES</w:t>
            </w:r>
          </w:p>
        </w:tc>
        <w:tc>
          <w:tcPr>
            <w:tcW w:w="0" w:type="auto"/>
            <w:vMerge/>
          </w:tcPr>
          <w:p w14:paraId="49D39B9A" w14:textId="15C9B173" w:rsidR="00C959AB" w:rsidRDefault="00C959AB" w:rsidP="00262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</w:tr>
      <w:tr w:rsidR="00A32B25" w14:paraId="136B0B1F" w14:textId="77777777" w:rsidTr="00A32B2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4B2DA6" w14:textId="5EFA222B" w:rsidR="00C959AB" w:rsidRPr="00C959AB" w:rsidRDefault="00A9314A" w:rsidP="0026253E">
            <w:pPr>
              <w:rPr>
                <w:lang w:eastAsia="x-none"/>
              </w:rPr>
            </w:pPr>
            <w:r>
              <w:rPr>
                <w:lang w:eastAsia="x-none"/>
              </w:rPr>
              <w:t>SharePoint</w:t>
            </w:r>
          </w:p>
        </w:tc>
        <w:tc>
          <w:tcPr>
            <w:tcW w:w="0" w:type="auto"/>
          </w:tcPr>
          <w:p w14:paraId="04232009" w14:textId="25670D79" w:rsidR="00C959AB" w:rsidRDefault="00C959AB" w:rsidP="00262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C959AB">
              <w:rPr>
                <w:lang w:eastAsia="x-none"/>
              </w:rPr>
              <w:t>BaseSPSiteUrl</w:t>
            </w:r>
          </w:p>
        </w:tc>
        <w:tc>
          <w:tcPr>
            <w:tcW w:w="0" w:type="auto"/>
          </w:tcPr>
          <w:p w14:paraId="5290ADDE" w14:textId="0917D549" w:rsidR="00C959AB" w:rsidRDefault="00C959AB" w:rsidP="00262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rFonts w:eastAsiaTheme="minorEastAsia" w:hint="eastAsia"/>
              </w:rPr>
              <w:t xml:space="preserve">Use the </w:t>
            </w:r>
            <w:r>
              <w:rPr>
                <w:rFonts w:eastAsiaTheme="minorEastAsia"/>
              </w:rPr>
              <w:t>sharepoint site collection url</w:t>
            </w:r>
            <w:r>
              <w:rPr>
                <w:rFonts w:eastAsiaTheme="minorEastAsia" w:hint="eastAsia"/>
              </w:rPr>
              <w:t xml:space="preserve"> create</w:t>
            </w:r>
            <w:r>
              <w:rPr>
                <w:rFonts w:eastAsiaTheme="minorEastAsia"/>
              </w:rPr>
              <w:t>d</w:t>
            </w:r>
            <w:r>
              <w:rPr>
                <w:rFonts w:eastAsiaTheme="minorEastAsia" w:hint="eastAsia"/>
              </w:rPr>
              <w:t xml:space="preserve"> in </w:t>
            </w:r>
            <w:r>
              <w:rPr>
                <w:rFonts w:eastAsiaTheme="minorEastAsia"/>
              </w:rPr>
              <w:t>1.1</w:t>
            </w:r>
          </w:p>
        </w:tc>
      </w:tr>
      <w:tr w:rsidR="00A32B25" w14:paraId="796EBC45" w14:textId="77777777" w:rsidTr="00A32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6A4C9E" w14:textId="1D0D035F" w:rsidR="00CB0291" w:rsidRPr="00C959AB" w:rsidRDefault="00A9314A" w:rsidP="0026253E">
            <w:pPr>
              <w:rPr>
                <w:lang w:eastAsia="x-none"/>
              </w:rPr>
            </w:pPr>
            <w:r>
              <w:rPr>
                <w:lang w:eastAsia="x-none"/>
              </w:rPr>
              <w:t>Other</w:t>
            </w:r>
          </w:p>
        </w:tc>
        <w:tc>
          <w:tcPr>
            <w:tcW w:w="0" w:type="auto"/>
          </w:tcPr>
          <w:p w14:paraId="7C09F23B" w14:textId="1AA72F9D" w:rsidR="00CB0291" w:rsidRPr="00C959AB" w:rsidRDefault="00CB0291" w:rsidP="00262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Admin</w:t>
            </w:r>
          </w:p>
        </w:tc>
        <w:tc>
          <w:tcPr>
            <w:tcW w:w="0" w:type="auto"/>
          </w:tcPr>
          <w:p w14:paraId="689A9897" w14:textId="2B1A6F03" w:rsidR="005D27B8" w:rsidRDefault="00A9314A" w:rsidP="005D2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 xml:space="preserve">Optional. </w:t>
            </w:r>
            <w:r w:rsidR="005D27B8">
              <w:t>Email of the admin (Should be a user in the Huddle AAD)</w:t>
            </w:r>
          </w:p>
          <w:p w14:paraId="249EC16A" w14:textId="2B7AEBDC" w:rsidR="005D27B8" w:rsidRDefault="005D27B8" w:rsidP="005D2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This setting is only used to control the access to the clear data page (/Admin/ClearData) so far.</w:t>
            </w:r>
          </w:p>
        </w:tc>
      </w:tr>
    </w:tbl>
    <w:p w14:paraId="7E4A5743" w14:textId="06F0E524" w:rsidR="00AB31F5" w:rsidRDefault="00AB31F5" w:rsidP="00A32B25">
      <w:pPr>
        <w:ind w:firstLine="720"/>
        <w:rPr>
          <w:lang w:eastAsia="x-none"/>
        </w:rPr>
      </w:pPr>
      <w:r>
        <w:rPr>
          <w:lang w:eastAsia="x-none"/>
        </w:rPr>
        <w:t>After created, copy aside the URL of the website, and change the schema to https. For example:</w:t>
      </w:r>
    </w:p>
    <w:p w14:paraId="0502A7DE" w14:textId="3550B601" w:rsidR="00AB31F5" w:rsidRPr="00963DC0" w:rsidRDefault="00AB31F5" w:rsidP="00A32B25">
      <w:pPr>
        <w:ind w:left="720" w:firstLine="720"/>
        <w:rPr>
          <w:lang w:eastAsia="x-none"/>
        </w:rPr>
      </w:pPr>
      <w:r w:rsidRPr="005F7590">
        <w:rPr>
          <w:lang w:eastAsia="x-none"/>
        </w:rPr>
        <w:t>http</w:t>
      </w:r>
      <w:r w:rsidRPr="00493F8D">
        <w:rPr>
          <w:highlight w:val="yellow"/>
          <w:lang w:eastAsia="x-none"/>
        </w:rPr>
        <w:t>s</w:t>
      </w:r>
      <w:r w:rsidR="00493F8D">
        <w:rPr>
          <w:lang w:eastAsia="x-none"/>
        </w:rPr>
        <w:t>://huddle-</w:t>
      </w:r>
      <w:r w:rsidR="002A1559">
        <w:rPr>
          <w:lang w:eastAsia="x-none"/>
        </w:rPr>
        <w:t>metric</w:t>
      </w:r>
      <w:r w:rsidR="00493F8D">
        <w:rPr>
          <w:lang w:eastAsia="x-none"/>
        </w:rPr>
        <w:t>.</w:t>
      </w:r>
      <w:r w:rsidRPr="005F7590">
        <w:rPr>
          <w:lang w:eastAsia="x-none"/>
        </w:rPr>
        <w:t>azurewebsites.net</w:t>
      </w:r>
    </w:p>
    <w:p w14:paraId="4D61B85D" w14:textId="61D10CEB" w:rsidR="00AB31F5" w:rsidRDefault="00AB31F5" w:rsidP="00A32B25">
      <w:pPr>
        <w:ind w:firstLine="720"/>
        <w:rPr>
          <w:lang w:eastAsia="x-none"/>
        </w:rPr>
      </w:pPr>
      <w:r>
        <w:rPr>
          <w:lang w:eastAsia="x-none"/>
        </w:rPr>
        <w:t>This secure URL will be used in next chapter.</w:t>
      </w:r>
    </w:p>
    <w:p w14:paraId="129756A9" w14:textId="11D880AC" w:rsidR="00E5581B" w:rsidRPr="002737A2" w:rsidRDefault="00E5581B" w:rsidP="002737A2">
      <w:pPr>
        <w:pStyle w:val="ListParagraph"/>
        <w:numPr>
          <w:ilvl w:val="0"/>
          <w:numId w:val="23"/>
        </w:numPr>
        <w:rPr>
          <w:lang w:eastAsia="x-none"/>
        </w:rPr>
      </w:pPr>
      <w:bookmarkStart w:id="9" w:name="_Hlk498011946"/>
      <w:r w:rsidRPr="00E5581B">
        <w:rPr>
          <w:lang w:eastAsia="x-none"/>
        </w:rPr>
        <w:t xml:space="preserve">Turn on the Always On </w:t>
      </w:r>
      <w:r>
        <w:rPr>
          <w:lang w:eastAsia="x-none"/>
        </w:rPr>
        <w:t xml:space="preserve">option in </w:t>
      </w:r>
      <w:r w:rsidRPr="002737A2">
        <w:rPr>
          <w:b/>
          <w:lang w:eastAsia="x-none"/>
        </w:rPr>
        <w:t>Application Settings</w:t>
      </w:r>
    </w:p>
    <w:p w14:paraId="5FE93686" w14:textId="795E9353" w:rsidR="00E5581B" w:rsidRPr="00E5581B" w:rsidRDefault="00E5581B" w:rsidP="00E5581B">
      <w:pPr>
        <w:ind w:left="360"/>
        <w:rPr>
          <w:lang w:eastAsia="x-none"/>
        </w:rPr>
      </w:pPr>
      <w:r>
        <w:rPr>
          <w:noProof/>
        </w:rPr>
        <w:drawing>
          <wp:inline distT="0" distB="0" distL="0" distR="0" wp14:anchorId="3C46D0D6" wp14:editId="6E659BE9">
            <wp:extent cx="5638095" cy="1923810"/>
            <wp:effectExtent l="19050" t="19050" r="20320" b="196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92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DCC248" w14:textId="3D072667" w:rsidR="00A43E12" w:rsidRPr="002737A2" w:rsidRDefault="00C20A16" w:rsidP="002737A2">
      <w:pPr>
        <w:pStyle w:val="ListParagraph"/>
        <w:numPr>
          <w:ilvl w:val="0"/>
          <w:numId w:val="23"/>
        </w:numPr>
        <w:rPr>
          <w:b/>
          <w:bCs/>
          <w:iCs/>
        </w:rPr>
      </w:pPr>
      <w:r>
        <w:t>Upload</w:t>
      </w:r>
      <w:r w:rsidR="00A43E12" w:rsidRPr="00A32B25">
        <w:t xml:space="preserve"> certificate to Web App</w:t>
      </w:r>
    </w:p>
    <w:p w14:paraId="2A162005" w14:textId="30E03012" w:rsidR="00A43E12" w:rsidRDefault="00A43E12" w:rsidP="00A32B25">
      <w:pPr>
        <w:ind w:firstLine="360"/>
      </w:pPr>
      <w:r w:rsidRPr="00A32B25">
        <w:t>Please follow</w:t>
      </w:r>
      <w:r w:rsidR="00A32B25">
        <w:t xml:space="preserve"> steps in</w:t>
      </w:r>
      <w:r w:rsidRPr="00A32B25">
        <w:t xml:space="preserve"> </w:t>
      </w:r>
      <w:r w:rsidR="00A32B25">
        <w:t>chapter</w:t>
      </w:r>
      <w:r w:rsidRPr="00A32B25">
        <w:t xml:space="preserve"> 4 in </w:t>
      </w:r>
      <w:r w:rsidRPr="00A32B25">
        <w:rPr>
          <w:i/>
        </w:rPr>
        <w:t>2. App-only certificate.docx</w:t>
      </w:r>
      <w:r w:rsidR="00A32B25">
        <w:t>.</w:t>
      </w:r>
    </w:p>
    <w:bookmarkEnd w:id="9"/>
    <w:p w14:paraId="4879E92C" w14:textId="683D8E34" w:rsidR="00A32B25" w:rsidRDefault="00A32B25" w:rsidP="00A32B25">
      <w:pPr>
        <w:pStyle w:val="ListParagraph"/>
        <w:numPr>
          <w:ilvl w:val="0"/>
          <w:numId w:val="23"/>
        </w:numPr>
      </w:pPr>
      <w:r>
        <w:t xml:space="preserve">Build and Publish </w:t>
      </w:r>
      <w:r w:rsidRPr="00A32B25">
        <w:t>Huddle.MetricWebApp</w:t>
      </w:r>
      <w:r>
        <w:t xml:space="preserve"> project to this Web App</w:t>
      </w:r>
      <w:r w:rsidR="00FA1EB9">
        <w:t>.</w:t>
      </w:r>
    </w:p>
    <w:p w14:paraId="097FC1EE" w14:textId="77777777" w:rsidR="00B8072A" w:rsidRDefault="00A32B25" w:rsidP="00B8072A">
      <w:pPr>
        <w:pStyle w:val="ListParagraph"/>
        <w:ind w:left="360"/>
      </w:pPr>
      <w:r>
        <w:t xml:space="preserve">Note: </w:t>
      </w:r>
    </w:p>
    <w:p w14:paraId="1ADB029A" w14:textId="3CEB9E07" w:rsidR="00A32B25" w:rsidRDefault="00B8072A" w:rsidP="00B8072A">
      <w:pPr>
        <w:pStyle w:val="ListParagraph"/>
        <w:numPr>
          <w:ilvl w:val="0"/>
          <w:numId w:val="24"/>
        </w:numPr>
      </w:pPr>
      <w:r>
        <w:t xml:space="preserve">Before build, </w:t>
      </w:r>
      <w:r w:rsidR="00A32B25">
        <w:t xml:space="preserve">please execute </w:t>
      </w:r>
      <w:r w:rsidR="00A32B25" w:rsidRPr="00B8072A">
        <w:rPr>
          <w:highlight w:val="lightGray"/>
        </w:rPr>
        <w:t>npm install</w:t>
      </w:r>
      <w:r w:rsidR="00A32B25">
        <w:t xml:space="preserve"> in the </w:t>
      </w:r>
      <w:r>
        <w:t>directory of the project.</w:t>
      </w:r>
    </w:p>
    <w:p w14:paraId="361A5560" w14:textId="3416A806" w:rsidR="00B8072A" w:rsidRDefault="00B8072A" w:rsidP="00B8072A">
      <w:pPr>
        <w:pStyle w:val="ListParagraph"/>
        <w:numPr>
          <w:ilvl w:val="0"/>
          <w:numId w:val="24"/>
        </w:numPr>
      </w:pPr>
      <w:r>
        <w:t xml:space="preserve">After publish, please upload </w:t>
      </w:r>
      <w:r w:rsidRPr="00B8072A">
        <w:t>node_modules</w:t>
      </w:r>
      <w:r>
        <w:t xml:space="preserve"> folder to the wwwroot folder of the Web App.</w:t>
      </w:r>
    </w:p>
    <w:p w14:paraId="60EAE024" w14:textId="467A8A09" w:rsidR="00B8072A" w:rsidRPr="00FA1EB9" w:rsidRDefault="00B8072A" w:rsidP="00FA1EB9">
      <w:pPr>
        <w:pStyle w:val="ListParagraph"/>
        <w:numPr>
          <w:ilvl w:val="0"/>
          <w:numId w:val="24"/>
        </w:numPr>
        <w:rPr>
          <w:lang w:val="x-none"/>
        </w:rPr>
      </w:pPr>
      <w:r>
        <w:t>For real use, please bundle JS files.</w:t>
      </w:r>
      <w:bookmarkStart w:id="10" w:name="_Toc496000611"/>
      <w:bookmarkStart w:id="11" w:name="_Toc496000612"/>
    </w:p>
    <w:p w14:paraId="660E6118" w14:textId="6963F5BD" w:rsidR="00FA1EB9" w:rsidRDefault="00FA1EB9" w:rsidP="00FA1EB9">
      <w:pPr>
        <w:pStyle w:val="Heading1"/>
        <w:numPr>
          <w:ilvl w:val="0"/>
          <w:numId w:val="1"/>
        </w:numPr>
        <w:ind w:left="360" w:hanging="360"/>
      </w:pPr>
      <w:bookmarkStart w:id="12" w:name="_Toc496000609"/>
      <w:bookmarkStart w:id="13" w:name="_Toc498503455"/>
      <w:r>
        <w:t>Follow-up steps</w:t>
      </w:r>
      <w:bookmarkEnd w:id="12"/>
      <w:bookmarkEnd w:id="13"/>
    </w:p>
    <w:p w14:paraId="21DEC44F" w14:textId="69258EF9" w:rsidR="00092985" w:rsidRPr="00B8072A" w:rsidRDefault="00092985" w:rsidP="00B8072A">
      <w:pPr>
        <w:pStyle w:val="Heading2"/>
        <w:numPr>
          <w:ilvl w:val="1"/>
          <w:numId w:val="1"/>
        </w:numPr>
        <w:ind w:left="540" w:hanging="540"/>
      </w:pPr>
      <w:bookmarkStart w:id="14" w:name="_Toc498503456"/>
      <w:r w:rsidRPr="00B8072A">
        <w:t>Add Reply URL to the App Registration</w:t>
      </w:r>
      <w:bookmarkEnd w:id="10"/>
      <w:bookmarkEnd w:id="14"/>
    </w:p>
    <w:p w14:paraId="7A1DD34D" w14:textId="77777777" w:rsidR="00092985" w:rsidRDefault="00092985" w:rsidP="00092985">
      <w:pPr>
        <w:rPr>
          <w:lang w:eastAsia="x-none"/>
        </w:rPr>
      </w:pPr>
      <w:r>
        <w:rPr>
          <w:lang w:eastAsia="x-none"/>
        </w:rPr>
        <w:t>Go to the App registration you created in AAD.</w:t>
      </w:r>
    </w:p>
    <w:p w14:paraId="6540318C" w14:textId="77777777" w:rsidR="00092985" w:rsidRDefault="00092985" w:rsidP="00092985">
      <w:pPr>
        <w:rPr>
          <w:lang w:eastAsia="x-none"/>
        </w:rPr>
      </w:pPr>
      <w:r>
        <w:rPr>
          <w:lang w:eastAsia="x-none"/>
        </w:rPr>
        <w:lastRenderedPageBreak/>
        <w:t>Add a new reply URL: secure URL + /</w:t>
      </w:r>
    </w:p>
    <w:p w14:paraId="6AB9BC5F" w14:textId="2516B8FE" w:rsidR="00092985" w:rsidRDefault="00092985" w:rsidP="00092985">
      <w:pPr>
        <w:rPr>
          <w:rStyle w:val="Hyperlink"/>
          <w:lang w:eastAsia="x-none"/>
        </w:rPr>
      </w:pPr>
      <w:r>
        <w:rPr>
          <w:lang w:eastAsia="x-none"/>
        </w:rPr>
        <w:t xml:space="preserve">For example: </w:t>
      </w:r>
      <w:r w:rsidRPr="005F7590">
        <w:rPr>
          <w:lang w:eastAsia="x-none"/>
        </w:rPr>
        <w:t>http</w:t>
      </w:r>
      <w:r w:rsidR="00B8072A">
        <w:rPr>
          <w:lang w:eastAsia="x-none"/>
        </w:rPr>
        <w:t>s://huddle-</w:t>
      </w:r>
      <w:r>
        <w:rPr>
          <w:lang w:eastAsia="x-none"/>
        </w:rPr>
        <w:t>metric</w:t>
      </w:r>
      <w:r w:rsidRPr="005F7590">
        <w:rPr>
          <w:lang w:eastAsia="x-none"/>
        </w:rPr>
        <w:t>.azurewebsites.ne</w:t>
      </w:r>
      <w:r>
        <w:rPr>
          <w:lang w:eastAsia="x-none"/>
        </w:rPr>
        <w:t>t/</w:t>
      </w:r>
    </w:p>
    <w:p w14:paraId="75B5985B" w14:textId="77777777" w:rsidR="000B4453" w:rsidRPr="00B8072A" w:rsidRDefault="000B4453" w:rsidP="00B8072A">
      <w:pPr>
        <w:pStyle w:val="Heading2"/>
        <w:numPr>
          <w:ilvl w:val="1"/>
          <w:numId w:val="1"/>
        </w:numPr>
        <w:ind w:left="540" w:hanging="540"/>
      </w:pPr>
      <w:bookmarkStart w:id="15" w:name="_Toc498503457"/>
      <w:r w:rsidRPr="00B8072A">
        <w:t>Admin consent</w:t>
      </w:r>
      <w:bookmarkEnd w:id="11"/>
      <w:bookmarkEnd w:id="15"/>
    </w:p>
    <w:p w14:paraId="52A2CE4C" w14:textId="77777777" w:rsidR="000B4453" w:rsidRDefault="000B4453" w:rsidP="000B4453">
      <w:pPr>
        <w:rPr>
          <w:lang w:eastAsia="x-none"/>
        </w:rPr>
      </w:pPr>
      <w:r>
        <w:rPr>
          <w:lang w:eastAsia="x-none"/>
        </w:rPr>
        <w:t>Build the admin consent URL: secure URL + /admin/consent</w:t>
      </w:r>
    </w:p>
    <w:p w14:paraId="5C727E81" w14:textId="688C896B" w:rsidR="00B8072A" w:rsidRDefault="000B4453" w:rsidP="000B4453">
      <w:pPr>
        <w:rPr>
          <w:lang w:eastAsia="x-none"/>
        </w:rPr>
      </w:pPr>
      <w:r>
        <w:rPr>
          <w:lang w:eastAsia="x-none"/>
        </w:rPr>
        <w:t xml:space="preserve">For example: </w:t>
      </w:r>
      <w:r w:rsidR="00B8072A" w:rsidRPr="00B8072A">
        <w:rPr>
          <w:lang w:eastAsia="x-none"/>
        </w:rPr>
        <w:t xml:space="preserve"> </w:t>
      </w:r>
      <w:hyperlink r:id="rId24" w:history="1">
        <w:r w:rsidR="00B8072A" w:rsidRPr="00E52695">
          <w:rPr>
            <w:rStyle w:val="Hyperlink"/>
            <w:lang w:eastAsia="x-none"/>
          </w:rPr>
          <w:t>https://huddle-metric.azurewebsites.net/admin/consent</w:t>
        </w:r>
      </w:hyperlink>
    </w:p>
    <w:p w14:paraId="54005C23" w14:textId="194CD767" w:rsidR="000B4453" w:rsidRDefault="000B4453" w:rsidP="000B4453">
      <w:pPr>
        <w:rPr>
          <w:lang w:eastAsia="x-none"/>
        </w:rPr>
      </w:pPr>
      <w:r>
        <w:rPr>
          <w:lang w:eastAsia="x-none"/>
        </w:rPr>
        <w:t>Open the admin consent URL in browser, then sign in with an</w:t>
      </w:r>
      <w:r w:rsidR="005B140A">
        <w:rPr>
          <w:lang w:eastAsia="x-none"/>
        </w:rPr>
        <w:t xml:space="preserve"> </w:t>
      </w:r>
      <w:r w:rsidR="00B8072A">
        <w:rPr>
          <w:lang w:eastAsia="x-none"/>
        </w:rPr>
        <w:t>Huddle</w:t>
      </w:r>
      <w:r>
        <w:rPr>
          <w:lang w:eastAsia="x-none"/>
        </w:rPr>
        <w:t xml:space="preserve"> admin account:</w:t>
      </w:r>
    </w:p>
    <w:p w14:paraId="2CDB7C9D" w14:textId="7F8918DD" w:rsidR="000B4453" w:rsidRDefault="00B8072A" w:rsidP="000B4453">
      <w:pPr>
        <w:rPr>
          <w:lang w:eastAsia="x-none"/>
        </w:rPr>
      </w:pPr>
      <w:r>
        <w:rPr>
          <w:noProof/>
        </w:rPr>
        <w:drawing>
          <wp:inline distT="0" distB="0" distL="0" distR="0" wp14:anchorId="498BD091" wp14:editId="46021101">
            <wp:extent cx="6915150" cy="3149600"/>
            <wp:effectExtent l="19050" t="19050" r="19050" b="12700"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14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485AF7" w14:textId="77777777" w:rsidR="000B4453" w:rsidRDefault="000B4453" w:rsidP="000B4453">
      <w:pPr>
        <w:rPr>
          <w:lang w:eastAsia="x-none"/>
        </w:rPr>
      </w:pPr>
      <w:r>
        <w:rPr>
          <w:lang w:eastAsia="x-none"/>
        </w:rPr>
        <w:t xml:space="preserve">Click </w:t>
      </w:r>
      <w:r w:rsidRPr="0028765B">
        <w:rPr>
          <w:b/>
          <w:lang w:eastAsia="x-none"/>
        </w:rPr>
        <w:t>Accept</w:t>
      </w:r>
      <w:r>
        <w:rPr>
          <w:lang w:eastAsia="x-none"/>
        </w:rPr>
        <w:t>.</w:t>
      </w:r>
    </w:p>
    <w:sectPr w:rsidR="000B4453" w:rsidSect="00736C37">
      <w:headerReference w:type="default" r:id="rId26"/>
      <w:footerReference w:type="default" r:id="rId27"/>
      <w:pgSz w:w="12240" w:h="15840" w:code="1"/>
      <w:pgMar w:top="810" w:right="630" w:bottom="630" w:left="720" w:header="144" w:footer="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Tyler Lu" w:date="2017-10-18T12:07:00Z" w:initials="TL">
    <w:p w14:paraId="64B731F2" w14:textId="24638662" w:rsidR="00F76F41" w:rsidRDefault="00F76F41">
      <w:pPr>
        <w:pStyle w:val="CommentText"/>
      </w:pPr>
      <w:r>
        <w:rPr>
          <w:rStyle w:val="CommentReference"/>
        </w:rPr>
        <w:annotationRef/>
      </w:r>
      <w:r>
        <w:t>Any Azure Subscription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B731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B731F2" w16cid:durableId="1D91C2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3E50A" w14:textId="77777777" w:rsidR="00807485" w:rsidRDefault="00807485">
      <w:r>
        <w:separator/>
      </w:r>
    </w:p>
    <w:p w14:paraId="78F68C6B" w14:textId="77777777" w:rsidR="00807485" w:rsidRDefault="00807485"/>
    <w:p w14:paraId="2575D245" w14:textId="77777777" w:rsidR="00807485" w:rsidRDefault="00807485" w:rsidP="00D954B0"/>
  </w:endnote>
  <w:endnote w:type="continuationSeparator" w:id="0">
    <w:p w14:paraId="72A79D3C" w14:textId="77777777" w:rsidR="00807485" w:rsidRDefault="00807485">
      <w:r>
        <w:continuationSeparator/>
      </w:r>
    </w:p>
    <w:p w14:paraId="2347EA14" w14:textId="77777777" w:rsidR="00807485" w:rsidRDefault="00807485"/>
    <w:p w14:paraId="18EBCEAB" w14:textId="77777777" w:rsidR="00807485" w:rsidRDefault="00807485" w:rsidP="00D954B0"/>
  </w:endnote>
  <w:endnote w:type="continuationNotice" w:id="1">
    <w:p w14:paraId="0642DA3A" w14:textId="77777777" w:rsidR="00807485" w:rsidRDefault="0080748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28E66" w14:textId="77777777" w:rsidR="00F76F41" w:rsidRPr="001C5D13" w:rsidRDefault="00F76F41" w:rsidP="001C5D13">
    <w:pPr>
      <w:pStyle w:val="Footer"/>
      <w:pBdr>
        <w:bottom w:val="single" w:sz="12" w:space="1" w:color="auto"/>
      </w:pBdr>
      <w:tabs>
        <w:tab w:val="clear" w:pos="4320"/>
        <w:tab w:val="clear" w:pos="8640"/>
        <w:tab w:val="center" w:pos="4680"/>
        <w:tab w:val="right" w:pos="9000"/>
      </w:tabs>
      <w:rPr>
        <w:lang w:val="en-US"/>
      </w:rPr>
    </w:pPr>
  </w:p>
  <w:p w14:paraId="2F7DA856" w14:textId="33426F4C" w:rsidR="00F76F41" w:rsidRPr="002C4532" w:rsidRDefault="00F76F41" w:rsidP="00580033">
    <w:pPr>
      <w:pStyle w:val="Footer"/>
      <w:widowControl w:val="0"/>
      <w:tabs>
        <w:tab w:val="clear" w:pos="4320"/>
        <w:tab w:val="clear" w:pos="8640"/>
        <w:tab w:val="left" w:pos="2880"/>
      </w:tabs>
      <w:ind w:left="3528" w:hanging="3528"/>
      <w:jc w:val="both"/>
      <w:rPr>
        <w:rFonts w:asciiTheme="minorHAnsi" w:hAnsiTheme="minorHAnsi"/>
        <w:sz w:val="16"/>
        <w:szCs w:val="16"/>
        <w:lang w:val="en-US"/>
      </w:rPr>
    </w:pPr>
    <w:r w:rsidRPr="002C4532">
      <w:rPr>
        <w:rFonts w:asciiTheme="minorHAnsi" w:hAnsiTheme="minorHAnsi"/>
        <w:sz w:val="16"/>
        <w:szCs w:val="16"/>
        <w:lang w:val="en-US"/>
      </w:rPr>
      <w:t xml:space="preserve">         Canviz.</w:t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  <w:lang w:val="en-US"/>
      </w:rPr>
      <w:tab/>
      <w:t xml:space="preserve">                         </w:t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</w:rPr>
      <w:tab/>
      <w:t xml:space="preserve">Page </w:t>
    </w:r>
    <w:r w:rsidRPr="002C4532">
      <w:rPr>
        <w:rFonts w:asciiTheme="minorHAnsi" w:hAnsiTheme="minorHAnsi"/>
        <w:sz w:val="16"/>
        <w:szCs w:val="16"/>
      </w:rPr>
      <w:fldChar w:fldCharType="begin"/>
    </w:r>
    <w:r w:rsidRPr="002C4532">
      <w:rPr>
        <w:rFonts w:asciiTheme="minorHAnsi" w:hAnsiTheme="minorHAnsi"/>
        <w:sz w:val="16"/>
        <w:szCs w:val="16"/>
      </w:rPr>
      <w:instrText xml:space="preserve"> PAGE </w:instrText>
    </w:r>
    <w:r w:rsidRPr="002C4532">
      <w:rPr>
        <w:rFonts w:asciiTheme="minorHAnsi" w:hAnsiTheme="minorHAnsi"/>
        <w:sz w:val="16"/>
        <w:szCs w:val="16"/>
      </w:rPr>
      <w:fldChar w:fldCharType="separate"/>
    </w:r>
    <w:r w:rsidR="002737A2">
      <w:rPr>
        <w:rFonts w:asciiTheme="minorHAnsi" w:hAnsiTheme="minorHAnsi"/>
        <w:noProof/>
        <w:sz w:val="16"/>
        <w:szCs w:val="16"/>
      </w:rPr>
      <w:t>8</w:t>
    </w:r>
    <w:r w:rsidRPr="002C4532">
      <w:rPr>
        <w:rFonts w:asciiTheme="minorHAnsi" w:hAnsiTheme="minorHAnsi"/>
        <w:sz w:val="16"/>
        <w:szCs w:val="16"/>
      </w:rPr>
      <w:fldChar w:fldCharType="end"/>
    </w:r>
    <w:r w:rsidRPr="002C4532">
      <w:rPr>
        <w:rFonts w:asciiTheme="minorHAnsi" w:hAnsiTheme="minorHAnsi"/>
        <w:sz w:val="16"/>
        <w:szCs w:val="16"/>
      </w:rPr>
      <w:t xml:space="preserve"> of </w:t>
    </w:r>
    <w:r w:rsidRPr="002C4532">
      <w:rPr>
        <w:rFonts w:asciiTheme="minorHAnsi" w:hAnsiTheme="minorHAnsi"/>
        <w:sz w:val="16"/>
        <w:szCs w:val="16"/>
      </w:rPr>
      <w:fldChar w:fldCharType="begin"/>
    </w:r>
    <w:r w:rsidRPr="002C4532">
      <w:rPr>
        <w:rFonts w:asciiTheme="minorHAnsi" w:hAnsiTheme="minorHAnsi"/>
        <w:sz w:val="16"/>
        <w:szCs w:val="16"/>
      </w:rPr>
      <w:instrText xml:space="preserve"> NUMPAGES </w:instrText>
    </w:r>
    <w:r w:rsidRPr="002C4532">
      <w:rPr>
        <w:rFonts w:asciiTheme="minorHAnsi" w:hAnsiTheme="minorHAnsi"/>
        <w:sz w:val="16"/>
        <w:szCs w:val="16"/>
      </w:rPr>
      <w:fldChar w:fldCharType="separate"/>
    </w:r>
    <w:r w:rsidR="002737A2">
      <w:rPr>
        <w:rFonts w:asciiTheme="minorHAnsi" w:hAnsiTheme="minorHAnsi"/>
        <w:noProof/>
        <w:sz w:val="16"/>
        <w:szCs w:val="16"/>
      </w:rPr>
      <w:t>8</w:t>
    </w:r>
    <w:r w:rsidRPr="002C4532">
      <w:rPr>
        <w:rFonts w:asciiTheme="minorHAnsi" w:hAnsiTheme="minorHAnsi"/>
        <w:sz w:val="16"/>
        <w:szCs w:val="16"/>
      </w:rPr>
      <w:fldChar w:fldCharType="end"/>
    </w:r>
  </w:p>
  <w:p w14:paraId="02AFB773" w14:textId="77777777" w:rsidR="00F76F41" w:rsidRDefault="00F76F41"/>
  <w:p w14:paraId="2A1D5FD7" w14:textId="77777777" w:rsidR="00F76F41" w:rsidRDefault="00F76F41" w:rsidP="00D954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40A91" w14:textId="77777777" w:rsidR="00807485" w:rsidRDefault="00807485">
      <w:r>
        <w:separator/>
      </w:r>
    </w:p>
    <w:p w14:paraId="54B65BAE" w14:textId="77777777" w:rsidR="00807485" w:rsidRDefault="00807485"/>
    <w:p w14:paraId="72E7F78D" w14:textId="77777777" w:rsidR="00807485" w:rsidRDefault="00807485" w:rsidP="00D954B0"/>
  </w:footnote>
  <w:footnote w:type="continuationSeparator" w:id="0">
    <w:p w14:paraId="49413ACA" w14:textId="77777777" w:rsidR="00807485" w:rsidRDefault="00807485">
      <w:r>
        <w:continuationSeparator/>
      </w:r>
    </w:p>
    <w:p w14:paraId="6679436D" w14:textId="77777777" w:rsidR="00807485" w:rsidRDefault="00807485"/>
    <w:p w14:paraId="551CA9F4" w14:textId="77777777" w:rsidR="00807485" w:rsidRDefault="00807485" w:rsidP="00D954B0"/>
  </w:footnote>
  <w:footnote w:type="continuationNotice" w:id="1">
    <w:p w14:paraId="646ADAFC" w14:textId="77777777" w:rsidR="00807485" w:rsidRDefault="0080748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80" w:firstRow="0" w:lastRow="0" w:firstColumn="1" w:lastColumn="0" w:noHBand="0" w:noVBand="1"/>
    </w:tblPr>
    <w:tblGrid>
      <w:gridCol w:w="5741"/>
      <w:gridCol w:w="3924"/>
    </w:tblGrid>
    <w:tr w:rsidR="00F76F41" w:rsidRPr="00585D8E" w14:paraId="40EA2540" w14:textId="77777777" w:rsidTr="00A16E88">
      <w:trPr>
        <w:trHeight w:val="813"/>
      </w:trPr>
      <w:tc>
        <w:tcPr>
          <w:tcW w:w="5741" w:type="dxa"/>
          <w:shd w:val="clear" w:color="auto" w:fill="FFFFFF" w:themeFill="background1"/>
          <w:vAlign w:val="bottom"/>
        </w:tcPr>
        <w:p w14:paraId="323F7449" w14:textId="77777777" w:rsidR="00F76F41" w:rsidRDefault="00F76F41" w:rsidP="001B5C7E">
          <w:pPr>
            <w:pStyle w:val="Header"/>
            <w:tabs>
              <w:tab w:val="clear" w:pos="4680"/>
              <w:tab w:val="clear" w:pos="9360"/>
              <w:tab w:val="left" w:pos="3330"/>
            </w:tabs>
            <w:rPr>
              <w:noProof/>
            </w:rPr>
          </w:pPr>
          <w:r>
            <w:rPr>
              <w:noProof/>
            </w:rPr>
            <w:br/>
          </w:r>
          <w:r w:rsidRPr="00E37BB1">
            <w:rPr>
              <w:noProof/>
              <w:lang w:eastAsia="zh-CN"/>
            </w:rPr>
            <w:drawing>
              <wp:inline distT="0" distB="0" distL="0" distR="0" wp14:anchorId="7C5902FB" wp14:editId="7DD440E7">
                <wp:extent cx="1103660" cy="265814"/>
                <wp:effectExtent l="0" t="0" r="0" b="1270"/>
                <wp:docPr id="443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934" cy="274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ab/>
          </w:r>
        </w:p>
        <w:p w14:paraId="475CDA47" w14:textId="77777777" w:rsidR="00F76F41" w:rsidRDefault="00F76F41" w:rsidP="001B5C7E">
          <w:pPr>
            <w:pStyle w:val="CanvizHeader"/>
          </w:pPr>
          <w:r>
            <w:t>Liberating Business Technologies</w:t>
          </w:r>
        </w:p>
      </w:tc>
      <w:tc>
        <w:tcPr>
          <w:tcW w:w="3924" w:type="dxa"/>
          <w:shd w:val="clear" w:color="auto" w:fill="FFFFFF" w:themeFill="background1"/>
          <w:vAlign w:val="bottom"/>
        </w:tcPr>
        <w:p w14:paraId="502EB3C1" w14:textId="77777777" w:rsidR="00F76F41" w:rsidRPr="002C4532" w:rsidRDefault="00F76F41" w:rsidP="001B5C7E">
          <w:pPr>
            <w:pStyle w:val="CanvizHeader"/>
            <w:spacing w:before="40" w:after="40"/>
            <w:jc w:val="right"/>
          </w:pPr>
          <w:r w:rsidRPr="002C4532">
            <w:t>1524 Market ST STE 150</w:t>
          </w:r>
          <w:r w:rsidRPr="002C4532">
            <w:br/>
            <w:t>Kirkland, WA 98033</w:t>
          </w:r>
        </w:p>
        <w:p w14:paraId="2AB2C469" w14:textId="77777777" w:rsidR="00F76F41" w:rsidRPr="002C4532" w:rsidRDefault="00F76F41" w:rsidP="001B5C7E">
          <w:pPr>
            <w:pStyle w:val="CanvizHeader"/>
            <w:spacing w:before="40" w:after="40"/>
            <w:ind w:right="70"/>
            <w:jc w:val="right"/>
          </w:pPr>
        </w:p>
        <w:p w14:paraId="2725CD0F" w14:textId="77777777" w:rsidR="00F76F41" w:rsidRPr="002C4532" w:rsidRDefault="00F76F41" w:rsidP="001B5C7E">
          <w:pPr>
            <w:pStyle w:val="CanvizHeader"/>
            <w:spacing w:before="40" w:after="40"/>
            <w:jc w:val="right"/>
          </w:pPr>
          <w:r w:rsidRPr="002C4532">
            <w:t>T. 425.739.6111</w:t>
          </w:r>
        </w:p>
        <w:p w14:paraId="703874EA" w14:textId="77777777" w:rsidR="00F76F41" w:rsidRPr="00585D8E" w:rsidRDefault="00F76F41" w:rsidP="001B5C7E">
          <w:pPr>
            <w:pStyle w:val="CanvizHeader"/>
            <w:spacing w:before="40" w:after="40"/>
            <w:jc w:val="right"/>
          </w:pPr>
          <w:r w:rsidRPr="002C4532">
            <w:t>http://www.canviz.com</w:t>
          </w:r>
        </w:p>
      </w:tc>
    </w:tr>
  </w:tbl>
  <w:p w14:paraId="71A3E5FC" w14:textId="77777777" w:rsidR="00F76F41" w:rsidRDefault="00F76F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18A5"/>
    <w:multiLevelType w:val="multilevel"/>
    <w:tmpl w:val="39E8E3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6CB5697"/>
    <w:multiLevelType w:val="multilevel"/>
    <w:tmpl w:val="C09A4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152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8E27423"/>
    <w:multiLevelType w:val="multilevel"/>
    <w:tmpl w:val="63CE2F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EastAsia" w:hAnsiTheme="minorHAnsi" w:cstheme="minorBidi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F16116"/>
    <w:multiLevelType w:val="multilevel"/>
    <w:tmpl w:val="FA66B33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152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B061D88"/>
    <w:multiLevelType w:val="hybridMultilevel"/>
    <w:tmpl w:val="2B9EAD8E"/>
    <w:lvl w:ilvl="0" w:tplc="AFE6AF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EE44C5"/>
    <w:multiLevelType w:val="multilevel"/>
    <w:tmpl w:val="F76C931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EastAsia" w:hAnsiTheme="minorHAnsi" w:cstheme="minorBidi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40605E"/>
    <w:multiLevelType w:val="multilevel"/>
    <w:tmpl w:val="39E8E3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134D1D89"/>
    <w:multiLevelType w:val="multilevel"/>
    <w:tmpl w:val="C09A4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152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19504ED4"/>
    <w:multiLevelType w:val="multilevel"/>
    <w:tmpl w:val="63CE2F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EastAsia" w:hAnsiTheme="minorHAnsi" w:cstheme="minorBidi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A2544A"/>
    <w:multiLevelType w:val="hybridMultilevel"/>
    <w:tmpl w:val="BDAC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A7953"/>
    <w:multiLevelType w:val="hybridMultilevel"/>
    <w:tmpl w:val="8572D160"/>
    <w:lvl w:ilvl="0" w:tplc="AFE6AF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0C7431"/>
    <w:multiLevelType w:val="hybridMultilevel"/>
    <w:tmpl w:val="0F3E0A0A"/>
    <w:lvl w:ilvl="0" w:tplc="04090001">
      <w:start w:val="1"/>
      <w:numFmt w:val="bullet"/>
      <w:lvlText w:val=""/>
      <w:lvlJc w:val="left"/>
      <w:pPr>
        <w:ind w:left="7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12" w15:restartNumberingAfterBreak="0">
    <w:nsid w:val="3E0504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F3C1390"/>
    <w:multiLevelType w:val="multilevel"/>
    <w:tmpl w:val="0F4E8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429A4E96"/>
    <w:multiLevelType w:val="multilevel"/>
    <w:tmpl w:val="63CE2F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EastAsia" w:hAnsiTheme="minorHAnsi" w:cstheme="minorBidi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6BC617A"/>
    <w:multiLevelType w:val="multilevel"/>
    <w:tmpl w:val="3850CF7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4E7C33C8"/>
    <w:multiLevelType w:val="multilevel"/>
    <w:tmpl w:val="AF78FA3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152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127006A"/>
    <w:multiLevelType w:val="multilevel"/>
    <w:tmpl w:val="63CE2F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EastAsia" w:hAnsiTheme="minorHAnsi" w:cstheme="minorBidi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AC60B0"/>
    <w:multiLevelType w:val="multilevel"/>
    <w:tmpl w:val="0F4E8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58A0401A"/>
    <w:multiLevelType w:val="hybridMultilevel"/>
    <w:tmpl w:val="1842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2022F"/>
    <w:multiLevelType w:val="multilevel"/>
    <w:tmpl w:val="45FA1F8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152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5EF520D0"/>
    <w:multiLevelType w:val="multilevel"/>
    <w:tmpl w:val="0F4E8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6975055B"/>
    <w:multiLevelType w:val="multilevel"/>
    <w:tmpl w:val="5D9A595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6A1F64CE"/>
    <w:multiLevelType w:val="multilevel"/>
    <w:tmpl w:val="C09A4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152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745239A9"/>
    <w:multiLevelType w:val="multilevel"/>
    <w:tmpl w:val="45FA1F8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8A1103"/>
    <w:multiLevelType w:val="multilevel"/>
    <w:tmpl w:val="0F4E86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51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75D66B80"/>
    <w:multiLevelType w:val="multilevel"/>
    <w:tmpl w:val="F76C931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EastAsia" w:hAnsiTheme="minorHAnsi" w:cstheme="minorBidi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9"/>
  </w:num>
  <w:num w:numId="3">
    <w:abstractNumId w:val="10"/>
  </w:num>
  <w:num w:numId="4">
    <w:abstractNumId w:val="4"/>
  </w:num>
  <w:num w:numId="5">
    <w:abstractNumId w:val="15"/>
  </w:num>
  <w:num w:numId="6">
    <w:abstractNumId w:val="7"/>
  </w:num>
  <w:num w:numId="7">
    <w:abstractNumId w:val="23"/>
  </w:num>
  <w:num w:numId="8">
    <w:abstractNumId w:val="22"/>
  </w:num>
  <w:num w:numId="9">
    <w:abstractNumId w:val="16"/>
  </w:num>
  <w:num w:numId="10">
    <w:abstractNumId w:val="3"/>
  </w:num>
  <w:num w:numId="11">
    <w:abstractNumId w:val="1"/>
  </w:num>
  <w:num w:numId="12">
    <w:abstractNumId w:val="20"/>
  </w:num>
  <w:num w:numId="13">
    <w:abstractNumId w:val="17"/>
  </w:num>
  <w:num w:numId="14">
    <w:abstractNumId w:val="24"/>
  </w:num>
  <w:num w:numId="15">
    <w:abstractNumId w:val="2"/>
  </w:num>
  <w:num w:numId="16">
    <w:abstractNumId w:val="26"/>
  </w:num>
  <w:num w:numId="17">
    <w:abstractNumId w:val="8"/>
  </w:num>
  <w:num w:numId="18">
    <w:abstractNumId w:val="11"/>
  </w:num>
  <w:num w:numId="19">
    <w:abstractNumId w:val="0"/>
  </w:num>
  <w:num w:numId="20">
    <w:abstractNumId w:val="6"/>
  </w:num>
  <w:num w:numId="21">
    <w:abstractNumId w:val="21"/>
  </w:num>
  <w:num w:numId="22">
    <w:abstractNumId w:val="13"/>
  </w:num>
  <w:num w:numId="23">
    <w:abstractNumId w:val="5"/>
  </w:num>
  <w:num w:numId="24">
    <w:abstractNumId w:val="25"/>
  </w:num>
  <w:num w:numId="25">
    <w:abstractNumId w:val="18"/>
  </w:num>
  <w:num w:numId="26">
    <w:abstractNumId w:val="9"/>
  </w:num>
  <w:num w:numId="27">
    <w:abstractNumId w:val="14"/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yler Lu">
    <w15:presenceInfo w15:providerId="None" w15:userId="Tyler 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wtbQ0NTY1tDQzMjdT0lEKTi0uzszPAymwrAUAc90CrCwAAAA="/>
  </w:docVars>
  <w:rsids>
    <w:rsidRoot w:val="008337EF"/>
    <w:rsid w:val="000010B4"/>
    <w:rsid w:val="00002CE5"/>
    <w:rsid w:val="0000649C"/>
    <w:rsid w:val="00012EDA"/>
    <w:rsid w:val="0002237E"/>
    <w:rsid w:val="00022CAC"/>
    <w:rsid w:val="00026C6B"/>
    <w:rsid w:val="00040C19"/>
    <w:rsid w:val="00042BA1"/>
    <w:rsid w:val="000436BA"/>
    <w:rsid w:val="00044A56"/>
    <w:rsid w:val="00051172"/>
    <w:rsid w:val="000512AB"/>
    <w:rsid w:val="000512EB"/>
    <w:rsid w:val="00056ACF"/>
    <w:rsid w:val="0006171D"/>
    <w:rsid w:val="00063E55"/>
    <w:rsid w:val="000655F0"/>
    <w:rsid w:val="00070DCB"/>
    <w:rsid w:val="0007138B"/>
    <w:rsid w:val="0007180A"/>
    <w:rsid w:val="000730A3"/>
    <w:rsid w:val="00081685"/>
    <w:rsid w:val="00085468"/>
    <w:rsid w:val="00092985"/>
    <w:rsid w:val="00092A9C"/>
    <w:rsid w:val="000A7355"/>
    <w:rsid w:val="000B4453"/>
    <w:rsid w:val="000C23E7"/>
    <w:rsid w:val="000C2C9A"/>
    <w:rsid w:val="000C2E9E"/>
    <w:rsid w:val="000D18D9"/>
    <w:rsid w:val="000D3A28"/>
    <w:rsid w:val="000D6D61"/>
    <w:rsid w:val="000E426F"/>
    <w:rsid w:val="000F1CB6"/>
    <w:rsid w:val="000F6625"/>
    <w:rsid w:val="00106062"/>
    <w:rsid w:val="0011384B"/>
    <w:rsid w:val="00117E0F"/>
    <w:rsid w:val="001213CD"/>
    <w:rsid w:val="00130823"/>
    <w:rsid w:val="00136626"/>
    <w:rsid w:val="00143713"/>
    <w:rsid w:val="00143D9E"/>
    <w:rsid w:val="00144C81"/>
    <w:rsid w:val="0014797B"/>
    <w:rsid w:val="00152922"/>
    <w:rsid w:val="00163E33"/>
    <w:rsid w:val="0016784C"/>
    <w:rsid w:val="001752E5"/>
    <w:rsid w:val="00176C1C"/>
    <w:rsid w:val="001776DB"/>
    <w:rsid w:val="00180387"/>
    <w:rsid w:val="001807E5"/>
    <w:rsid w:val="00183EE4"/>
    <w:rsid w:val="00187A79"/>
    <w:rsid w:val="00187EE7"/>
    <w:rsid w:val="00192996"/>
    <w:rsid w:val="00194DC8"/>
    <w:rsid w:val="001A4824"/>
    <w:rsid w:val="001B4532"/>
    <w:rsid w:val="001B5C7E"/>
    <w:rsid w:val="001B6530"/>
    <w:rsid w:val="001C5D13"/>
    <w:rsid w:val="001C7AA5"/>
    <w:rsid w:val="001D7F6E"/>
    <w:rsid w:val="001E2FA6"/>
    <w:rsid w:val="001E3588"/>
    <w:rsid w:val="001F1065"/>
    <w:rsid w:val="001F18DE"/>
    <w:rsid w:val="001F23BE"/>
    <w:rsid w:val="00211D43"/>
    <w:rsid w:val="0022323A"/>
    <w:rsid w:val="00231488"/>
    <w:rsid w:val="00231508"/>
    <w:rsid w:val="00237AE7"/>
    <w:rsid w:val="0025217E"/>
    <w:rsid w:val="00253654"/>
    <w:rsid w:val="0026253E"/>
    <w:rsid w:val="00265ED9"/>
    <w:rsid w:val="0027012F"/>
    <w:rsid w:val="00272A84"/>
    <w:rsid w:val="002737A2"/>
    <w:rsid w:val="00274323"/>
    <w:rsid w:val="002755C9"/>
    <w:rsid w:val="0027613B"/>
    <w:rsid w:val="002812DA"/>
    <w:rsid w:val="00285183"/>
    <w:rsid w:val="00297B8F"/>
    <w:rsid w:val="002A1559"/>
    <w:rsid w:val="002A2168"/>
    <w:rsid w:val="002B555A"/>
    <w:rsid w:val="002C4532"/>
    <w:rsid w:val="002C4A38"/>
    <w:rsid w:val="002D579B"/>
    <w:rsid w:val="002D5F92"/>
    <w:rsid w:val="002F0DAB"/>
    <w:rsid w:val="002F1BAC"/>
    <w:rsid w:val="003042E9"/>
    <w:rsid w:val="00305F00"/>
    <w:rsid w:val="00312E7E"/>
    <w:rsid w:val="0031433F"/>
    <w:rsid w:val="00317CE8"/>
    <w:rsid w:val="00324E91"/>
    <w:rsid w:val="003272D7"/>
    <w:rsid w:val="00333DF9"/>
    <w:rsid w:val="00336D7A"/>
    <w:rsid w:val="00342FA1"/>
    <w:rsid w:val="00344A33"/>
    <w:rsid w:val="00350655"/>
    <w:rsid w:val="00351941"/>
    <w:rsid w:val="003641AC"/>
    <w:rsid w:val="00374DDE"/>
    <w:rsid w:val="00376CB1"/>
    <w:rsid w:val="00377977"/>
    <w:rsid w:val="00383100"/>
    <w:rsid w:val="00393EAE"/>
    <w:rsid w:val="003B2DAA"/>
    <w:rsid w:val="003C407D"/>
    <w:rsid w:val="003C5645"/>
    <w:rsid w:val="003D1FA3"/>
    <w:rsid w:val="003D4310"/>
    <w:rsid w:val="003D4E29"/>
    <w:rsid w:val="003D74C6"/>
    <w:rsid w:val="003E01BF"/>
    <w:rsid w:val="003E1010"/>
    <w:rsid w:val="003E3572"/>
    <w:rsid w:val="003E4990"/>
    <w:rsid w:val="00401FEB"/>
    <w:rsid w:val="00403A2B"/>
    <w:rsid w:val="00406C20"/>
    <w:rsid w:val="00415D6F"/>
    <w:rsid w:val="004215A6"/>
    <w:rsid w:val="00422177"/>
    <w:rsid w:val="00424BCF"/>
    <w:rsid w:val="00426480"/>
    <w:rsid w:val="00437590"/>
    <w:rsid w:val="00443DC6"/>
    <w:rsid w:val="00444F74"/>
    <w:rsid w:val="00456A0A"/>
    <w:rsid w:val="00456BF0"/>
    <w:rsid w:val="00457970"/>
    <w:rsid w:val="004579BA"/>
    <w:rsid w:val="00467871"/>
    <w:rsid w:val="0047673C"/>
    <w:rsid w:val="0047727C"/>
    <w:rsid w:val="00482A0B"/>
    <w:rsid w:val="00483D89"/>
    <w:rsid w:val="00487E14"/>
    <w:rsid w:val="00493F8D"/>
    <w:rsid w:val="004B4E17"/>
    <w:rsid w:val="004B5F0A"/>
    <w:rsid w:val="004C3A12"/>
    <w:rsid w:val="004E18EF"/>
    <w:rsid w:val="004E5DAA"/>
    <w:rsid w:val="004F2D38"/>
    <w:rsid w:val="004F5F70"/>
    <w:rsid w:val="0050120F"/>
    <w:rsid w:val="005041B1"/>
    <w:rsid w:val="005131A4"/>
    <w:rsid w:val="00514833"/>
    <w:rsid w:val="00520359"/>
    <w:rsid w:val="00521EDC"/>
    <w:rsid w:val="005223ED"/>
    <w:rsid w:val="005277DC"/>
    <w:rsid w:val="0053217B"/>
    <w:rsid w:val="00533010"/>
    <w:rsid w:val="00537A2C"/>
    <w:rsid w:val="00556010"/>
    <w:rsid w:val="0056212B"/>
    <w:rsid w:val="00563E2D"/>
    <w:rsid w:val="00570170"/>
    <w:rsid w:val="00570899"/>
    <w:rsid w:val="005752D6"/>
    <w:rsid w:val="00580033"/>
    <w:rsid w:val="00583283"/>
    <w:rsid w:val="00593C35"/>
    <w:rsid w:val="005A0FC2"/>
    <w:rsid w:val="005A3BBE"/>
    <w:rsid w:val="005B140A"/>
    <w:rsid w:val="005D067A"/>
    <w:rsid w:val="005D27B8"/>
    <w:rsid w:val="005D501A"/>
    <w:rsid w:val="005D61A6"/>
    <w:rsid w:val="005D6828"/>
    <w:rsid w:val="005E0F08"/>
    <w:rsid w:val="005E2CEB"/>
    <w:rsid w:val="005F0DBB"/>
    <w:rsid w:val="005F49E2"/>
    <w:rsid w:val="005F7590"/>
    <w:rsid w:val="005F7782"/>
    <w:rsid w:val="00621188"/>
    <w:rsid w:val="006267F5"/>
    <w:rsid w:val="006333B9"/>
    <w:rsid w:val="00644477"/>
    <w:rsid w:val="0065454A"/>
    <w:rsid w:val="00660696"/>
    <w:rsid w:val="00662321"/>
    <w:rsid w:val="006675B5"/>
    <w:rsid w:val="0067038C"/>
    <w:rsid w:val="00671517"/>
    <w:rsid w:val="00680325"/>
    <w:rsid w:val="006827C7"/>
    <w:rsid w:val="00686D90"/>
    <w:rsid w:val="00690B6C"/>
    <w:rsid w:val="00690EE1"/>
    <w:rsid w:val="00695702"/>
    <w:rsid w:val="006960DC"/>
    <w:rsid w:val="006A3002"/>
    <w:rsid w:val="006B05CB"/>
    <w:rsid w:val="006B55E0"/>
    <w:rsid w:val="006C07E1"/>
    <w:rsid w:val="006C0F6A"/>
    <w:rsid w:val="006C2F5B"/>
    <w:rsid w:val="006C5A20"/>
    <w:rsid w:val="006E5697"/>
    <w:rsid w:val="006F17BC"/>
    <w:rsid w:val="006F20F2"/>
    <w:rsid w:val="006F5462"/>
    <w:rsid w:val="00702DBE"/>
    <w:rsid w:val="0070644A"/>
    <w:rsid w:val="007235EC"/>
    <w:rsid w:val="007305AA"/>
    <w:rsid w:val="00736C37"/>
    <w:rsid w:val="00743DDD"/>
    <w:rsid w:val="0075660B"/>
    <w:rsid w:val="00760D6A"/>
    <w:rsid w:val="00763F96"/>
    <w:rsid w:val="007744CA"/>
    <w:rsid w:val="0078504F"/>
    <w:rsid w:val="007931D2"/>
    <w:rsid w:val="007935AC"/>
    <w:rsid w:val="007A4DC2"/>
    <w:rsid w:val="007B4665"/>
    <w:rsid w:val="007B4D61"/>
    <w:rsid w:val="007B52B0"/>
    <w:rsid w:val="007B6ACD"/>
    <w:rsid w:val="007B6D04"/>
    <w:rsid w:val="007C0CF5"/>
    <w:rsid w:val="007C2294"/>
    <w:rsid w:val="007D1A47"/>
    <w:rsid w:val="007D7F35"/>
    <w:rsid w:val="007E0374"/>
    <w:rsid w:val="007E6FB6"/>
    <w:rsid w:val="007F5B4A"/>
    <w:rsid w:val="00801DE4"/>
    <w:rsid w:val="00804579"/>
    <w:rsid w:val="0080513A"/>
    <w:rsid w:val="00807485"/>
    <w:rsid w:val="008172FC"/>
    <w:rsid w:val="008250B4"/>
    <w:rsid w:val="008337EF"/>
    <w:rsid w:val="00843C06"/>
    <w:rsid w:val="008552C9"/>
    <w:rsid w:val="00860B34"/>
    <w:rsid w:val="008774CF"/>
    <w:rsid w:val="008914FD"/>
    <w:rsid w:val="00892064"/>
    <w:rsid w:val="008A0F53"/>
    <w:rsid w:val="008B6852"/>
    <w:rsid w:val="008C12D8"/>
    <w:rsid w:val="008C46A3"/>
    <w:rsid w:val="008D4400"/>
    <w:rsid w:val="008D6D80"/>
    <w:rsid w:val="008E2CE7"/>
    <w:rsid w:val="009001A0"/>
    <w:rsid w:val="00911006"/>
    <w:rsid w:val="00915F1F"/>
    <w:rsid w:val="009165C9"/>
    <w:rsid w:val="009228C4"/>
    <w:rsid w:val="00927984"/>
    <w:rsid w:val="00942FF7"/>
    <w:rsid w:val="00946C57"/>
    <w:rsid w:val="0095214E"/>
    <w:rsid w:val="009570BC"/>
    <w:rsid w:val="00963DC0"/>
    <w:rsid w:val="00964A33"/>
    <w:rsid w:val="00970559"/>
    <w:rsid w:val="00970613"/>
    <w:rsid w:val="009821EA"/>
    <w:rsid w:val="00992C1C"/>
    <w:rsid w:val="009A0324"/>
    <w:rsid w:val="009A07A6"/>
    <w:rsid w:val="009A79A3"/>
    <w:rsid w:val="009B00EB"/>
    <w:rsid w:val="009C1183"/>
    <w:rsid w:val="009C4B4C"/>
    <w:rsid w:val="009D3C5E"/>
    <w:rsid w:val="009D5F2A"/>
    <w:rsid w:val="009E0187"/>
    <w:rsid w:val="009E17CC"/>
    <w:rsid w:val="009F7129"/>
    <w:rsid w:val="00A134C6"/>
    <w:rsid w:val="00A16E88"/>
    <w:rsid w:val="00A20069"/>
    <w:rsid w:val="00A2530E"/>
    <w:rsid w:val="00A32B25"/>
    <w:rsid w:val="00A3597E"/>
    <w:rsid w:val="00A41C68"/>
    <w:rsid w:val="00A43E12"/>
    <w:rsid w:val="00A52704"/>
    <w:rsid w:val="00A54897"/>
    <w:rsid w:val="00A6530A"/>
    <w:rsid w:val="00A75280"/>
    <w:rsid w:val="00A76725"/>
    <w:rsid w:val="00A838A0"/>
    <w:rsid w:val="00A9314A"/>
    <w:rsid w:val="00A946C8"/>
    <w:rsid w:val="00A94F8A"/>
    <w:rsid w:val="00A9637E"/>
    <w:rsid w:val="00AA6248"/>
    <w:rsid w:val="00AA72FA"/>
    <w:rsid w:val="00AA7303"/>
    <w:rsid w:val="00AB31F5"/>
    <w:rsid w:val="00AB5153"/>
    <w:rsid w:val="00AB6921"/>
    <w:rsid w:val="00B02D63"/>
    <w:rsid w:val="00B040BC"/>
    <w:rsid w:val="00B048D1"/>
    <w:rsid w:val="00B04B4B"/>
    <w:rsid w:val="00B05767"/>
    <w:rsid w:val="00B071BE"/>
    <w:rsid w:val="00B11D06"/>
    <w:rsid w:val="00B149CF"/>
    <w:rsid w:val="00B2356C"/>
    <w:rsid w:val="00B25B7C"/>
    <w:rsid w:val="00B370B1"/>
    <w:rsid w:val="00B40C06"/>
    <w:rsid w:val="00B46AD0"/>
    <w:rsid w:val="00B5693A"/>
    <w:rsid w:val="00B7755E"/>
    <w:rsid w:val="00B8072A"/>
    <w:rsid w:val="00B97AF0"/>
    <w:rsid w:val="00BA37E9"/>
    <w:rsid w:val="00BA73D2"/>
    <w:rsid w:val="00BB1AC5"/>
    <w:rsid w:val="00BB2A9A"/>
    <w:rsid w:val="00BB3A23"/>
    <w:rsid w:val="00BC4BEA"/>
    <w:rsid w:val="00BC56E7"/>
    <w:rsid w:val="00BC7953"/>
    <w:rsid w:val="00BE33DA"/>
    <w:rsid w:val="00BE5DE3"/>
    <w:rsid w:val="00BF119C"/>
    <w:rsid w:val="00C04C07"/>
    <w:rsid w:val="00C11DFA"/>
    <w:rsid w:val="00C20A16"/>
    <w:rsid w:val="00C2121D"/>
    <w:rsid w:val="00C248BF"/>
    <w:rsid w:val="00C257C4"/>
    <w:rsid w:val="00C25CAC"/>
    <w:rsid w:val="00C3245F"/>
    <w:rsid w:val="00C364D4"/>
    <w:rsid w:val="00C37601"/>
    <w:rsid w:val="00C43032"/>
    <w:rsid w:val="00C5124C"/>
    <w:rsid w:val="00C53EC9"/>
    <w:rsid w:val="00C5775A"/>
    <w:rsid w:val="00C620D0"/>
    <w:rsid w:val="00C81556"/>
    <w:rsid w:val="00C954C3"/>
    <w:rsid w:val="00C959AB"/>
    <w:rsid w:val="00C97B58"/>
    <w:rsid w:val="00CA0907"/>
    <w:rsid w:val="00CA1381"/>
    <w:rsid w:val="00CA26C5"/>
    <w:rsid w:val="00CA34EC"/>
    <w:rsid w:val="00CA3979"/>
    <w:rsid w:val="00CA703D"/>
    <w:rsid w:val="00CB0291"/>
    <w:rsid w:val="00CB707F"/>
    <w:rsid w:val="00CB7FA7"/>
    <w:rsid w:val="00CC3B34"/>
    <w:rsid w:val="00CD2EF2"/>
    <w:rsid w:val="00CD38CE"/>
    <w:rsid w:val="00CD4B9F"/>
    <w:rsid w:val="00CE1F59"/>
    <w:rsid w:val="00CE4BB6"/>
    <w:rsid w:val="00CE5520"/>
    <w:rsid w:val="00CF6197"/>
    <w:rsid w:val="00CF7675"/>
    <w:rsid w:val="00D074DC"/>
    <w:rsid w:val="00D11AFC"/>
    <w:rsid w:val="00D130C4"/>
    <w:rsid w:val="00D15655"/>
    <w:rsid w:val="00D202A7"/>
    <w:rsid w:val="00D230D8"/>
    <w:rsid w:val="00D23A05"/>
    <w:rsid w:val="00D30191"/>
    <w:rsid w:val="00D41F0D"/>
    <w:rsid w:val="00D53114"/>
    <w:rsid w:val="00D5410E"/>
    <w:rsid w:val="00D55FE0"/>
    <w:rsid w:val="00D60CFE"/>
    <w:rsid w:val="00D67FD4"/>
    <w:rsid w:val="00D7012E"/>
    <w:rsid w:val="00D74A22"/>
    <w:rsid w:val="00D752BB"/>
    <w:rsid w:val="00D76F41"/>
    <w:rsid w:val="00D77374"/>
    <w:rsid w:val="00D92559"/>
    <w:rsid w:val="00D9419B"/>
    <w:rsid w:val="00D954B0"/>
    <w:rsid w:val="00D97B80"/>
    <w:rsid w:val="00DA2B27"/>
    <w:rsid w:val="00DA7942"/>
    <w:rsid w:val="00DB4377"/>
    <w:rsid w:val="00DB45E1"/>
    <w:rsid w:val="00DC7CA5"/>
    <w:rsid w:val="00DD0742"/>
    <w:rsid w:val="00DD0B62"/>
    <w:rsid w:val="00DD1BF3"/>
    <w:rsid w:val="00DD4942"/>
    <w:rsid w:val="00DD6124"/>
    <w:rsid w:val="00DE27DB"/>
    <w:rsid w:val="00DF4CFE"/>
    <w:rsid w:val="00E1643E"/>
    <w:rsid w:val="00E21CF2"/>
    <w:rsid w:val="00E25D9B"/>
    <w:rsid w:val="00E37BB1"/>
    <w:rsid w:val="00E40D36"/>
    <w:rsid w:val="00E40D8B"/>
    <w:rsid w:val="00E42AA8"/>
    <w:rsid w:val="00E445DF"/>
    <w:rsid w:val="00E5581B"/>
    <w:rsid w:val="00E636FE"/>
    <w:rsid w:val="00E6471C"/>
    <w:rsid w:val="00E80D4A"/>
    <w:rsid w:val="00E854DE"/>
    <w:rsid w:val="00E86309"/>
    <w:rsid w:val="00EA0C8A"/>
    <w:rsid w:val="00EA5BBC"/>
    <w:rsid w:val="00EA77D4"/>
    <w:rsid w:val="00EB029F"/>
    <w:rsid w:val="00EB1E60"/>
    <w:rsid w:val="00EC246B"/>
    <w:rsid w:val="00ED3ADE"/>
    <w:rsid w:val="00EE0116"/>
    <w:rsid w:val="00EE1B88"/>
    <w:rsid w:val="00EF0D6D"/>
    <w:rsid w:val="00EF4207"/>
    <w:rsid w:val="00EF606E"/>
    <w:rsid w:val="00EF7083"/>
    <w:rsid w:val="00F03D12"/>
    <w:rsid w:val="00F10950"/>
    <w:rsid w:val="00F11C8F"/>
    <w:rsid w:val="00F14FF5"/>
    <w:rsid w:val="00F16607"/>
    <w:rsid w:val="00F16777"/>
    <w:rsid w:val="00F21534"/>
    <w:rsid w:val="00F2281D"/>
    <w:rsid w:val="00F334A6"/>
    <w:rsid w:val="00F43A63"/>
    <w:rsid w:val="00F57665"/>
    <w:rsid w:val="00F6453F"/>
    <w:rsid w:val="00F65DD8"/>
    <w:rsid w:val="00F73506"/>
    <w:rsid w:val="00F751F2"/>
    <w:rsid w:val="00F76F41"/>
    <w:rsid w:val="00F903A1"/>
    <w:rsid w:val="00F927E6"/>
    <w:rsid w:val="00F92ABD"/>
    <w:rsid w:val="00F96E31"/>
    <w:rsid w:val="00FA1EB9"/>
    <w:rsid w:val="00FA2D36"/>
    <w:rsid w:val="00FC18E5"/>
    <w:rsid w:val="00FD1189"/>
    <w:rsid w:val="00FD6857"/>
    <w:rsid w:val="00FD705D"/>
    <w:rsid w:val="00FD755E"/>
    <w:rsid w:val="00FE37F5"/>
    <w:rsid w:val="00FE7A7A"/>
    <w:rsid w:val="00FF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53610"/>
  <w15:docId w15:val="{73326734-1A7D-4769-A795-5710C227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C35"/>
    <w:pPr>
      <w:spacing w:before="80" w:after="80" w:line="264" w:lineRule="auto"/>
    </w:pPr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A20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FF860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C4532"/>
    <w:pPr>
      <w:keepNext/>
      <w:spacing w:before="240" w:after="60"/>
      <w:outlineLvl w:val="1"/>
    </w:pPr>
    <w:rPr>
      <w:b/>
      <w:bCs/>
      <w:iCs/>
      <w:color w:val="BD582C" w:themeColor="accent2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E21CF2"/>
    <w:pPr>
      <w:keepNext/>
      <w:widowControl w:val="0"/>
      <w:tabs>
        <w:tab w:val="left" w:pos="450"/>
        <w:tab w:val="left" w:pos="540"/>
        <w:tab w:val="left" w:pos="1932"/>
        <w:tab w:val="left" w:pos="2416"/>
        <w:tab w:val="left" w:pos="3384"/>
        <w:tab w:val="left" w:pos="9940"/>
        <w:tab w:val="left" w:leader="dot" w:pos="16512"/>
      </w:tabs>
      <w:snapToGrid w:val="0"/>
      <w:spacing w:before="120" w:after="120"/>
      <w:outlineLvl w:val="2"/>
    </w:pPr>
    <w:rPr>
      <w:b/>
      <w:color w:val="865640" w:themeColor="accent3"/>
      <w:sz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4532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9B8357" w:themeColor="accent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4532"/>
    <w:pPr>
      <w:keepNext/>
      <w:keepLines/>
      <w:spacing w:before="40"/>
      <w:outlineLvl w:val="4"/>
    </w:pPr>
    <w:rPr>
      <w:rFonts w:eastAsiaTheme="majorEastAsia" w:cstheme="majorBidi"/>
      <w:color w:val="C2BC80" w:themeColor="accent5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4532"/>
    <w:pPr>
      <w:outlineLvl w:val="5"/>
    </w:pPr>
    <w:rPr>
      <w:color w:val="94A088" w:themeColor="accent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4532"/>
    <w:pPr>
      <w:outlineLvl w:val="6"/>
    </w:pPr>
    <w:rPr>
      <w:color w:val="7F7F7F" w:themeColor="text1" w:themeTint="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C4532"/>
    <w:rPr>
      <w:rFonts w:eastAsia="Times New Roman"/>
      <w:b/>
      <w:bCs/>
      <w:iCs/>
      <w:color w:val="BD582C" w:themeColor="accent2"/>
      <w:sz w:val="28"/>
      <w:szCs w:val="28"/>
      <w:lang w:val="x-none" w:eastAsia="x-none"/>
    </w:rPr>
  </w:style>
  <w:style w:type="character" w:customStyle="1" w:styleId="Heading3Char">
    <w:name w:val="Heading 3 Char"/>
    <w:link w:val="Heading3"/>
    <w:rsid w:val="00E21CF2"/>
    <w:rPr>
      <w:rFonts w:eastAsia="Times New Roman"/>
      <w:b/>
      <w:color w:val="865640" w:themeColor="accent3"/>
      <w:sz w:val="26"/>
      <w:szCs w:val="24"/>
      <w:lang w:val="x-none" w:eastAsia="x-none"/>
    </w:rPr>
  </w:style>
  <w:style w:type="paragraph" w:customStyle="1" w:styleId="StyleBodyText2CharChar">
    <w:name w:val="Style Body Text 2 + Char Char"/>
    <w:basedOn w:val="BodyText2"/>
    <w:link w:val="StyleBodyText2CharCharChar"/>
    <w:rsid w:val="006C07E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uto"/>
      <w:jc w:val="both"/>
    </w:pPr>
    <w:rPr>
      <w:rFonts w:ascii="Book Antiqua" w:hAnsi="Book Antiqua"/>
      <w:color w:val="000000"/>
      <w:sz w:val="16"/>
      <w:szCs w:val="20"/>
      <w:lang w:val="x-none" w:eastAsia="x-none"/>
    </w:rPr>
  </w:style>
  <w:style w:type="character" w:customStyle="1" w:styleId="StyleBodyText2CharCharChar">
    <w:name w:val="Style Body Text 2 + Char Char Char"/>
    <w:link w:val="StyleBodyText2CharChar"/>
    <w:rsid w:val="006C07E1"/>
    <w:rPr>
      <w:rFonts w:ascii="Book Antiqua" w:eastAsia="Times New Roman" w:hAnsi="Book Antiqua" w:cs="Times New Roman"/>
      <w:color w:val="000000"/>
      <w:sz w:val="16"/>
      <w:szCs w:val="20"/>
      <w:lang w:val="x-none" w:eastAsia="x-none"/>
    </w:rPr>
  </w:style>
  <w:style w:type="paragraph" w:styleId="Footer">
    <w:name w:val="footer"/>
    <w:basedOn w:val="Normal"/>
    <w:link w:val="FooterChar"/>
    <w:rsid w:val="006C07E1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6C07E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6C07E1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07E1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6C07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5DF"/>
    <w:pPr>
      <w:ind w:left="720"/>
    </w:pPr>
  </w:style>
  <w:style w:type="table" w:customStyle="1" w:styleId="TableGrid7">
    <w:name w:val="Table Grid7"/>
    <w:basedOn w:val="TableNormal"/>
    <w:rsid w:val="00E445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semiHidden/>
    <w:unhideWhenUsed/>
    <w:rsid w:val="004E18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18E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E18E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8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18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18E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2ED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12EDA"/>
    <w:rPr>
      <w:rFonts w:ascii="Times New Roman" w:eastAsia="Times New Roman" w:hAnsi="Times New Roman" w:cs="Times New Roman"/>
      <w:sz w:val="24"/>
      <w:szCs w:val="24"/>
    </w:rPr>
  </w:style>
  <w:style w:type="table" w:styleId="MediumShading1-Accent6">
    <w:name w:val="Medium Shading 1 Accent 6"/>
    <w:basedOn w:val="TableNormal"/>
    <w:uiPriority w:val="63"/>
    <w:rsid w:val="006267F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31433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5A20"/>
    <w:rPr>
      <w:rFonts w:eastAsiaTheme="majorEastAsia" w:cstheme="majorBidi"/>
      <w:b/>
      <w:bCs/>
      <w:color w:val="FF86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C4532"/>
    <w:rPr>
      <w:rFonts w:eastAsiaTheme="majorEastAsia" w:cstheme="majorBidi"/>
      <w:b/>
      <w:bCs/>
      <w:iCs/>
      <w:color w:val="9B8357" w:themeColor="accent4"/>
      <w:sz w:val="22"/>
      <w:szCs w:val="22"/>
    </w:rPr>
  </w:style>
  <w:style w:type="table" w:styleId="MediumList2-Accent1">
    <w:name w:val="Medium List 2 Accent 1"/>
    <w:basedOn w:val="TableNormal"/>
    <w:uiPriority w:val="66"/>
    <w:rsid w:val="00B40C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60A" w:themeColor="accent1"/>
        <w:left w:val="single" w:sz="8" w:space="0" w:color="FF860A" w:themeColor="accent1"/>
        <w:bottom w:val="single" w:sz="8" w:space="0" w:color="FF860A" w:themeColor="accent1"/>
        <w:right w:val="single" w:sz="8" w:space="0" w:color="FF860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60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60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60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60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B40C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CA138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690B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4-wptoptable1">
    <w:name w:val="s4-wptoptable1"/>
    <w:basedOn w:val="Normal"/>
    <w:rsid w:val="005F7782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D954B0"/>
    <w:pPr>
      <w:jc w:val="right"/>
    </w:pPr>
    <w:rPr>
      <w:rFonts w:asciiTheme="majorHAnsi" w:hAnsiTheme="majorHAnsi"/>
      <w:caps/>
      <w:color w:val="FF860A" w:themeColor="accent1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D954B0"/>
    <w:rPr>
      <w:rFonts w:asciiTheme="majorHAnsi" w:eastAsia="Times New Roman" w:hAnsiTheme="majorHAnsi"/>
      <w:caps/>
      <w:color w:val="FF860A" w:themeColor="accent1"/>
      <w:sz w:val="64"/>
      <w:szCs w:val="64"/>
    </w:rPr>
  </w:style>
  <w:style w:type="character" w:customStyle="1" w:styleId="Heading5Char">
    <w:name w:val="Heading 5 Char"/>
    <w:basedOn w:val="DefaultParagraphFont"/>
    <w:link w:val="Heading5"/>
    <w:uiPriority w:val="9"/>
    <w:rsid w:val="002C4532"/>
    <w:rPr>
      <w:rFonts w:eastAsiaTheme="majorEastAsia" w:cstheme="majorBidi"/>
      <w:color w:val="C2BC80" w:themeColor="accent5"/>
    </w:rPr>
  </w:style>
  <w:style w:type="paragraph" w:styleId="NoSpacing">
    <w:name w:val="No Spacing"/>
    <w:link w:val="NoSpacingChar"/>
    <w:uiPriority w:val="1"/>
    <w:qFormat/>
    <w:rsid w:val="00085468"/>
    <w:rPr>
      <w:rFonts w:ascii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85468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2C4532"/>
    <w:rPr>
      <w:rFonts w:eastAsia="Times New Roman"/>
      <w:color w:val="94A088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2C4532"/>
    <w:rPr>
      <w:rFonts w:eastAsia="Times New Roman"/>
      <w:color w:val="7F7F7F" w:themeColor="text1" w:themeTint="8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C4532"/>
    <w:pPr>
      <w:spacing w:line="259" w:lineRule="auto"/>
      <w:outlineLvl w:val="9"/>
    </w:pPr>
    <w:rPr>
      <w:rFonts w:asciiTheme="majorHAnsi" w:hAnsiTheme="majorHAnsi"/>
      <w:b w:val="0"/>
      <w:bCs w:val="0"/>
      <w:color w:val="C66400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82A0B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453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4532"/>
    <w:pPr>
      <w:spacing w:after="100"/>
      <w:ind w:left="480"/>
    </w:pPr>
  </w:style>
  <w:style w:type="paragraph" w:customStyle="1" w:styleId="CanvizHeader">
    <w:name w:val="Canviz Header"/>
    <w:basedOn w:val="Header"/>
    <w:qFormat/>
    <w:rsid w:val="00342FA1"/>
    <w:pPr>
      <w:snapToGrid w:val="0"/>
      <w:spacing w:line="240" w:lineRule="auto"/>
    </w:pPr>
    <w:rPr>
      <w:rFonts w:ascii="Myriad Pro" w:hAnsi="Myriad Pro" w:cstheme="minorBidi"/>
      <w:noProof/>
      <w:color w:val="FF860A"/>
      <w:sz w:val="14"/>
      <w:szCs w:val="14"/>
    </w:rPr>
  </w:style>
  <w:style w:type="character" w:customStyle="1" w:styleId="Mention1">
    <w:name w:val="Mention1"/>
    <w:basedOn w:val="DefaultParagraphFont"/>
    <w:uiPriority w:val="99"/>
    <w:semiHidden/>
    <w:unhideWhenUsed/>
    <w:rsid w:val="00297B8F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7B6D04"/>
    <w:rPr>
      <w:i/>
      <w:iCs/>
      <w:color w:val="FF860A" w:themeColor="accent1"/>
    </w:rPr>
  </w:style>
  <w:style w:type="paragraph" w:styleId="NormalWeb">
    <w:name w:val="Normal (Web)"/>
    <w:basedOn w:val="Normal"/>
    <w:uiPriority w:val="99"/>
    <w:semiHidden/>
    <w:unhideWhenUsed/>
    <w:rsid w:val="007C2294"/>
    <w:pPr>
      <w:spacing w:before="100" w:beforeAutospacing="1" w:after="100" w:afterAutospacing="1"/>
    </w:pPr>
    <w:rPr>
      <w:rFonts w:ascii="Times New Roman" w:hAnsi="Times New Roman"/>
      <w:lang w:eastAsia="zh-CN"/>
    </w:rPr>
  </w:style>
  <w:style w:type="character" w:customStyle="1" w:styleId="apple-converted-space">
    <w:name w:val="apple-converted-space"/>
    <w:basedOn w:val="DefaultParagraphFont"/>
    <w:rsid w:val="007C2294"/>
  </w:style>
  <w:style w:type="character" w:styleId="Strong">
    <w:name w:val="Strong"/>
    <w:basedOn w:val="DefaultParagraphFont"/>
    <w:uiPriority w:val="22"/>
    <w:qFormat/>
    <w:rsid w:val="007C229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C0F6A"/>
    <w:rPr>
      <w:color w:val="8C8C8C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563E2D"/>
    <w:rPr>
      <w:rFonts w:asciiTheme="minorHAnsi" w:hAnsiTheme="minorHAnsi" w:cstheme="minorBid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B66C" w:themeColor="accent1" w:themeTint="99"/>
        <w:left w:val="single" w:sz="4" w:space="0" w:color="FFB66C" w:themeColor="accent1" w:themeTint="99"/>
        <w:bottom w:val="single" w:sz="4" w:space="0" w:color="FFB66C" w:themeColor="accent1" w:themeTint="99"/>
        <w:right w:val="single" w:sz="4" w:space="0" w:color="FFB66C" w:themeColor="accent1" w:themeTint="99"/>
        <w:insideH w:val="single" w:sz="4" w:space="0" w:color="FFB66C" w:themeColor="accent1" w:themeTint="99"/>
        <w:insideV w:val="single" w:sz="4" w:space="0" w:color="FFB66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60A" w:themeColor="accent1"/>
          <w:left w:val="single" w:sz="4" w:space="0" w:color="FF860A" w:themeColor="accent1"/>
          <w:bottom w:val="single" w:sz="4" w:space="0" w:color="FF860A" w:themeColor="accent1"/>
          <w:right w:val="single" w:sz="4" w:space="0" w:color="FF860A" w:themeColor="accent1"/>
          <w:insideH w:val="nil"/>
          <w:insideV w:val="nil"/>
        </w:tcBorders>
        <w:shd w:val="clear" w:color="auto" w:fill="FF860A" w:themeFill="accent1"/>
      </w:tcPr>
    </w:tblStylePr>
    <w:tblStylePr w:type="lastRow">
      <w:rPr>
        <w:b/>
        <w:bCs/>
      </w:rPr>
      <w:tblPr/>
      <w:tcPr>
        <w:tcBorders>
          <w:top w:val="double" w:sz="4" w:space="0" w:color="FF860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CE" w:themeFill="accent1" w:themeFillTint="33"/>
      </w:tcPr>
    </w:tblStylePr>
    <w:tblStylePr w:type="band1Horz">
      <w:tblPr/>
      <w:tcPr>
        <w:shd w:val="clear" w:color="auto" w:fill="FFE6CE" w:themeFill="accent1" w:themeFillTint="33"/>
      </w:tcPr>
    </w:tblStylePr>
  </w:style>
  <w:style w:type="table" w:styleId="PlainTable3">
    <w:name w:val="Plain Table 3"/>
    <w:basedOn w:val="TableNormal"/>
    <w:uiPriority w:val="43"/>
    <w:rsid w:val="00336D7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5F70"/>
    <w:rPr>
      <w:color w:val="808080"/>
      <w:shd w:val="clear" w:color="auto" w:fill="E6E6E6"/>
    </w:rPr>
  </w:style>
  <w:style w:type="character" w:styleId="IntenseReference">
    <w:name w:val="Intense Reference"/>
    <w:basedOn w:val="DefaultParagraphFont"/>
    <w:uiPriority w:val="32"/>
    <w:qFormat/>
    <w:rsid w:val="000E426F"/>
    <w:rPr>
      <w:b/>
      <w:bCs/>
      <w:smallCaps/>
      <w:color w:val="FF860A" w:themeColor="accent1"/>
      <w:spacing w:val="5"/>
    </w:rPr>
  </w:style>
  <w:style w:type="table" w:customStyle="1" w:styleId="GridTable4-Accent11">
    <w:name w:val="Grid Table 4 - Accent 11"/>
    <w:basedOn w:val="TableNormal"/>
    <w:uiPriority w:val="49"/>
    <w:rsid w:val="00AB31F5"/>
    <w:rPr>
      <w:rFonts w:asciiTheme="minorHAnsi" w:hAnsiTheme="minorHAnsi" w:cstheme="minorBid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B66C" w:themeColor="accent1" w:themeTint="99"/>
        <w:left w:val="single" w:sz="4" w:space="0" w:color="FFB66C" w:themeColor="accent1" w:themeTint="99"/>
        <w:bottom w:val="single" w:sz="4" w:space="0" w:color="FFB66C" w:themeColor="accent1" w:themeTint="99"/>
        <w:right w:val="single" w:sz="4" w:space="0" w:color="FFB66C" w:themeColor="accent1" w:themeTint="99"/>
        <w:insideH w:val="single" w:sz="4" w:space="0" w:color="FFB66C" w:themeColor="accent1" w:themeTint="99"/>
        <w:insideV w:val="single" w:sz="4" w:space="0" w:color="FFB66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60A" w:themeColor="accent1"/>
          <w:left w:val="single" w:sz="4" w:space="0" w:color="FF860A" w:themeColor="accent1"/>
          <w:bottom w:val="single" w:sz="4" w:space="0" w:color="FF860A" w:themeColor="accent1"/>
          <w:right w:val="single" w:sz="4" w:space="0" w:color="FF860A" w:themeColor="accent1"/>
          <w:insideH w:val="nil"/>
          <w:insideV w:val="nil"/>
        </w:tcBorders>
        <w:shd w:val="clear" w:color="auto" w:fill="FF860A" w:themeFill="accent1"/>
      </w:tcPr>
    </w:tblStylePr>
    <w:tblStylePr w:type="lastRow">
      <w:rPr>
        <w:b/>
        <w:bCs/>
      </w:rPr>
      <w:tblPr/>
      <w:tcPr>
        <w:tcBorders>
          <w:top w:val="double" w:sz="4" w:space="0" w:color="FF860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CE" w:themeFill="accent1" w:themeFillTint="33"/>
      </w:tcPr>
    </w:tblStylePr>
    <w:tblStylePr w:type="band1Horz">
      <w:tblPr/>
      <w:tcPr>
        <w:shd w:val="clear" w:color="auto" w:fill="FFE6CE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01D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093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5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3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52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8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7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5571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578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93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103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6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31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7705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1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0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3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52543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97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15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30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4790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3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7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1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6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0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5272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9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2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6861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03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148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comments" Target="comments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huddle-metric.azurewebsites.net/admin/consent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msdn.microsoft.com/en-us/pnp_powershell/pnp-powershell-overview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microsoft.com/office/2016/09/relationships/commentsIds" Target="commentsIds.xm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sh\Documents\Custom%20Office%20Templates\Canviz%20Letterhead%20Template.dotx" TargetMode="External"/></Relationships>
</file>

<file path=word/theme/theme1.xml><?xml version="1.0" encoding="utf-8"?>
<a:theme xmlns:a="http://schemas.openxmlformats.org/drawingml/2006/main" name="Office Theme">
  <a:themeElements>
    <a:clrScheme name="Canviz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FF860A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AD457458514BA266A3C8D282D302" ma:contentTypeVersion="5" ma:contentTypeDescription="Create a new document." ma:contentTypeScope="" ma:versionID="a0d24313e7c26566428b38ef42d31491">
  <xsd:schema xmlns:xsd="http://www.w3.org/2001/XMLSchema" xmlns:xs="http://www.w3.org/2001/XMLSchema" xmlns:p="http://schemas.microsoft.com/office/2006/metadata/properties" xmlns:ns2="46fd2e66-2958-4f82-9313-8f6899867a1f" targetNamespace="http://schemas.microsoft.com/office/2006/metadata/properties" ma:root="true" ma:fieldsID="0e73e49d94ad0fc8354aa2838459a8b6" ns2:_="">
    <xsd:import namespace="46fd2e66-2958-4f82-9313-8f6899867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d2e66-2958-4f82-9313-8f6899867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0338D-DEAE-4441-8066-C612FCA191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5D9AE5-19C5-485B-9E6D-B0E670C540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fd2e66-2958-4f82-9313-8f6899867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AB8FE-DA80-46A6-A4A9-6BD714273410}">
  <ds:schemaRefs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5EA70CE3-009A-49A9-AF12-12E1D799AE9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AB763D9-3BEE-4DFF-B317-E99076475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Canviz Letterhead Template</Template>
  <TotalTime>4542</TotalTime>
  <Pages>9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Guide</vt:lpstr>
    </vt:vector>
  </TitlesOfParts>
  <Company>Canviz LLC</Company>
  <LinksUpToDate>false</LinksUpToDate>
  <CharactersWithSpaces>5461</CharactersWithSpaces>
  <SharedDoc>false</SharedDoc>
  <HLinks>
    <vt:vector size="18" baseType="variant">
      <vt:variant>
        <vt:i4>5242899</vt:i4>
      </vt:variant>
      <vt:variant>
        <vt:i4>10</vt:i4>
      </vt:variant>
      <vt:variant>
        <vt:i4>0</vt:i4>
      </vt:variant>
      <vt:variant>
        <vt:i4>5</vt:i4>
      </vt:variant>
      <vt:variant>
        <vt:lpwstr>http://lcaweb/Contract/VendorContracts/Pages/VendorContractsHome.aspx?SourceURL=http://lcaweb/POIT/Vendor%20Contracting%20Group/Engagement/Pages/default.aspx</vt:lpwstr>
      </vt:variant>
      <vt:variant>
        <vt:lpwstr/>
      </vt:variant>
      <vt:variant>
        <vt:i4>5701737</vt:i4>
      </vt:variant>
      <vt:variant>
        <vt:i4>7</vt:i4>
      </vt:variant>
      <vt:variant>
        <vt:i4>0</vt:i4>
      </vt:variant>
      <vt:variant>
        <vt:i4>5</vt:i4>
      </vt:variant>
      <vt:variant>
        <vt:lpwstr>http://learningcentral/elms/lang-en/management/LMS_ActDetails.asp?UserMode=0&amp;ActivityId=5732</vt:lpwstr>
      </vt:variant>
      <vt:variant>
        <vt:lpwstr/>
      </vt:variant>
      <vt:variant>
        <vt:i4>8192044</vt:i4>
      </vt:variant>
      <vt:variant>
        <vt:i4>4</vt:i4>
      </vt:variant>
      <vt:variant>
        <vt:i4>0</vt:i4>
      </vt:variant>
      <vt:variant>
        <vt:i4>5</vt:i4>
      </vt:variant>
      <vt:variant>
        <vt:lpwstr>http://msmarket/static/home/forms.aspx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Guide</dc:title>
  <dc:creator>Tyler Lu</dc:creator>
  <cp:lastModifiedBy>Tyler Lu</cp:lastModifiedBy>
  <cp:revision>97</cp:revision>
  <cp:lastPrinted>2012-08-14T23:28:00Z</cp:lastPrinted>
  <dcterms:created xsi:type="dcterms:W3CDTF">2016-11-01T14:46:00Z</dcterms:created>
  <dcterms:modified xsi:type="dcterms:W3CDTF">2017-11-15T02:03:00Z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0x010100C894AD457458514BA266A3C8D282D302</vt:lpwstr>
  </property>
</Properties>
</file>