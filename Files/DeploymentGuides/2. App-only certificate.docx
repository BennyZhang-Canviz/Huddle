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42834780"/>
        <w:docPartObj>
          <w:docPartGallery w:val="Cover Pages"/>
          <w:docPartUnique/>
        </w:docPartObj>
      </w:sdtPr>
      <w:sdtEndPr/>
      <w:sdtContent>
        <w:p w14:paraId="68ED4B25" w14:textId="77777777" w:rsidR="00085468" w:rsidRDefault="00E37BB1" w:rsidP="00085468">
          <w:pPr>
            <w:jc w:val="right"/>
          </w:pPr>
          <w:r w:rsidRPr="00E37BB1">
            <w:rPr>
              <w:noProof/>
              <w:lang w:eastAsia="zh-CN"/>
            </w:rPr>
            <w:drawing>
              <wp:inline distT="0" distB="0" distL="0" distR="0" wp14:anchorId="71419CD0" wp14:editId="7D29DD02">
                <wp:extent cx="2099836" cy="505741"/>
                <wp:effectExtent l="0" t="0" r="0" b="0"/>
                <wp:docPr id="10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9"/>
                        <pic:cNvPicPr>
                          <a:picLocks noChangeAspect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1657" cy="515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268B0A4" w14:textId="77777777" w:rsidR="00085468" w:rsidRPr="002C4532" w:rsidRDefault="00085468" w:rsidP="002C4532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A1082E6" wp14:editId="767A7E0E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2609850</wp:posOffset>
                    </wp:positionV>
                    <wp:extent cx="7315200" cy="1476375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76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CAE982" w14:textId="78042778" w:rsidR="004D72C4" w:rsidRDefault="00A40B01">
                                <w:pPr>
                                  <w:jc w:val="right"/>
                                  <w:rPr>
                                    <w:color w:val="FF860A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Style w:val="TitleChar"/>
                                      <w:rFonts w:ascii="Calibri" w:hAnsi="Calibri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rStyle w:val="TitleChar"/>
                                    </w:rPr>
                                  </w:sdtEndPr>
                                  <w:sdtContent>
                                    <w:r w:rsidR="004D72C4" w:rsidRPr="00FA28DD">
                                      <w:rPr>
                                        <w:rStyle w:val="TitleChar"/>
                                        <w:rFonts w:ascii="Calibri" w:hAnsi="Calibri"/>
                                      </w:rPr>
                                      <w:t>App-only certificate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6D095A" w14:textId="77777777" w:rsidR="004D72C4" w:rsidRDefault="004D72C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1082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36pt;margin-top:205.5pt;width:8in;height:116.25pt;z-index:25165824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" filled="f" stroked="f" strokeweight=".5pt">
                    <v:textbox inset="126pt,0,54pt,0">
                      <w:txbxContent>
                        <w:p w14:paraId="52CAE982" w14:textId="78042778" w:rsidR="004D72C4" w:rsidRDefault="00A40B01">
                          <w:pPr>
                            <w:jc w:val="right"/>
                            <w:rPr>
                              <w:color w:val="FF860A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Style w:val="TitleChar"/>
                                <w:rFonts w:ascii="Calibri" w:hAnsi="Calibri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4D72C4" w:rsidRPr="00FA28DD">
                                <w:rPr>
                                  <w:rStyle w:val="TitleChar"/>
                                  <w:rFonts w:ascii="Calibri" w:hAnsi="Calibri"/>
                                </w:rPr>
                                <w:t>App-only certificate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D6D095A" w14:textId="77777777" w:rsidR="004D72C4" w:rsidRDefault="004D72C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442CA62" wp14:editId="215AEFA4">
                    <wp:simplePos x="0" y="0"/>
                    <wp:positionH relativeFrom="page">
                      <wp:posOffset>461826</wp:posOffset>
                    </wp:positionH>
                    <wp:positionV relativeFrom="page">
                      <wp:posOffset>8369209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CED2EA" w14:textId="77777777" w:rsidR="004D72C4" w:rsidRDefault="004D72C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Author: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28385350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Tyler Lu</w:t>
                                    </w:r>
                                  </w:sdtContent>
                                </w:sdt>
                              </w:p>
                              <w:p w14:paraId="057E4F60" w14:textId="77777777" w:rsidR="004D72C4" w:rsidRDefault="004D72C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5442CA62" id="Text Box 152" o:spid="_x0000_s1027" type="#_x0000_t202" style="position:absolute;margin-left:36.35pt;margin-top:659pt;width:8in;height:1in;z-index:251658241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" filled="f" stroked="f" strokeweight=".5pt">
                    <v:textbox inset="126pt,0,54pt,0">
                      <w:txbxContent>
                        <w:p w14:paraId="5CCED2EA" w14:textId="77777777" w:rsidR="004D72C4" w:rsidRDefault="004D72C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Author: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28385350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Tyler Lu</w:t>
                              </w:r>
                            </w:sdtContent>
                          </w:sdt>
                        </w:p>
                        <w:p w14:paraId="057E4F60" w14:textId="77777777" w:rsidR="004D72C4" w:rsidRDefault="004D72C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8A8187B" wp14:editId="23BFFF7A">
                    <wp:simplePos x="0" y="0"/>
                    <wp:positionH relativeFrom="page">
                      <wp:posOffset>461826</wp:posOffset>
                    </wp:positionH>
                    <wp:positionV relativeFrom="page">
                      <wp:posOffset>7029994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-703018376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B35AD8B" w14:textId="77777777" w:rsidR="004D72C4" w:rsidRDefault="004D72C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8A8187B" id="Text Box 153" o:spid="_x0000_s1028" type="#_x0000_t202" style="position:absolute;margin-left:36.35pt;margin-top:553.55pt;width:8in;height:79.5pt;z-index:25165824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-703018376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B35AD8B" w14:textId="77777777" w:rsidR="004D72C4" w:rsidRDefault="004D72C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Calibri" w:eastAsia="Times New Roman" w:hAnsi="Calibri" w:cs="Times New Roman"/>
          <w:color w:val="auto"/>
          <w:sz w:val="24"/>
          <w:szCs w:val="24"/>
        </w:rPr>
        <w:id w:val="10585195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4D7A7E" w14:textId="77777777" w:rsidR="002C4532" w:rsidRDefault="002C4532">
          <w:pPr>
            <w:pStyle w:val="TOCHeading"/>
          </w:pPr>
          <w:r w:rsidRPr="002C4532">
            <w:rPr>
              <w:rStyle w:val="Heading1Char"/>
              <w:rFonts w:asciiTheme="minorHAnsi" w:hAnsiTheme="minorHAnsi"/>
            </w:rPr>
            <w:t>Contents</w:t>
          </w:r>
        </w:p>
        <w:bookmarkStart w:id="0" w:name="_GoBack"/>
        <w:bookmarkEnd w:id="0"/>
        <w:p w14:paraId="48443470" w14:textId="4ED65C71" w:rsidR="00CA2B37" w:rsidRDefault="002C453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098771" w:history="1">
            <w:r w:rsidR="00CA2B37" w:rsidRPr="00006E60">
              <w:rPr>
                <w:rStyle w:val="Hyperlink"/>
                <w:noProof/>
              </w:rPr>
              <w:t>1.</w:t>
            </w:r>
            <w:r w:rsidR="00CA2B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A2B37" w:rsidRPr="00006E60">
              <w:rPr>
                <w:rStyle w:val="Hyperlink"/>
                <w:noProof/>
              </w:rPr>
              <w:t>Prerequisite</w:t>
            </w:r>
            <w:r w:rsidR="00CA2B37">
              <w:rPr>
                <w:noProof/>
                <w:webHidden/>
              </w:rPr>
              <w:tab/>
            </w:r>
            <w:r w:rsidR="00CA2B37">
              <w:rPr>
                <w:noProof/>
                <w:webHidden/>
              </w:rPr>
              <w:fldChar w:fldCharType="begin"/>
            </w:r>
            <w:r w:rsidR="00CA2B37">
              <w:rPr>
                <w:noProof/>
                <w:webHidden/>
              </w:rPr>
              <w:instrText xml:space="preserve"> PAGEREF _Toc498098771 \h </w:instrText>
            </w:r>
            <w:r w:rsidR="00CA2B37">
              <w:rPr>
                <w:noProof/>
                <w:webHidden/>
              </w:rPr>
            </w:r>
            <w:r w:rsidR="00CA2B37">
              <w:rPr>
                <w:noProof/>
                <w:webHidden/>
              </w:rPr>
              <w:fldChar w:fldCharType="separate"/>
            </w:r>
            <w:r w:rsidR="00CA2B37">
              <w:rPr>
                <w:noProof/>
                <w:webHidden/>
              </w:rPr>
              <w:t>2</w:t>
            </w:r>
            <w:r w:rsidR="00CA2B37">
              <w:rPr>
                <w:noProof/>
                <w:webHidden/>
              </w:rPr>
              <w:fldChar w:fldCharType="end"/>
            </w:r>
          </w:hyperlink>
        </w:p>
        <w:p w14:paraId="7B9C7870" w14:textId="6FBA4A46" w:rsidR="00CA2B37" w:rsidRDefault="00CA2B3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98772" w:history="1">
            <w:r w:rsidRPr="00006E6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06E60">
              <w:rPr>
                <w:rStyle w:val="Hyperlink"/>
                <w:noProof/>
              </w:rPr>
              <w:t>Generate a self-signed certificate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55307" w14:textId="6847BF93" w:rsidR="00CA2B37" w:rsidRDefault="00CA2B3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98773" w:history="1">
            <w:r w:rsidRPr="00006E60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06E60">
              <w:rPr>
                <w:rStyle w:val="Hyperlink"/>
                <w:noProof/>
              </w:rPr>
              <w:t>Generate a self-signed certificate with PowerShell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F1492" w14:textId="6171DF82" w:rsidR="00CA2B37" w:rsidRDefault="00CA2B3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98774" w:history="1">
            <w:r w:rsidRPr="00006E60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06E60">
              <w:rPr>
                <w:rStyle w:val="Hyperlink"/>
                <w:noProof/>
              </w:rPr>
              <w:t>Get thumbprint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52DDB" w14:textId="2CEF5A55" w:rsidR="00CA2B37" w:rsidRDefault="00CA2B3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98775" w:history="1">
            <w:r w:rsidRPr="00006E60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06E60">
              <w:rPr>
                <w:rStyle w:val="Hyperlink"/>
                <w:noProof/>
              </w:rPr>
              <w:t xml:space="preserve">Get </w:t>
            </w:r>
            <w:r w:rsidRPr="00006E60">
              <w:rPr>
                <w:rStyle w:val="Hyperlink"/>
                <w:rFonts w:ascii="Consolas" w:hAnsi="Consolas"/>
                <w:noProof/>
              </w:rPr>
              <w:t>keyCredential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D1E79" w14:textId="276AECC4" w:rsidR="00CA2B37" w:rsidRDefault="00CA2B3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98776" w:history="1">
            <w:r w:rsidRPr="00006E60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06E60">
              <w:rPr>
                <w:rStyle w:val="Hyperlink"/>
                <w:noProof/>
              </w:rPr>
              <w:t>Export the certification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6E1B8" w14:textId="6539A00F" w:rsidR="00CA2B37" w:rsidRDefault="00CA2B3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98777" w:history="1">
            <w:r w:rsidRPr="00006E6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06E60">
              <w:rPr>
                <w:rStyle w:val="Hyperlink"/>
                <w:noProof/>
              </w:rPr>
              <w:t>Use keyCredential in Azure App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E40E9" w14:textId="2F3DDB80" w:rsidR="00CA2B37" w:rsidRDefault="00CA2B3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98778" w:history="1">
            <w:r w:rsidRPr="00006E6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06E60">
              <w:rPr>
                <w:rStyle w:val="Hyperlink"/>
                <w:noProof/>
              </w:rPr>
              <w:t>Use the certificate in Azure Web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D0828" w14:textId="1E494FD8" w:rsidR="00CA2B37" w:rsidRDefault="00CA2B3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98779" w:history="1">
            <w:r w:rsidRPr="00006E60">
              <w:rPr>
                <w:rStyle w:val="Hyperlink"/>
                <w:rFonts w:eastAsiaTheme="majorEastAsia"/>
                <w:noProof/>
              </w:rPr>
              <w:t>4.1 Upload the certificate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EB461" w14:textId="5F1A5E55" w:rsidR="00CA2B37" w:rsidRDefault="00CA2B3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98780" w:history="1">
            <w:r w:rsidRPr="00006E60">
              <w:rPr>
                <w:rStyle w:val="Hyperlink"/>
                <w:rFonts w:eastAsiaTheme="majorEastAsia"/>
                <w:noProof/>
              </w:rPr>
              <w:t>4.2 Add App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7ECF7" w14:textId="70B76FAD" w:rsidR="002C4532" w:rsidRDefault="002C4532">
          <w:r>
            <w:rPr>
              <w:b/>
              <w:bCs/>
              <w:noProof/>
            </w:rPr>
            <w:fldChar w:fldCharType="end"/>
          </w:r>
        </w:p>
      </w:sdtContent>
    </w:sdt>
    <w:p w14:paraId="734AAACD" w14:textId="77777777" w:rsidR="002C4532" w:rsidRPr="002C4532" w:rsidRDefault="002C4532" w:rsidP="002C4532"/>
    <w:p w14:paraId="128769F8" w14:textId="77777777" w:rsidR="002C4532" w:rsidRDefault="002C4532">
      <w:pPr>
        <w:rPr>
          <w:rFonts w:eastAsiaTheme="majorEastAsia" w:cstheme="majorBidi"/>
          <w:b/>
          <w:bCs/>
          <w:color w:val="FF860A"/>
          <w:sz w:val="32"/>
          <w:szCs w:val="32"/>
        </w:rPr>
      </w:pPr>
      <w:r>
        <w:br w:type="page"/>
      </w:r>
    </w:p>
    <w:p w14:paraId="40825A17" w14:textId="666B1C7B" w:rsidR="00D76F41" w:rsidRDefault="00E42AA8" w:rsidP="004E1AF7">
      <w:pPr>
        <w:pStyle w:val="Heading1"/>
        <w:numPr>
          <w:ilvl w:val="0"/>
          <w:numId w:val="1"/>
        </w:numPr>
      </w:pPr>
      <w:bookmarkStart w:id="1" w:name="_Toc498098771"/>
      <w:r>
        <w:lastRenderedPageBreak/>
        <w:t>P</w:t>
      </w:r>
      <w:r w:rsidRPr="00E42AA8">
        <w:t>rerequisite</w:t>
      </w:r>
      <w:bookmarkEnd w:id="1"/>
    </w:p>
    <w:p w14:paraId="61553564" w14:textId="7FEBB4F3" w:rsidR="00D76F41" w:rsidRDefault="004E1AF7" w:rsidP="00563E2D"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We will create a self-signed certification for application permissions. </w:t>
      </w:r>
      <w:r w:rsidR="00B2356C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PowerShell with administrative privilege</w:t>
      </w:r>
      <w:r w:rsidR="00D76F4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is required.</w:t>
      </w:r>
    </w:p>
    <w:p w14:paraId="2CC6B920" w14:textId="06923420" w:rsidR="00563E2D" w:rsidRDefault="00563E2D" w:rsidP="004E1AF7">
      <w:pPr>
        <w:pStyle w:val="Heading1"/>
        <w:numPr>
          <w:ilvl w:val="0"/>
          <w:numId w:val="1"/>
        </w:numPr>
      </w:pPr>
      <w:bookmarkStart w:id="2" w:name="_Toc498098772"/>
      <w:r>
        <w:t xml:space="preserve">Generate </w:t>
      </w:r>
      <w:r w:rsidR="00E237C9">
        <w:t>a</w:t>
      </w:r>
      <w:r>
        <w:t xml:space="preserve"> </w:t>
      </w:r>
      <w:r w:rsidR="004E1AF7">
        <w:t>self-signed</w:t>
      </w:r>
      <w:r>
        <w:t xml:space="preserve"> certificate</w:t>
      </w:r>
      <w:bookmarkEnd w:id="2"/>
      <w:r>
        <w:t xml:space="preserve"> </w:t>
      </w:r>
    </w:p>
    <w:p w14:paraId="0D31A10B" w14:textId="77777777" w:rsidR="00E237C9" w:rsidRDefault="00E237C9" w:rsidP="00E237C9">
      <w:pPr>
        <w:pStyle w:val="Heading2"/>
        <w:numPr>
          <w:ilvl w:val="1"/>
          <w:numId w:val="1"/>
        </w:numPr>
        <w:ind w:left="540" w:hanging="540"/>
      </w:pPr>
      <w:bookmarkStart w:id="3" w:name="_Toc498098773"/>
      <w:r>
        <w:t>Generate a self-signed certificate with PowerShell</w:t>
      </w:r>
      <w:bookmarkEnd w:id="3"/>
    </w:p>
    <w:p w14:paraId="43FBE7A1" w14:textId="13149064" w:rsidR="00E237C9" w:rsidRDefault="00E237C9" w:rsidP="00E237C9">
      <w:r>
        <w:t>Run PowerShell as administrator. Then execute the command below: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237C9" w14:paraId="233D69BF" w14:textId="77777777" w:rsidTr="00E237C9">
        <w:tc>
          <w:tcPr>
            <w:tcW w:w="0" w:type="auto"/>
            <w:shd w:val="clear" w:color="auto" w:fill="F2F2F2" w:themeFill="background1" w:themeFillShade="F2"/>
          </w:tcPr>
          <w:p w14:paraId="71BAB84E" w14:textId="58D34C33" w:rsidR="00E237C9" w:rsidRPr="00272A84" w:rsidRDefault="00E237C9" w:rsidP="00E237C9">
            <w:pPr>
              <w:rPr>
                <w:rFonts w:ascii="Consolas" w:hAnsi="Consolas"/>
              </w:rPr>
            </w:pPr>
            <w:r w:rsidRPr="00E237C9">
              <w:rPr>
                <w:rFonts w:ascii="Consolas" w:hAnsi="Consolas"/>
                <w:sz w:val="22"/>
              </w:rPr>
              <w:t>$cert = New-</w:t>
            </w:r>
            <w:proofErr w:type="spellStart"/>
            <w:r w:rsidRPr="00E237C9">
              <w:rPr>
                <w:rFonts w:ascii="Consolas" w:hAnsi="Consolas"/>
                <w:sz w:val="22"/>
              </w:rPr>
              <w:t>SelfSignedCertificate</w:t>
            </w:r>
            <w:proofErr w:type="spellEnd"/>
            <w:r w:rsidRPr="00E237C9">
              <w:rPr>
                <w:rFonts w:ascii="Consolas" w:hAnsi="Consolas"/>
                <w:sz w:val="22"/>
              </w:rPr>
              <w:t xml:space="preserve"> -Type Custom</w:t>
            </w:r>
            <w:r w:rsidR="004D72C4">
              <w:rPr>
                <w:rFonts w:ascii="Consolas" w:hAnsi="Consolas"/>
                <w:sz w:val="22"/>
              </w:rPr>
              <w:t xml:space="preserve"> –</w:t>
            </w:r>
            <w:proofErr w:type="spellStart"/>
            <w:r w:rsidR="004D72C4" w:rsidRPr="004D72C4">
              <w:rPr>
                <w:rFonts w:ascii="Consolas" w:hAnsi="Consolas"/>
                <w:sz w:val="22"/>
              </w:rPr>
              <w:t>KeyExportPolicy</w:t>
            </w:r>
            <w:proofErr w:type="spellEnd"/>
            <w:r w:rsidR="004D72C4">
              <w:rPr>
                <w:rFonts w:ascii="Consolas" w:hAnsi="Consolas"/>
                <w:sz w:val="22"/>
              </w:rPr>
              <w:t xml:space="preserve"> </w:t>
            </w:r>
            <w:r w:rsidR="004D72C4" w:rsidRPr="004D72C4">
              <w:rPr>
                <w:rFonts w:ascii="Consolas" w:hAnsi="Consolas"/>
                <w:sz w:val="22"/>
              </w:rPr>
              <w:t>Exportable</w:t>
            </w:r>
            <w:r w:rsidR="004D72C4">
              <w:rPr>
                <w:rFonts w:ascii="Consolas" w:hAnsi="Consolas"/>
                <w:sz w:val="22"/>
              </w:rPr>
              <w:t xml:space="preserve"> </w:t>
            </w:r>
            <w:r w:rsidR="004F402A" w:rsidRPr="00A41F44">
              <w:rPr>
                <w:rFonts w:ascii="Consolas" w:hAnsi="Consolas"/>
                <w:sz w:val="22"/>
              </w:rPr>
              <w:t>-</w:t>
            </w:r>
            <w:proofErr w:type="spellStart"/>
            <w:r w:rsidR="004F402A" w:rsidRPr="00A41F44">
              <w:rPr>
                <w:rFonts w:ascii="Consolas" w:hAnsi="Consolas"/>
                <w:sz w:val="22"/>
              </w:rPr>
              <w:t>KeySpec</w:t>
            </w:r>
            <w:proofErr w:type="spellEnd"/>
            <w:r w:rsidR="004F402A" w:rsidRPr="00A41F44">
              <w:rPr>
                <w:rFonts w:ascii="Consolas" w:hAnsi="Consolas"/>
                <w:sz w:val="22"/>
              </w:rPr>
              <w:t xml:space="preserve"> Signature</w:t>
            </w:r>
            <w:r w:rsidR="004F402A">
              <w:rPr>
                <w:rFonts w:ascii="Consolas" w:hAnsi="Consolas"/>
                <w:sz w:val="22"/>
              </w:rPr>
              <w:t xml:space="preserve"> </w:t>
            </w:r>
            <w:r w:rsidRPr="00E237C9">
              <w:rPr>
                <w:rFonts w:ascii="Consolas" w:hAnsi="Consolas"/>
                <w:sz w:val="22"/>
              </w:rPr>
              <w:t>-Subject "CN=</w:t>
            </w:r>
            <w:r w:rsidR="00A41F44">
              <w:rPr>
                <w:rFonts w:ascii="Consolas" w:hAnsi="Consolas"/>
                <w:sz w:val="22"/>
              </w:rPr>
              <w:t>Huddle</w:t>
            </w:r>
            <w:r w:rsidRPr="00E237C9">
              <w:rPr>
                <w:rFonts w:ascii="Consolas" w:hAnsi="Consolas"/>
                <w:sz w:val="22"/>
              </w:rPr>
              <w:t xml:space="preserve"> App-only Cert" -</w:t>
            </w:r>
            <w:proofErr w:type="spellStart"/>
            <w:r w:rsidRPr="00E237C9">
              <w:rPr>
                <w:rFonts w:ascii="Consolas" w:hAnsi="Consolas"/>
                <w:sz w:val="22"/>
              </w:rPr>
              <w:t>NotAfter</w:t>
            </w:r>
            <w:proofErr w:type="spellEnd"/>
            <w:r w:rsidRPr="00E237C9">
              <w:rPr>
                <w:rFonts w:ascii="Consolas" w:hAnsi="Consolas"/>
                <w:sz w:val="22"/>
              </w:rPr>
              <w:t xml:space="preserve"> (Get-Date</w:t>
            </w:r>
            <w:proofErr w:type="gramStart"/>
            <w:r w:rsidRPr="00E237C9">
              <w:rPr>
                <w:rFonts w:ascii="Consolas" w:hAnsi="Consolas"/>
                <w:sz w:val="22"/>
              </w:rPr>
              <w:t>).</w:t>
            </w:r>
            <w:proofErr w:type="spellStart"/>
            <w:r w:rsidRPr="00E237C9">
              <w:rPr>
                <w:rFonts w:ascii="Consolas" w:hAnsi="Consolas"/>
                <w:sz w:val="22"/>
              </w:rPr>
              <w:t>AddYears</w:t>
            </w:r>
            <w:proofErr w:type="spellEnd"/>
            <w:proofErr w:type="gramEnd"/>
            <w:r w:rsidRPr="00E237C9">
              <w:rPr>
                <w:rFonts w:ascii="Consolas" w:hAnsi="Consolas"/>
                <w:sz w:val="22"/>
              </w:rPr>
              <w:t>(20) -</w:t>
            </w:r>
            <w:proofErr w:type="spellStart"/>
            <w:r w:rsidRPr="00E237C9">
              <w:rPr>
                <w:rFonts w:ascii="Consolas" w:hAnsi="Consolas"/>
                <w:sz w:val="22"/>
              </w:rPr>
              <w:t>CertStoreLocation</w:t>
            </w:r>
            <w:proofErr w:type="spellEnd"/>
            <w:r w:rsidRPr="00E237C9">
              <w:rPr>
                <w:rFonts w:ascii="Consolas" w:hAnsi="Consolas"/>
                <w:sz w:val="22"/>
              </w:rPr>
              <w:t xml:space="preserve"> "cert:\</w:t>
            </w:r>
            <w:proofErr w:type="spellStart"/>
            <w:r w:rsidR="008A7CBB" w:rsidRPr="008A7CBB">
              <w:rPr>
                <w:rFonts w:ascii="Consolas" w:hAnsi="Consolas"/>
                <w:sz w:val="22"/>
              </w:rPr>
              <w:t>CurrentUser</w:t>
            </w:r>
            <w:proofErr w:type="spellEnd"/>
            <w:r w:rsidRPr="00E237C9">
              <w:rPr>
                <w:rFonts w:ascii="Consolas" w:hAnsi="Consolas"/>
                <w:sz w:val="22"/>
              </w:rPr>
              <w:t>\My" -</w:t>
            </w:r>
            <w:proofErr w:type="spellStart"/>
            <w:r w:rsidRPr="00E237C9">
              <w:rPr>
                <w:rFonts w:ascii="Consolas" w:hAnsi="Consolas"/>
                <w:sz w:val="22"/>
              </w:rPr>
              <w:t>KeyLength</w:t>
            </w:r>
            <w:proofErr w:type="spellEnd"/>
            <w:r w:rsidRPr="00E237C9">
              <w:rPr>
                <w:rFonts w:ascii="Consolas" w:hAnsi="Consolas"/>
                <w:sz w:val="22"/>
              </w:rPr>
              <w:t xml:space="preserve"> 2048</w:t>
            </w:r>
          </w:p>
        </w:tc>
      </w:tr>
    </w:tbl>
    <w:p w14:paraId="4E5F653A" w14:textId="074712B8" w:rsidR="00E237C9" w:rsidRPr="00E237C9" w:rsidRDefault="00E237C9" w:rsidP="00E237C9">
      <w:r>
        <w:t>Note: Keep the PowerShell open.</w:t>
      </w:r>
    </w:p>
    <w:p w14:paraId="29042977" w14:textId="37445450" w:rsidR="00EF2413" w:rsidRDefault="00EF2413" w:rsidP="00E237C9">
      <w:pPr>
        <w:pStyle w:val="Heading2"/>
        <w:numPr>
          <w:ilvl w:val="1"/>
          <w:numId w:val="1"/>
        </w:numPr>
        <w:ind w:left="540" w:hanging="540"/>
        <w:rPr>
          <w:lang w:val="en-US"/>
        </w:rPr>
      </w:pPr>
      <w:bookmarkStart w:id="4" w:name="_Toc498098774"/>
      <w:r>
        <w:rPr>
          <w:lang w:val="en-US"/>
        </w:rPr>
        <w:t>Get thumbprint</w:t>
      </w:r>
      <w:bookmarkEnd w:id="4"/>
    </w:p>
    <w:p w14:paraId="3B2E51BC" w14:textId="457051AB" w:rsidR="00EF2413" w:rsidRDefault="00EF2413" w:rsidP="00EF2413">
      <w:r>
        <w:t>Run the command below in the same PowerShell window.</w:t>
      </w:r>
    </w:p>
    <w:tbl>
      <w:tblPr>
        <w:tblStyle w:val="TableGrid"/>
        <w:tblW w:w="934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41"/>
      </w:tblGrid>
      <w:tr w:rsidR="00EF2413" w14:paraId="26D72519" w14:textId="77777777" w:rsidTr="00EF2413">
        <w:trPr>
          <w:trHeight w:val="465"/>
        </w:trPr>
        <w:tc>
          <w:tcPr>
            <w:tcW w:w="0" w:type="auto"/>
            <w:shd w:val="clear" w:color="auto" w:fill="F2F2F2" w:themeFill="background1" w:themeFillShade="F2"/>
          </w:tcPr>
          <w:p w14:paraId="7B026B31" w14:textId="5D261E21" w:rsidR="00EF2413" w:rsidRPr="00272A84" w:rsidRDefault="00EF2413" w:rsidP="008164BA">
            <w:pPr>
              <w:rPr>
                <w:rFonts w:ascii="Consolas" w:hAnsi="Consolas"/>
              </w:rPr>
            </w:pPr>
            <w:r w:rsidRPr="00EF2413">
              <w:rPr>
                <w:rFonts w:ascii="Consolas" w:hAnsi="Consolas"/>
              </w:rPr>
              <w:t>Write-Host $</w:t>
            </w:r>
            <w:proofErr w:type="spellStart"/>
            <w:proofErr w:type="gramStart"/>
            <w:r w:rsidRPr="00EF2413">
              <w:rPr>
                <w:rFonts w:ascii="Consolas" w:hAnsi="Consolas"/>
              </w:rPr>
              <w:t>cert.Thumbprint</w:t>
            </w:r>
            <w:proofErr w:type="spellEnd"/>
            <w:proofErr w:type="gramEnd"/>
          </w:p>
        </w:tc>
      </w:tr>
    </w:tbl>
    <w:p w14:paraId="60DE78B9" w14:textId="74A97747" w:rsidR="00EF2413" w:rsidRDefault="00EF2413" w:rsidP="00EF2413">
      <w:r>
        <w:t xml:space="preserve">Copy the output value. </w:t>
      </w:r>
      <w:r w:rsidRPr="00EF2413">
        <w:rPr>
          <w:u w:val="single"/>
        </w:rPr>
        <w:t xml:space="preserve">It will be used as the value of </w:t>
      </w:r>
      <w:r w:rsidRPr="00EF2413">
        <w:rPr>
          <w:b/>
          <w:u w:val="single"/>
        </w:rPr>
        <w:t>WEBSITE_LOAD_CERTIFICATES</w:t>
      </w:r>
      <w:r w:rsidRPr="00EF2413">
        <w:rPr>
          <w:u w:val="single"/>
        </w:rPr>
        <w:t xml:space="preserve"> and </w:t>
      </w:r>
      <w:proofErr w:type="spellStart"/>
      <w:proofErr w:type="gramStart"/>
      <w:r w:rsidRPr="00EF2413">
        <w:rPr>
          <w:u w:val="single"/>
        </w:rPr>
        <w:t>ida:</w:t>
      </w:r>
      <w:r w:rsidRPr="00EF2413">
        <w:rPr>
          <w:b/>
          <w:u w:val="single"/>
        </w:rPr>
        <w:t>ClientCertThumbprint</w:t>
      </w:r>
      <w:proofErr w:type="spellEnd"/>
      <w:proofErr w:type="gramEnd"/>
      <w:r w:rsidRPr="00EF2413">
        <w:rPr>
          <w:u w:val="single"/>
        </w:rPr>
        <w:t xml:space="preserve"> app settings.</w:t>
      </w:r>
    </w:p>
    <w:p w14:paraId="53634F70" w14:textId="364A7104" w:rsidR="00EF2413" w:rsidRPr="00EF2413" w:rsidRDefault="00EF2413" w:rsidP="00EF2413">
      <w:pPr>
        <w:rPr>
          <w:lang w:val="x-none" w:eastAsia="x-none"/>
        </w:rPr>
      </w:pPr>
      <w:r>
        <w:t>Note: Keep the PowerShell open.</w:t>
      </w:r>
    </w:p>
    <w:p w14:paraId="11746B76" w14:textId="5853FC55" w:rsidR="00E237C9" w:rsidRDefault="00E237C9" w:rsidP="00E237C9">
      <w:pPr>
        <w:pStyle w:val="Heading2"/>
        <w:numPr>
          <w:ilvl w:val="1"/>
          <w:numId w:val="1"/>
        </w:numPr>
        <w:ind w:left="540" w:hanging="540"/>
      </w:pPr>
      <w:bookmarkStart w:id="5" w:name="_Toc498098775"/>
      <w:r>
        <w:rPr>
          <w:lang w:val="en-US"/>
        </w:rPr>
        <w:t xml:space="preserve">Get </w:t>
      </w:r>
      <w:proofErr w:type="spellStart"/>
      <w:r w:rsidRPr="00B2356C">
        <w:rPr>
          <w:rFonts w:ascii="Consolas" w:hAnsi="Consolas"/>
        </w:rPr>
        <w:t>keyCredential</w:t>
      </w:r>
      <w:bookmarkEnd w:id="5"/>
      <w:proofErr w:type="spellEnd"/>
    </w:p>
    <w:p w14:paraId="0F492549" w14:textId="73DF20AC" w:rsidR="00E237C9" w:rsidRDefault="00215D35" w:rsidP="00E237C9">
      <w:r>
        <w:t xml:space="preserve">The following command will create the </w:t>
      </w:r>
      <w:proofErr w:type="spellStart"/>
      <w:r>
        <w:t>keyCredential</w:t>
      </w:r>
      <w:proofErr w:type="spellEnd"/>
      <w:r>
        <w:t xml:space="preserve"> </w:t>
      </w:r>
      <w:r w:rsidR="000F787A">
        <w:t xml:space="preserve">and save it to </w:t>
      </w:r>
      <w:r w:rsidR="000F787A" w:rsidRPr="004D72C4">
        <w:rPr>
          <w:rFonts w:ascii="Consolas" w:hAnsi="Consolas"/>
          <w:color w:val="40739B" w:themeColor="background2" w:themeShade="80"/>
        </w:rPr>
        <w:t>c:\keyCredential.txt</w:t>
      </w:r>
      <w:r w:rsidR="000F787A">
        <w:t>.</w:t>
      </w:r>
    </w:p>
    <w:p w14:paraId="51F54DBC" w14:textId="6E40BE78" w:rsidR="000F787A" w:rsidRDefault="000F787A" w:rsidP="00E237C9">
      <w:r>
        <w:t>Feel free to change the file path.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237C9" w14:paraId="07D5D1A8" w14:textId="77777777" w:rsidTr="00E237C9">
        <w:tc>
          <w:tcPr>
            <w:tcW w:w="0" w:type="auto"/>
            <w:shd w:val="clear" w:color="auto" w:fill="F2F2F2" w:themeFill="background1" w:themeFillShade="F2"/>
          </w:tcPr>
          <w:p w14:paraId="463B9A0B" w14:textId="77777777" w:rsidR="00E237C9" w:rsidRPr="00B2356C" w:rsidRDefault="00E237C9" w:rsidP="00E237C9">
            <w:pPr>
              <w:rPr>
                <w:rFonts w:ascii="Consolas" w:hAnsi="Consolas"/>
              </w:rPr>
            </w:pPr>
            <w:r w:rsidRPr="00B2356C">
              <w:rPr>
                <w:rFonts w:ascii="Consolas" w:hAnsi="Consolas"/>
              </w:rPr>
              <w:t>$</w:t>
            </w:r>
            <w:proofErr w:type="spellStart"/>
            <w:r w:rsidRPr="00B2356C">
              <w:rPr>
                <w:rFonts w:ascii="Consolas" w:hAnsi="Consolas"/>
              </w:rPr>
              <w:t>keyCredential</w:t>
            </w:r>
            <w:proofErr w:type="spellEnd"/>
            <w:r w:rsidRPr="00B2356C">
              <w:rPr>
                <w:rFonts w:ascii="Consolas" w:hAnsi="Consolas"/>
              </w:rPr>
              <w:t xml:space="preserve"> = </w:t>
            </w:r>
            <w:proofErr w:type="gramStart"/>
            <w:r w:rsidRPr="00B2356C">
              <w:rPr>
                <w:rFonts w:ascii="Consolas" w:hAnsi="Consolas"/>
              </w:rPr>
              <w:t>@{</w:t>
            </w:r>
            <w:proofErr w:type="gramEnd"/>
            <w:r w:rsidRPr="00B2356C">
              <w:rPr>
                <w:rFonts w:ascii="Consolas" w:hAnsi="Consolas"/>
              </w:rPr>
              <w:t>}</w:t>
            </w:r>
          </w:p>
          <w:p w14:paraId="77917414" w14:textId="77777777" w:rsidR="00E237C9" w:rsidRPr="00B2356C" w:rsidRDefault="00E237C9" w:rsidP="00E237C9">
            <w:pPr>
              <w:rPr>
                <w:rFonts w:ascii="Consolas" w:hAnsi="Consolas"/>
              </w:rPr>
            </w:pPr>
            <w:r w:rsidRPr="00B2356C">
              <w:rPr>
                <w:rFonts w:ascii="Consolas" w:hAnsi="Consolas"/>
              </w:rPr>
              <w:t>$</w:t>
            </w:r>
            <w:proofErr w:type="spellStart"/>
            <w:r w:rsidRPr="00B2356C">
              <w:rPr>
                <w:rFonts w:ascii="Consolas" w:hAnsi="Consolas"/>
              </w:rPr>
              <w:t>keyCredential.customKeyIdentifier</w:t>
            </w:r>
            <w:proofErr w:type="spellEnd"/>
            <w:r w:rsidRPr="00B2356C">
              <w:rPr>
                <w:rFonts w:ascii="Consolas" w:hAnsi="Consolas"/>
              </w:rPr>
              <w:t xml:space="preserve"> = [</w:t>
            </w:r>
            <w:proofErr w:type="spellStart"/>
            <w:r w:rsidRPr="00B2356C">
              <w:rPr>
                <w:rFonts w:ascii="Consolas" w:hAnsi="Consolas"/>
              </w:rPr>
              <w:t>System.Convert</w:t>
            </w:r>
            <w:proofErr w:type="spellEnd"/>
            <w:proofErr w:type="gramStart"/>
            <w:r w:rsidRPr="00B2356C">
              <w:rPr>
                <w:rFonts w:ascii="Consolas" w:hAnsi="Consolas"/>
              </w:rPr>
              <w:t>]::</w:t>
            </w:r>
            <w:proofErr w:type="gramEnd"/>
            <w:r w:rsidRPr="00B2356C">
              <w:rPr>
                <w:rFonts w:ascii="Consolas" w:hAnsi="Consolas"/>
              </w:rPr>
              <w:t>ToBase64String($</w:t>
            </w:r>
            <w:proofErr w:type="spellStart"/>
            <w:r w:rsidRPr="00B2356C">
              <w:rPr>
                <w:rFonts w:ascii="Consolas" w:hAnsi="Consolas"/>
              </w:rPr>
              <w:t>cert.GetCertHash</w:t>
            </w:r>
            <w:proofErr w:type="spellEnd"/>
            <w:r w:rsidRPr="00B2356C">
              <w:rPr>
                <w:rFonts w:ascii="Consolas" w:hAnsi="Consolas"/>
              </w:rPr>
              <w:t>())</w:t>
            </w:r>
          </w:p>
          <w:p w14:paraId="221F2C89" w14:textId="77777777" w:rsidR="00E237C9" w:rsidRPr="00B2356C" w:rsidRDefault="00E237C9" w:rsidP="00E237C9">
            <w:pPr>
              <w:rPr>
                <w:rFonts w:ascii="Consolas" w:hAnsi="Consolas"/>
              </w:rPr>
            </w:pPr>
            <w:r w:rsidRPr="00B2356C">
              <w:rPr>
                <w:rFonts w:ascii="Consolas" w:hAnsi="Consolas"/>
              </w:rPr>
              <w:t>$</w:t>
            </w:r>
            <w:proofErr w:type="spellStart"/>
            <w:r w:rsidRPr="00B2356C">
              <w:rPr>
                <w:rFonts w:ascii="Consolas" w:hAnsi="Consolas"/>
              </w:rPr>
              <w:t>keyCredential.keyId</w:t>
            </w:r>
            <w:proofErr w:type="spellEnd"/>
            <w:r w:rsidRPr="00B2356C">
              <w:rPr>
                <w:rFonts w:ascii="Consolas" w:hAnsi="Consolas"/>
              </w:rPr>
              <w:t xml:space="preserve"> = [</w:t>
            </w:r>
            <w:proofErr w:type="spellStart"/>
            <w:r w:rsidRPr="00B2356C">
              <w:rPr>
                <w:rFonts w:ascii="Consolas" w:hAnsi="Consolas"/>
              </w:rPr>
              <w:t>System.Guid</w:t>
            </w:r>
            <w:proofErr w:type="spellEnd"/>
            <w:proofErr w:type="gramStart"/>
            <w:r w:rsidRPr="00B2356C">
              <w:rPr>
                <w:rFonts w:ascii="Consolas" w:hAnsi="Consolas"/>
              </w:rPr>
              <w:t>]::</w:t>
            </w:r>
            <w:proofErr w:type="spellStart"/>
            <w:proofErr w:type="gramEnd"/>
            <w:r w:rsidRPr="00B2356C">
              <w:rPr>
                <w:rFonts w:ascii="Consolas" w:hAnsi="Consolas"/>
              </w:rPr>
              <w:t>NewGuid</w:t>
            </w:r>
            <w:proofErr w:type="spellEnd"/>
            <w:r w:rsidRPr="00B2356C">
              <w:rPr>
                <w:rFonts w:ascii="Consolas" w:hAnsi="Consolas"/>
              </w:rPr>
              <w:t>().</w:t>
            </w:r>
            <w:proofErr w:type="spellStart"/>
            <w:r w:rsidRPr="00B2356C">
              <w:rPr>
                <w:rFonts w:ascii="Consolas" w:hAnsi="Consolas"/>
              </w:rPr>
              <w:t>ToString</w:t>
            </w:r>
            <w:proofErr w:type="spellEnd"/>
            <w:r w:rsidRPr="00B2356C">
              <w:rPr>
                <w:rFonts w:ascii="Consolas" w:hAnsi="Consolas"/>
              </w:rPr>
              <w:t>()</w:t>
            </w:r>
          </w:p>
          <w:p w14:paraId="20FC549F" w14:textId="77777777" w:rsidR="00E237C9" w:rsidRPr="00B2356C" w:rsidRDefault="00E237C9" w:rsidP="00E237C9">
            <w:pPr>
              <w:rPr>
                <w:rFonts w:ascii="Consolas" w:hAnsi="Consolas"/>
              </w:rPr>
            </w:pPr>
            <w:r w:rsidRPr="00B2356C">
              <w:rPr>
                <w:rFonts w:ascii="Consolas" w:hAnsi="Consolas"/>
              </w:rPr>
              <w:t>$</w:t>
            </w:r>
            <w:proofErr w:type="spellStart"/>
            <w:r w:rsidRPr="00B2356C">
              <w:rPr>
                <w:rFonts w:ascii="Consolas" w:hAnsi="Consolas"/>
              </w:rPr>
              <w:t>keyCredential.type</w:t>
            </w:r>
            <w:proofErr w:type="spellEnd"/>
            <w:r w:rsidRPr="00B2356C">
              <w:rPr>
                <w:rFonts w:ascii="Consolas" w:hAnsi="Consolas"/>
              </w:rPr>
              <w:t xml:space="preserve"> = "AsymmetricX509Cert"</w:t>
            </w:r>
          </w:p>
          <w:p w14:paraId="0B470ADE" w14:textId="77777777" w:rsidR="00E237C9" w:rsidRPr="00B2356C" w:rsidRDefault="00E237C9" w:rsidP="00E237C9">
            <w:pPr>
              <w:rPr>
                <w:rFonts w:ascii="Consolas" w:hAnsi="Consolas"/>
              </w:rPr>
            </w:pPr>
            <w:r w:rsidRPr="00B2356C">
              <w:rPr>
                <w:rFonts w:ascii="Consolas" w:hAnsi="Consolas"/>
              </w:rPr>
              <w:t>$</w:t>
            </w:r>
            <w:proofErr w:type="spellStart"/>
            <w:r w:rsidRPr="00B2356C">
              <w:rPr>
                <w:rFonts w:ascii="Consolas" w:hAnsi="Consolas"/>
              </w:rPr>
              <w:t>keyCredential.usage</w:t>
            </w:r>
            <w:proofErr w:type="spellEnd"/>
            <w:r w:rsidRPr="00B2356C">
              <w:rPr>
                <w:rFonts w:ascii="Consolas" w:hAnsi="Consolas"/>
              </w:rPr>
              <w:t xml:space="preserve"> = "Verify"</w:t>
            </w:r>
          </w:p>
          <w:p w14:paraId="3F78957B" w14:textId="77777777" w:rsidR="00E237C9" w:rsidRPr="00B2356C" w:rsidRDefault="00E237C9" w:rsidP="00E237C9">
            <w:pPr>
              <w:rPr>
                <w:rFonts w:ascii="Consolas" w:hAnsi="Consolas"/>
              </w:rPr>
            </w:pPr>
            <w:r w:rsidRPr="00B2356C">
              <w:rPr>
                <w:rFonts w:ascii="Consolas" w:hAnsi="Consolas"/>
              </w:rPr>
              <w:t>$</w:t>
            </w:r>
            <w:proofErr w:type="spellStart"/>
            <w:r w:rsidRPr="00B2356C">
              <w:rPr>
                <w:rFonts w:ascii="Consolas" w:hAnsi="Consolas"/>
              </w:rPr>
              <w:t>keyCredential.value</w:t>
            </w:r>
            <w:proofErr w:type="spellEnd"/>
            <w:r w:rsidRPr="00B2356C">
              <w:rPr>
                <w:rFonts w:ascii="Consolas" w:hAnsi="Consolas"/>
              </w:rPr>
              <w:t xml:space="preserve"> = [</w:t>
            </w:r>
            <w:proofErr w:type="spellStart"/>
            <w:r w:rsidRPr="00B2356C">
              <w:rPr>
                <w:rFonts w:ascii="Consolas" w:hAnsi="Consolas"/>
              </w:rPr>
              <w:t>S</w:t>
            </w:r>
            <w:r>
              <w:rPr>
                <w:rFonts w:ascii="Consolas" w:hAnsi="Consolas"/>
              </w:rPr>
              <w:t>ystem.Convert</w:t>
            </w:r>
            <w:proofErr w:type="spellEnd"/>
            <w:proofErr w:type="gramStart"/>
            <w:r>
              <w:rPr>
                <w:rFonts w:ascii="Consolas" w:hAnsi="Consolas"/>
              </w:rPr>
              <w:t>]::</w:t>
            </w:r>
            <w:proofErr w:type="gramEnd"/>
            <w:r>
              <w:rPr>
                <w:rFonts w:ascii="Consolas" w:hAnsi="Consolas"/>
              </w:rPr>
              <w:t>ToBase64String(</w:t>
            </w:r>
            <w:r w:rsidRPr="00B2356C">
              <w:rPr>
                <w:rFonts w:ascii="Consolas" w:hAnsi="Consolas"/>
              </w:rPr>
              <w:t>$</w:t>
            </w:r>
            <w:proofErr w:type="spellStart"/>
            <w:r w:rsidRPr="00B2356C">
              <w:rPr>
                <w:rFonts w:ascii="Consolas" w:hAnsi="Consolas"/>
              </w:rPr>
              <w:t>cert.GetRawCertData</w:t>
            </w:r>
            <w:proofErr w:type="spellEnd"/>
            <w:r w:rsidRPr="00B2356C">
              <w:rPr>
                <w:rFonts w:ascii="Consolas" w:hAnsi="Consolas"/>
              </w:rPr>
              <w:t>())</w:t>
            </w:r>
          </w:p>
          <w:p w14:paraId="1E218AC8" w14:textId="02051898" w:rsidR="00E237C9" w:rsidRPr="00272A84" w:rsidRDefault="00E237C9" w:rsidP="00E237C9">
            <w:pPr>
              <w:rPr>
                <w:rFonts w:ascii="Consolas" w:hAnsi="Consolas"/>
              </w:rPr>
            </w:pPr>
            <w:r w:rsidRPr="00B2356C">
              <w:rPr>
                <w:rFonts w:ascii="Consolas" w:hAnsi="Consolas"/>
              </w:rPr>
              <w:t>$</w:t>
            </w:r>
            <w:proofErr w:type="spellStart"/>
            <w:r w:rsidRPr="00B2356C">
              <w:rPr>
                <w:rFonts w:ascii="Consolas" w:hAnsi="Consolas"/>
              </w:rPr>
              <w:t>keyCredential</w:t>
            </w:r>
            <w:proofErr w:type="spellEnd"/>
            <w:r w:rsidRPr="00B2356C">
              <w:rPr>
                <w:rFonts w:ascii="Consolas" w:hAnsi="Consolas"/>
              </w:rPr>
              <w:t xml:space="preserve"> | </w:t>
            </w:r>
            <w:proofErr w:type="spellStart"/>
            <w:r w:rsidRPr="00B2356C">
              <w:rPr>
                <w:rFonts w:ascii="Consolas" w:hAnsi="Consolas"/>
              </w:rPr>
              <w:t>ConvertTo-Json</w:t>
            </w:r>
            <w:proofErr w:type="spellEnd"/>
            <w:r w:rsidR="00215D35">
              <w:rPr>
                <w:rFonts w:ascii="Consolas" w:hAnsi="Consolas"/>
              </w:rPr>
              <w:t xml:space="preserve"> &gt;</w:t>
            </w:r>
            <w:r>
              <w:rPr>
                <w:rFonts w:ascii="Consolas" w:hAnsi="Consolas"/>
              </w:rPr>
              <w:t xml:space="preserve"> </w:t>
            </w:r>
            <w:r w:rsidRPr="004D72C4">
              <w:rPr>
                <w:rFonts w:ascii="Consolas" w:hAnsi="Consolas" w:cs="Times New Roman"/>
                <w:color w:val="40739B" w:themeColor="background2" w:themeShade="80"/>
              </w:rPr>
              <w:t>c:\keyCredential</w:t>
            </w:r>
            <w:r w:rsidR="00215D35" w:rsidRPr="004D72C4">
              <w:rPr>
                <w:rFonts w:ascii="Consolas" w:hAnsi="Consolas" w:cs="Times New Roman"/>
                <w:color w:val="40739B" w:themeColor="background2" w:themeShade="80"/>
              </w:rPr>
              <w:t>.txt</w:t>
            </w:r>
          </w:p>
        </w:tc>
      </w:tr>
    </w:tbl>
    <w:p w14:paraId="6EC0AC08" w14:textId="71E4D982" w:rsidR="000F787A" w:rsidRDefault="00215D35" w:rsidP="00B2356C">
      <w:r>
        <w:lastRenderedPageBreak/>
        <w:t>Execute the com</w:t>
      </w:r>
      <w:r w:rsidR="000F787A">
        <w:t>mand</w:t>
      </w:r>
      <w:r w:rsidR="00EF2413">
        <w:t xml:space="preserve"> in the same PowerShell window</w:t>
      </w:r>
      <w:r w:rsidR="000F787A">
        <w:t>. Then open the txt file:</w:t>
      </w:r>
    </w:p>
    <w:p w14:paraId="0E7915DE" w14:textId="5F3179A5" w:rsidR="000F787A" w:rsidRDefault="006A78A8" w:rsidP="00B2356C">
      <w:r>
        <w:rPr>
          <w:noProof/>
        </w:rPr>
        <w:drawing>
          <wp:inline distT="0" distB="0" distL="0" distR="0" wp14:anchorId="0814A795" wp14:editId="37D06DE9">
            <wp:extent cx="5943600" cy="2543810"/>
            <wp:effectExtent l="19050" t="19050" r="1905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1A1257" w14:textId="2AEECA8D" w:rsidR="00B2356C" w:rsidRDefault="000F787A" w:rsidP="00563E2D">
      <w:r>
        <w:t>The text in it is a JSON fragment</w:t>
      </w:r>
      <w:r w:rsidR="000605B7">
        <w:t xml:space="preserve"> containing the public key,</w:t>
      </w:r>
      <w:r>
        <w:t xml:space="preserve"> and will be used </w:t>
      </w:r>
      <w:r w:rsidR="004D72C4">
        <w:t>in</w:t>
      </w:r>
      <w:r>
        <w:t xml:space="preserve"> Azure App Registration</w:t>
      </w:r>
      <w:r w:rsidR="004D72C4">
        <w:t>s</w:t>
      </w:r>
      <w:r>
        <w:t>.</w:t>
      </w:r>
    </w:p>
    <w:p w14:paraId="0AC532F0" w14:textId="3FC8741F" w:rsidR="00EF2413" w:rsidRPr="00EF2413" w:rsidRDefault="00EF2413" w:rsidP="00563E2D">
      <w:pPr>
        <w:rPr>
          <w:lang w:val="x-none" w:eastAsia="x-none"/>
        </w:rPr>
      </w:pPr>
      <w:r>
        <w:t>Note: You can close PowerShell now.</w:t>
      </w:r>
    </w:p>
    <w:p w14:paraId="7A3E70BD" w14:textId="28C17594" w:rsidR="00563E2D" w:rsidRDefault="000F787A" w:rsidP="00563E2D">
      <w:pPr>
        <w:pStyle w:val="Heading2"/>
        <w:numPr>
          <w:ilvl w:val="1"/>
          <w:numId w:val="1"/>
        </w:numPr>
        <w:ind w:left="540" w:hanging="540"/>
        <w:rPr>
          <w:lang w:val="en-US"/>
        </w:rPr>
      </w:pPr>
      <w:bookmarkStart w:id="6" w:name="_Toc498098776"/>
      <w:r>
        <w:rPr>
          <w:lang w:val="en-US"/>
        </w:rPr>
        <w:t>Export the certification</w:t>
      </w:r>
      <w:bookmarkEnd w:id="6"/>
    </w:p>
    <w:p w14:paraId="20C88828" w14:textId="34EDEEB5" w:rsidR="008A7CBB" w:rsidRPr="008A7CBB" w:rsidRDefault="008A7CBB" w:rsidP="008A7CBB">
      <w:pPr>
        <w:rPr>
          <w:lang w:eastAsia="x-none"/>
        </w:rPr>
      </w:pPr>
      <w:r>
        <w:rPr>
          <w:lang w:eastAsia="x-none"/>
        </w:rPr>
        <w:t xml:space="preserve">Search </w:t>
      </w:r>
      <w:r w:rsidR="00D66152">
        <w:rPr>
          <w:lang w:eastAsia="x-none"/>
        </w:rPr>
        <w:t>“</w:t>
      </w:r>
      <w:r>
        <w:rPr>
          <w:lang w:eastAsia="x-none"/>
        </w:rPr>
        <w:t>cert</w:t>
      </w:r>
      <w:r w:rsidR="00D66152">
        <w:rPr>
          <w:lang w:eastAsia="x-none"/>
        </w:rPr>
        <w:t>”.</w:t>
      </w:r>
    </w:p>
    <w:p w14:paraId="26E150CE" w14:textId="07708055" w:rsidR="000F787A" w:rsidRDefault="008A7CBB" w:rsidP="000F787A">
      <w:pPr>
        <w:rPr>
          <w:lang w:eastAsia="x-none"/>
        </w:rPr>
      </w:pPr>
      <w:r>
        <w:rPr>
          <w:noProof/>
          <w:lang w:eastAsia="x-none"/>
        </w:rPr>
        <w:lastRenderedPageBreak/>
        <w:drawing>
          <wp:inline distT="0" distB="0" distL="0" distR="0" wp14:anchorId="084F601D" wp14:editId="53F1252B">
            <wp:extent cx="3931920" cy="393192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7F2FB" w14:textId="723A781A" w:rsidR="008A7CBB" w:rsidRDefault="008A7CBB" w:rsidP="000F787A">
      <w:pPr>
        <w:rPr>
          <w:lang w:eastAsia="x-none"/>
        </w:rPr>
      </w:pPr>
      <w:r>
        <w:rPr>
          <w:lang w:eastAsia="x-none"/>
        </w:rPr>
        <w:t xml:space="preserve">Then click </w:t>
      </w:r>
      <w:r w:rsidRPr="008A7CBB">
        <w:rPr>
          <w:b/>
          <w:lang w:eastAsia="x-none"/>
        </w:rPr>
        <w:t>Manage user certificates</w:t>
      </w:r>
      <w:r>
        <w:rPr>
          <w:lang w:eastAsia="x-none"/>
        </w:rPr>
        <w:t>.</w:t>
      </w:r>
    </w:p>
    <w:p w14:paraId="481E6885" w14:textId="49368984" w:rsidR="008A7CBB" w:rsidRDefault="00866801" w:rsidP="000F787A">
      <w:pPr>
        <w:rPr>
          <w:lang w:eastAsia="x-none"/>
        </w:rPr>
      </w:pPr>
      <w:r>
        <w:rPr>
          <w:noProof/>
        </w:rPr>
        <w:drawing>
          <wp:inline distT="0" distB="0" distL="0" distR="0" wp14:anchorId="4C466152" wp14:editId="60DCF209">
            <wp:extent cx="5942857" cy="2533333"/>
            <wp:effectExtent l="19050" t="19050" r="2032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25333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D30D19" w14:textId="508CBF8E" w:rsidR="008A7CBB" w:rsidRDefault="008A7CBB" w:rsidP="000F787A">
      <w:pPr>
        <w:rPr>
          <w:lang w:eastAsia="x-none"/>
        </w:rPr>
      </w:pPr>
      <w:r>
        <w:rPr>
          <w:lang w:eastAsia="x-none"/>
        </w:rPr>
        <w:t>Cli</w:t>
      </w:r>
      <w:r w:rsidR="00FA28DD">
        <w:rPr>
          <w:lang w:eastAsia="x-none"/>
        </w:rPr>
        <w:t xml:space="preserve">ck </w:t>
      </w:r>
      <w:r w:rsidR="00FA28DD" w:rsidRPr="004D72C4">
        <w:rPr>
          <w:b/>
          <w:lang w:eastAsia="x-none"/>
        </w:rPr>
        <w:t>Personal</w:t>
      </w:r>
      <w:r w:rsidR="00FA28DD">
        <w:rPr>
          <w:lang w:eastAsia="x-none"/>
        </w:rPr>
        <w:t xml:space="preserve"> -&gt; </w:t>
      </w:r>
      <w:r w:rsidR="00FA28DD" w:rsidRPr="004D72C4">
        <w:rPr>
          <w:b/>
          <w:lang w:eastAsia="x-none"/>
        </w:rPr>
        <w:t>Certificates</w:t>
      </w:r>
      <w:r w:rsidR="00FA28DD">
        <w:rPr>
          <w:lang w:eastAsia="x-none"/>
        </w:rPr>
        <w:t xml:space="preserve"> at the left, then find the certificate at the right</w:t>
      </w:r>
      <w:r w:rsidR="004D72C4">
        <w:rPr>
          <w:lang w:eastAsia="x-none"/>
        </w:rPr>
        <w:t>.</w:t>
      </w:r>
    </w:p>
    <w:p w14:paraId="429D9309" w14:textId="4519768F" w:rsidR="004D72C4" w:rsidRDefault="004D72C4" w:rsidP="000F787A">
      <w:pPr>
        <w:rPr>
          <w:b/>
          <w:lang w:eastAsia="x-none"/>
        </w:rPr>
      </w:pPr>
      <w:r>
        <w:rPr>
          <w:lang w:eastAsia="x-none"/>
        </w:rPr>
        <w:t xml:space="preserve">Right click it, then click </w:t>
      </w:r>
      <w:r w:rsidRPr="004D72C4">
        <w:rPr>
          <w:b/>
          <w:lang w:eastAsia="x-none"/>
        </w:rPr>
        <w:t>All Tasks</w:t>
      </w:r>
      <w:r>
        <w:rPr>
          <w:lang w:eastAsia="x-none"/>
        </w:rPr>
        <w:t xml:space="preserve"> -&gt; </w:t>
      </w:r>
      <w:r w:rsidRPr="004D72C4">
        <w:rPr>
          <w:b/>
          <w:lang w:eastAsia="x-none"/>
        </w:rPr>
        <w:t>Export…</w:t>
      </w:r>
    </w:p>
    <w:p w14:paraId="7CE61BD2" w14:textId="7CCFDDAF" w:rsidR="00333218" w:rsidRDefault="00333218" w:rsidP="000F787A">
      <w:pPr>
        <w:rPr>
          <w:b/>
          <w:lang w:eastAsia="x-none"/>
        </w:rPr>
      </w:pPr>
      <w:r>
        <w:rPr>
          <w:noProof/>
        </w:rPr>
        <w:lastRenderedPageBreak/>
        <w:drawing>
          <wp:inline distT="0" distB="0" distL="0" distR="0" wp14:anchorId="4D788F10" wp14:editId="217C9D57">
            <wp:extent cx="5076190" cy="4961905"/>
            <wp:effectExtent l="19050" t="19050" r="1016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4961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BFDA14" w14:textId="0CBF0ED5" w:rsidR="0000750E" w:rsidRDefault="0000750E" w:rsidP="000F787A">
      <w:pPr>
        <w:rPr>
          <w:lang w:eastAsia="x-none"/>
        </w:rPr>
      </w:pPr>
      <w:r>
        <w:rPr>
          <w:lang w:eastAsia="x-none"/>
        </w:rPr>
        <w:t>Export the private key, you need to specify a password:</w:t>
      </w:r>
    </w:p>
    <w:p w14:paraId="18A8ABA4" w14:textId="1061624D" w:rsidR="0000750E" w:rsidRDefault="0000750E" w:rsidP="000F787A">
      <w:pPr>
        <w:rPr>
          <w:lang w:eastAsia="x-none"/>
        </w:rPr>
      </w:pPr>
      <w:r>
        <w:rPr>
          <w:noProof/>
        </w:rPr>
        <w:lastRenderedPageBreak/>
        <w:drawing>
          <wp:inline distT="0" distB="0" distL="0" distR="0" wp14:anchorId="0304E96F" wp14:editId="48CC6F69">
            <wp:extent cx="5076190" cy="4961905"/>
            <wp:effectExtent l="19050" t="19050" r="1016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4961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4BF83F" w14:textId="0B7C5801" w:rsidR="004D72C4" w:rsidRDefault="0000750E" w:rsidP="000F787A">
      <w:pPr>
        <w:rPr>
          <w:lang w:eastAsia="x-none"/>
        </w:rPr>
      </w:pPr>
      <w:r>
        <w:rPr>
          <w:lang w:eastAsia="x-none"/>
        </w:rPr>
        <w:t>Name the file as “</w:t>
      </w:r>
      <w:r w:rsidR="00A41F44">
        <w:rPr>
          <w:lang w:eastAsia="x-none"/>
        </w:rPr>
        <w:t>Huddle</w:t>
      </w:r>
      <w:r w:rsidRPr="0000750E">
        <w:rPr>
          <w:lang w:eastAsia="x-none"/>
        </w:rPr>
        <w:t xml:space="preserve"> App-only Cert</w:t>
      </w:r>
      <w:r>
        <w:rPr>
          <w:lang w:eastAsia="x-none"/>
        </w:rPr>
        <w:t>”.</w:t>
      </w:r>
    </w:p>
    <w:p w14:paraId="15B9EC0A" w14:textId="5606D1CD" w:rsidR="000605B7" w:rsidRDefault="0000750E" w:rsidP="000F787A">
      <w:pPr>
        <w:rPr>
          <w:lang w:eastAsia="x-none"/>
        </w:rPr>
      </w:pPr>
      <w:r>
        <w:rPr>
          <w:lang w:eastAsia="x-none"/>
        </w:rPr>
        <w:t>Keep the exported certificate file</w:t>
      </w:r>
      <w:r w:rsidR="000605B7">
        <w:rPr>
          <w:lang w:eastAsia="x-none"/>
        </w:rPr>
        <w:t xml:space="preserve"> and the private key password.</w:t>
      </w:r>
      <w:r>
        <w:rPr>
          <w:lang w:eastAsia="x-none"/>
        </w:rPr>
        <w:t xml:space="preserve"> </w:t>
      </w:r>
      <w:r w:rsidRPr="0000750E">
        <w:rPr>
          <w:u w:val="single"/>
          <w:lang w:eastAsia="x-none"/>
        </w:rPr>
        <w:t xml:space="preserve">They will be used </w:t>
      </w:r>
      <w:r>
        <w:rPr>
          <w:u w:val="single"/>
          <w:lang w:eastAsia="x-none"/>
        </w:rPr>
        <w:t xml:space="preserve">when uploading certificate to </w:t>
      </w:r>
      <w:r w:rsidR="00866801">
        <w:rPr>
          <w:u w:val="single"/>
          <w:lang w:eastAsia="x-none"/>
        </w:rPr>
        <w:t>an</w:t>
      </w:r>
      <w:r>
        <w:rPr>
          <w:u w:val="single"/>
          <w:lang w:eastAsia="x-none"/>
        </w:rPr>
        <w:t xml:space="preserve"> Azure Web App</w:t>
      </w:r>
      <w:r w:rsidRPr="0000750E">
        <w:rPr>
          <w:u w:val="single"/>
          <w:lang w:eastAsia="x-none"/>
        </w:rPr>
        <w:t>.</w:t>
      </w:r>
    </w:p>
    <w:p w14:paraId="384680BF" w14:textId="756EBB47" w:rsidR="000605B7" w:rsidRDefault="000605B7" w:rsidP="000605B7">
      <w:pPr>
        <w:pStyle w:val="Heading1"/>
        <w:numPr>
          <w:ilvl w:val="0"/>
          <w:numId w:val="1"/>
        </w:numPr>
      </w:pPr>
      <w:bookmarkStart w:id="7" w:name="_Toc498098777"/>
      <w:r>
        <w:t xml:space="preserve">Use </w:t>
      </w:r>
      <w:proofErr w:type="spellStart"/>
      <w:r w:rsidRPr="000605B7">
        <w:t>keyCredential</w:t>
      </w:r>
      <w:proofErr w:type="spellEnd"/>
      <w:r w:rsidRPr="000605B7">
        <w:t xml:space="preserve"> in Azure App Registration</w:t>
      </w:r>
      <w:bookmarkEnd w:id="7"/>
    </w:p>
    <w:p w14:paraId="7E6EA0A8" w14:textId="77777777" w:rsidR="006D7EAE" w:rsidRDefault="006D7EAE" w:rsidP="006D7EAE">
      <w:r>
        <w:t>Find the App Registration in Azure Portal.</w:t>
      </w:r>
    </w:p>
    <w:p w14:paraId="34139A30" w14:textId="17E0380B" w:rsidR="006D7EAE" w:rsidRDefault="00E95373" w:rsidP="006D7EAE">
      <w:r>
        <w:rPr>
          <w:noProof/>
        </w:rPr>
        <w:drawing>
          <wp:inline distT="0" distB="0" distL="0" distR="0" wp14:anchorId="0FD2BB97" wp14:editId="74A9367F">
            <wp:extent cx="5571429" cy="761905"/>
            <wp:effectExtent l="19050" t="19050" r="10795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761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99EBD2" w14:textId="65A46F34" w:rsidR="006D7EAE" w:rsidRDefault="006D7EAE" w:rsidP="006D7EAE">
      <w:r>
        <w:t xml:space="preserve">Click </w:t>
      </w:r>
      <w:r w:rsidRPr="006D7EAE">
        <w:rPr>
          <w:b/>
        </w:rPr>
        <w:t>Manifest</w:t>
      </w:r>
      <w:r>
        <w:t>.</w:t>
      </w:r>
    </w:p>
    <w:p w14:paraId="704B0A9C" w14:textId="292971C9" w:rsidR="006D7EAE" w:rsidRDefault="006D7EAE" w:rsidP="006D7EAE"/>
    <w:p w14:paraId="2F200D58" w14:textId="7B1C6F64" w:rsidR="00E95373" w:rsidRDefault="00E95373" w:rsidP="006D7EAE">
      <w:r>
        <w:rPr>
          <w:noProof/>
        </w:rPr>
        <w:lastRenderedPageBreak/>
        <w:drawing>
          <wp:inline distT="0" distB="0" distL="0" distR="0" wp14:anchorId="17319E68" wp14:editId="5440CC63">
            <wp:extent cx="5934075" cy="343852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A7928D" w14:textId="7DFC2B77" w:rsidR="006D7EAE" w:rsidRDefault="006D7EAE" w:rsidP="006D7EAE">
      <w:r>
        <w:t xml:space="preserve">Insert the </w:t>
      </w:r>
      <w:proofErr w:type="spellStart"/>
      <w:r w:rsidRPr="000605B7">
        <w:t>keyCredential</w:t>
      </w:r>
      <w:proofErr w:type="spellEnd"/>
      <w:r>
        <w:t xml:space="preserve"> JSON part into the</w:t>
      </w:r>
      <w:r w:rsidR="006A78A8" w:rsidRPr="006A78A8">
        <w:t xml:space="preserve"> </w:t>
      </w:r>
      <w:r w:rsidR="006A78A8">
        <w:t>s</w:t>
      </w:r>
      <w:r w:rsidR="006A78A8" w:rsidRPr="006A78A8">
        <w:t>quare brackets</w:t>
      </w:r>
      <w:r w:rsidR="006A78A8">
        <w:t xml:space="preserve"> of</w:t>
      </w:r>
      <w:r>
        <w:t xml:space="preserve"> </w:t>
      </w:r>
      <w:proofErr w:type="spellStart"/>
      <w:r w:rsidRPr="006D7EAE">
        <w:rPr>
          <w:b/>
        </w:rPr>
        <w:t>keyCredentials</w:t>
      </w:r>
      <w:proofErr w:type="spellEnd"/>
      <w:r>
        <w:t xml:space="preserve"> node.</w:t>
      </w:r>
    </w:p>
    <w:p w14:paraId="01D2B972" w14:textId="105C1E5B" w:rsidR="006D7EAE" w:rsidRPr="006D7EAE" w:rsidRDefault="006D7EAE" w:rsidP="006D7EAE">
      <w:r>
        <w:t xml:space="preserve">Click </w:t>
      </w:r>
      <w:r w:rsidRPr="006D7EAE">
        <w:rPr>
          <w:b/>
        </w:rPr>
        <w:t>Save</w:t>
      </w:r>
      <w:r>
        <w:t>.</w:t>
      </w:r>
    </w:p>
    <w:p w14:paraId="48F73124" w14:textId="2B908F54" w:rsidR="000605B7" w:rsidRDefault="00EF2413" w:rsidP="000605B7">
      <w:pPr>
        <w:pStyle w:val="Heading1"/>
        <w:numPr>
          <w:ilvl w:val="0"/>
          <w:numId w:val="1"/>
        </w:numPr>
      </w:pPr>
      <w:bookmarkStart w:id="8" w:name="_Toc498098778"/>
      <w:r>
        <w:t xml:space="preserve">Use the </w:t>
      </w:r>
      <w:r w:rsidR="000605B7">
        <w:t>cert</w:t>
      </w:r>
      <w:r>
        <w:t>ificate</w:t>
      </w:r>
      <w:r w:rsidR="000605B7">
        <w:t xml:space="preserve"> in Azure Web App</w:t>
      </w:r>
      <w:bookmarkEnd w:id="8"/>
    </w:p>
    <w:p w14:paraId="55CEBCFA" w14:textId="7567F06F" w:rsidR="00EF2413" w:rsidRDefault="00EF2413" w:rsidP="00EF2413">
      <w:pPr>
        <w:pStyle w:val="Heading3"/>
      </w:pPr>
      <w:bookmarkStart w:id="9" w:name="_Toc498098779"/>
      <w:r>
        <w:rPr>
          <w:rFonts w:eastAsiaTheme="majorEastAsia"/>
        </w:rPr>
        <w:t xml:space="preserve">4.1 </w:t>
      </w:r>
      <w:r>
        <w:rPr>
          <w:rFonts w:eastAsiaTheme="majorEastAsia"/>
          <w:lang w:val="en-US"/>
        </w:rPr>
        <w:t>Upload</w:t>
      </w:r>
      <w:r>
        <w:rPr>
          <w:rFonts w:eastAsiaTheme="majorEastAsia"/>
        </w:rPr>
        <w:t xml:space="preserve"> the certificate</w:t>
      </w:r>
      <w:bookmarkEnd w:id="9"/>
    </w:p>
    <w:p w14:paraId="427865E7" w14:textId="28FE32BB" w:rsidR="000605B7" w:rsidRDefault="006D7EAE" w:rsidP="000605B7">
      <w:r>
        <w:t xml:space="preserve">Find the Web App in Azure Portal. Click </w:t>
      </w:r>
      <w:r w:rsidRPr="006D7EAE">
        <w:rPr>
          <w:b/>
        </w:rPr>
        <w:t>SSL certificates</w:t>
      </w:r>
      <w:r>
        <w:t>:</w:t>
      </w:r>
    </w:p>
    <w:p w14:paraId="2B5F1821" w14:textId="1300905A" w:rsidR="006D7EAE" w:rsidRDefault="00A92746" w:rsidP="000605B7">
      <w:r>
        <w:rPr>
          <w:noProof/>
        </w:rPr>
        <w:drawing>
          <wp:inline distT="0" distB="0" distL="0" distR="0" wp14:anchorId="17AE94EE" wp14:editId="15A1A622">
            <wp:extent cx="5909347" cy="1952625"/>
            <wp:effectExtent l="19050" t="19050" r="152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4327"/>
                    <a:stretch/>
                  </pic:blipFill>
                  <pic:spPr bwMode="auto">
                    <a:xfrm>
                      <a:off x="0" y="0"/>
                      <a:ext cx="5910743" cy="195308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860A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850F5" w14:textId="0F432791" w:rsidR="006D7EAE" w:rsidRDefault="006D7EAE" w:rsidP="000605B7">
      <w:r>
        <w:t xml:space="preserve">Click </w:t>
      </w:r>
      <w:r w:rsidRPr="006D7EAE">
        <w:rPr>
          <w:b/>
        </w:rPr>
        <w:t>Upload Certificate</w:t>
      </w:r>
      <w:r>
        <w:t>.</w:t>
      </w:r>
    </w:p>
    <w:p w14:paraId="1E518F6A" w14:textId="477EFD26" w:rsidR="006D7EAE" w:rsidRDefault="00A92746" w:rsidP="000605B7">
      <w:r>
        <w:rPr>
          <w:noProof/>
        </w:rPr>
        <w:lastRenderedPageBreak/>
        <w:drawing>
          <wp:inline distT="0" distB="0" distL="0" distR="0" wp14:anchorId="05AFEB31" wp14:editId="249E9A14">
            <wp:extent cx="3319272" cy="2752344"/>
            <wp:effectExtent l="19050" t="19050" r="14605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272" cy="27523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99BBD0" w14:textId="24F62A7B" w:rsidR="008109E6" w:rsidRDefault="006D7EAE" w:rsidP="000605B7">
      <w:r>
        <w:t xml:space="preserve">Select the </w:t>
      </w:r>
      <w:r w:rsidR="00A41F44">
        <w:rPr>
          <w:b/>
          <w:i/>
        </w:rPr>
        <w:t>Huddle</w:t>
      </w:r>
      <w:r w:rsidR="0000750E" w:rsidRPr="0000750E">
        <w:rPr>
          <w:b/>
          <w:i/>
        </w:rPr>
        <w:t xml:space="preserve"> App-only Cert </w:t>
      </w:r>
      <w:proofErr w:type="spellStart"/>
      <w:r w:rsidR="0000750E" w:rsidRPr="0000750E">
        <w:rPr>
          <w:b/>
          <w:i/>
        </w:rPr>
        <w:t>Dev</w:t>
      </w:r>
      <w:r w:rsidR="008109E6" w:rsidRPr="0000750E">
        <w:rPr>
          <w:b/>
          <w:i/>
        </w:rPr>
        <w:t>.pfx</w:t>
      </w:r>
      <w:proofErr w:type="spellEnd"/>
      <w:r w:rsidR="008109E6">
        <w:t xml:space="preserve"> certificate file, input the password, then click </w:t>
      </w:r>
      <w:r w:rsidR="008109E6" w:rsidRPr="008109E6">
        <w:rPr>
          <w:b/>
        </w:rPr>
        <w:t>Upload</w:t>
      </w:r>
      <w:r w:rsidR="008109E6">
        <w:t>.</w:t>
      </w:r>
    </w:p>
    <w:p w14:paraId="56C3082A" w14:textId="393B69A3" w:rsidR="00EF2413" w:rsidRDefault="00EF2413" w:rsidP="00EF2413">
      <w:pPr>
        <w:pStyle w:val="Heading3"/>
        <w:rPr>
          <w:rFonts w:eastAsiaTheme="majorEastAsia"/>
        </w:rPr>
      </w:pPr>
      <w:bookmarkStart w:id="10" w:name="_Toc498098780"/>
      <w:r>
        <w:rPr>
          <w:rFonts w:eastAsiaTheme="majorEastAsia"/>
        </w:rPr>
        <w:t>4.2 Add App Settings</w:t>
      </w:r>
      <w:bookmarkEnd w:id="10"/>
    </w:p>
    <w:p w14:paraId="375060AA" w14:textId="47B1A9EA" w:rsidR="00333218" w:rsidRDefault="00333218" w:rsidP="00333218">
      <w:pPr>
        <w:rPr>
          <w:rFonts w:eastAsiaTheme="majorEastAsia"/>
          <w:lang w:eastAsia="x-none"/>
        </w:rPr>
      </w:pPr>
      <w:r>
        <w:rPr>
          <w:rFonts w:eastAsiaTheme="majorEastAsia"/>
          <w:lang w:eastAsia="x-none"/>
        </w:rPr>
        <w:t xml:space="preserve">Click </w:t>
      </w:r>
      <w:r w:rsidRPr="00333218">
        <w:rPr>
          <w:rFonts w:eastAsiaTheme="majorEastAsia"/>
          <w:b/>
          <w:lang w:eastAsia="x-none"/>
        </w:rPr>
        <w:t>Application Settings</w:t>
      </w:r>
      <w:r>
        <w:rPr>
          <w:rFonts w:eastAsiaTheme="majorEastAsia"/>
          <w:lang w:eastAsia="x-none"/>
        </w:rPr>
        <w:t>.</w:t>
      </w:r>
      <w:r w:rsidR="008166E9">
        <w:rPr>
          <w:rFonts w:eastAsiaTheme="majorEastAsia"/>
          <w:lang w:eastAsia="x-none"/>
        </w:rPr>
        <w:t xml:space="preserve"> Make sure the following App settings are added.</w:t>
      </w:r>
    </w:p>
    <w:p w14:paraId="2A08B78A" w14:textId="684AD704" w:rsidR="00333218" w:rsidRPr="00333218" w:rsidRDefault="00CA2B37" w:rsidP="00333218">
      <w:pPr>
        <w:rPr>
          <w:rFonts w:eastAsiaTheme="majorEastAsia"/>
          <w:lang w:eastAsia="x-none"/>
        </w:rPr>
      </w:pPr>
      <w:r>
        <w:rPr>
          <w:noProof/>
        </w:rPr>
        <w:drawing>
          <wp:inline distT="0" distB="0" distL="0" distR="0" wp14:anchorId="1A27A932" wp14:editId="27EE9082">
            <wp:extent cx="5943600" cy="1141095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3218" w14:paraId="3B46FB5E" w14:textId="77777777" w:rsidTr="00CA2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DAB1E0" w14:textId="3156D5A2" w:rsidR="00333218" w:rsidRDefault="00333218" w:rsidP="00333218">
            <w:pPr>
              <w:rPr>
                <w:rFonts w:eastAsiaTheme="majorEastAsia"/>
                <w:lang w:eastAsia="x-none"/>
              </w:rPr>
            </w:pPr>
            <w:r>
              <w:rPr>
                <w:rFonts w:eastAsiaTheme="majorEastAsia"/>
                <w:lang w:eastAsia="x-none"/>
              </w:rPr>
              <w:t>Key</w:t>
            </w:r>
          </w:p>
        </w:tc>
        <w:tc>
          <w:tcPr>
            <w:tcW w:w="4675" w:type="dxa"/>
          </w:tcPr>
          <w:p w14:paraId="7CE6BF54" w14:textId="04286BA5" w:rsidR="00333218" w:rsidRDefault="00333218" w:rsidP="003332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lang w:eastAsia="x-none"/>
              </w:rPr>
            </w:pPr>
            <w:r>
              <w:rPr>
                <w:rFonts w:eastAsiaTheme="majorEastAsia"/>
                <w:lang w:eastAsia="x-none"/>
              </w:rPr>
              <w:t>Value</w:t>
            </w:r>
          </w:p>
        </w:tc>
      </w:tr>
      <w:tr w:rsidR="00333218" w14:paraId="1B252A8C" w14:textId="77777777" w:rsidTr="00CA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2616BF" w14:textId="381FC819" w:rsidR="00333218" w:rsidRDefault="00333218" w:rsidP="00333218">
            <w:pPr>
              <w:rPr>
                <w:rFonts w:eastAsiaTheme="majorEastAsia"/>
                <w:lang w:eastAsia="x-none"/>
              </w:rPr>
            </w:pPr>
            <w:r w:rsidRPr="00333218">
              <w:rPr>
                <w:rFonts w:eastAsiaTheme="majorEastAsia"/>
                <w:lang w:eastAsia="x-none"/>
              </w:rPr>
              <w:t>WEBSITE_LOAD_CERTIFICATES</w:t>
            </w:r>
          </w:p>
        </w:tc>
        <w:tc>
          <w:tcPr>
            <w:tcW w:w="4675" w:type="dxa"/>
          </w:tcPr>
          <w:p w14:paraId="29436FCF" w14:textId="7B805E1D" w:rsidR="00333218" w:rsidRDefault="00333218" w:rsidP="00333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lang w:eastAsia="x-none"/>
              </w:rPr>
            </w:pPr>
            <w:r>
              <w:rPr>
                <w:rFonts w:eastAsiaTheme="majorEastAsia"/>
                <w:lang w:eastAsia="x-none"/>
              </w:rPr>
              <w:t>Thumbprint of the certificate</w:t>
            </w:r>
          </w:p>
        </w:tc>
      </w:tr>
      <w:tr w:rsidR="00333218" w14:paraId="596DB198" w14:textId="77777777" w:rsidTr="00CA2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DE083C" w14:textId="2494F4AF" w:rsidR="00333218" w:rsidRDefault="00333218" w:rsidP="00333218">
            <w:pPr>
              <w:rPr>
                <w:rFonts w:eastAsiaTheme="majorEastAsia"/>
                <w:lang w:eastAsia="x-none"/>
              </w:rPr>
            </w:pPr>
            <w:proofErr w:type="spellStart"/>
            <w:proofErr w:type="gramStart"/>
            <w:r w:rsidRPr="00333218">
              <w:rPr>
                <w:rFonts w:eastAsiaTheme="majorEastAsia"/>
                <w:lang w:eastAsia="x-none"/>
              </w:rPr>
              <w:t>ida:ClientCertThumbprint</w:t>
            </w:r>
            <w:proofErr w:type="spellEnd"/>
            <w:proofErr w:type="gramEnd"/>
          </w:p>
        </w:tc>
        <w:tc>
          <w:tcPr>
            <w:tcW w:w="4675" w:type="dxa"/>
          </w:tcPr>
          <w:p w14:paraId="0FEEDBAA" w14:textId="31F83B15" w:rsidR="00333218" w:rsidRDefault="00333218" w:rsidP="00333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lang w:eastAsia="x-none"/>
              </w:rPr>
            </w:pPr>
            <w:r>
              <w:rPr>
                <w:rFonts w:eastAsiaTheme="majorEastAsia"/>
                <w:lang w:eastAsia="x-none"/>
              </w:rPr>
              <w:t>Thumbprint of the certificate</w:t>
            </w:r>
          </w:p>
        </w:tc>
      </w:tr>
    </w:tbl>
    <w:p w14:paraId="36FD5DBD" w14:textId="77777777" w:rsidR="00EF2413" w:rsidRPr="000605B7" w:rsidRDefault="00EF2413" w:rsidP="008166E9"/>
    <w:sectPr w:rsidR="00EF2413" w:rsidRPr="000605B7" w:rsidSect="004E1AF7">
      <w:headerReference w:type="default" r:id="rId23"/>
      <w:footerReference w:type="default" r:id="rId24"/>
      <w:pgSz w:w="12240" w:h="15840" w:code="1"/>
      <w:pgMar w:top="1605" w:right="1440" w:bottom="1008" w:left="1440" w:header="144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4A19D" w14:textId="77777777" w:rsidR="00A40B01" w:rsidRDefault="00A40B01">
      <w:r>
        <w:separator/>
      </w:r>
    </w:p>
    <w:p w14:paraId="1E58D316" w14:textId="77777777" w:rsidR="00A40B01" w:rsidRDefault="00A40B01"/>
    <w:p w14:paraId="50A6BEAB" w14:textId="77777777" w:rsidR="00A40B01" w:rsidRDefault="00A40B01" w:rsidP="00D954B0"/>
  </w:endnote>
  <w:endnote w:type="continuationSeparator" w:id="0">
    <w:p w14:paraId="5FF373C6" w14:textId="77777777" w:rsidR="00A40B01" w:rsidRDefault="00A40B01">
      <w:r>
        <w:continuationSeparator/>
      </w:r>
    </w:p>
    <w:p w14:paraId="19AD6D71" w14:textId="77777777" w:rsidR="00A40B01" w:rsidRDefault="00A40B01"/>
    <w:p w14:paraId="2D4C3ADB" w14:textId="77777777" w:rsidR="00A40B01" w:rsidRDefault="00A40B01" w:rsidP="00D954B0"/>
  </w:endnote>
  <w:endnote w:type="continuationNotice" w:id="1">
    <w:p w14:paraId="5AE13BDA" w14:textId="77777777" w:rsidR="00A40B01" w:rsidRDefault="00A40B0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28E66" w14:textId="77777777" w:rsidR="004D72C4" w:rsidRPr="001C5D13" w:rsidRDefault="004D72C4" w:rsidP="001C5D13">
    <w:pPr>
      <w:pStyle w:val="Footer"/>
      <w:pBdr>
        <w:bottom w:val="single" w:sz="12" w:space="1" w:color="auto"/>
      </w:pBdr>
      <w:tabs>
        <w:tab w:val="clear" w:pos="4320"/>
        <w:tab w:val="clear" w:pos="8640"/>
        <w:tab w:val="center" w:pos="4680"/>
        <w:tab w:val="right" w:pos="9000"/>
      </w:tabs>
      <w:rPr>
        <w:lang w:val="en-US"/>
      </w:rPr>
    </w:pPr>
  </w:p>
  <w:p w14:paraId="2F7DA856" w14:textId="555D74F3" w:rsidR="004D72C4" w:rsidRPr="002C4532" w:rsidRDefault="004D72C4" w:rsidP="00580033">
    <w:pPr>
      <w:pStyle w:val="Footer"/>
      <w:widowControl w:val="0"/>
      <w:tabs>
        <w:tab w:val="clear" w:pos="4320"/>
        <w:tab w:val="clear" w:pos="8640"/>
        <w:tab w:val="left" w:pos="2880"/>
      </w:tabs>
      <w:ind w:left="3528" w:hanging="3528"/>
      <w:jc w:val="both"/>
      <w:rPr>
        <w:rFonts w:asciiTheme="minorHAnsi" w:hAnsiTheme="minorHAnsi"/>
        <w:sz w:val="16"/>
        <w:szCs w:val="16"/>
        <w:lang w:val="en-US"/>
      </w:rPr>
    </w:pPr>
    <w:r w:rsidRPr="002C4532">
      <w:rPr>
        <w:rFonts w:asciiTheme="minorHAnsi" w:hAnsiTheme="minorHAnsi"/>
        <w:sz w:val="16"/>
        <w:szCs w:val="16"/>
        <w:lang w:val="en-US"/>
      </w:rPr>
      <w:t xml:space="preserve">         Canviz.</w:t>
    </w:r>
    <w:r w:rsidRPr="002C4532">
      <w:rPr>
        <w:rFonts w:asciiTheme="minorHAnsi" w:hAnsiTheme="minorHAnsi"/>
        <w:sz w:val="16"/>
        <w:szCs w:val="16"/>
      </w:rPr>
      <w:tab/>
    </w:r>
    <w:r w:rsidRPr="002C4532">
      <w:rPr>
        <w:rFonts w:asciiTheme="minorHAnsi" w:hAnsiTheme="minorHAnsi"/>
        <w:sz w:val="16"/>
        <w:szCs w:val="16"/>
      </w:rPr>
      <w:tab/>
    </w:r>
    <w:r w:rsidRPr="002C4532">
      <w:rPr>
        <w:rFonts w:asciiTheme="minorHAnsi" w:hAnsiTheme="minorHAnsi"/>
        <w:sz w:val="16"/>
        <w:szCs w:val="16"/>
        <w:lang w:val="en-US"/>
      </w:rPr>
      <w:tab/>
      <w:t xml:space="preserve">                         </w:t>
    </w:r>
    <w:r w:rsidRPr="002C4532">
      <w:rPr>
        <w:rFonts w:asciiTheme="minorHAnsi" w:hAnsiTheme="minorHAnsi"/>
        <w:sz w:val="16"/>
        <w:szCs w:val="16"/>
      </w:rPr>
      <w:tab/>
    </w:r>
    <w:r w:rsidRPr="002C4532">
      <w:rPr>
        <w:rFonts w:asciiTheme="minorHAnsi" w:hAnsiTheme="minorHAnsi"/>
        <w:sz w:val="16"/>
        <w:szCs w:val="16"/>
      </w:rPr>
      <w:tab/>
      <w:t xml:space="preserve">Page </w:t>
    </w:r>
    <w:r w:rsidRPr="002C4532">
      <w:rPr>
        <w:rFonts w:asciiTheme="minorHAnsi" w:hAnsiTheme="minorHAnsi"/>
        <w:sz w:val="16"/>
        <w:szCs w:val="16"/>
      </w:rPr>
      <w:fldChar w:fldCharType="begin"/>
    </w:r>
    <w:r w:rsidRPr="002C4532">
      <w:rPr>
        <w:rFonts w:asciiTheme="minorHAnsi" w:hAnsiTheme="minorHAnsi"/>
        <w:sz w:val="16"/>
        <w:szCs w:val="16"/>
      </w:rPr>
      <w:instrText xml:space="preserve"> PAGE </w:instrText>
    </w:r>
    <w:r w:rsidRPr="002C4532">
      <w:rPr>
        <w:rFonts w:asciiTheme="minorHAnsi" w:hAnsiTheme="minorHAnsi"/>
        <w:sz w:val="16"/>
        <w:szCs w:val="16"/>
      </w:rPr>
      <w:fldChar w:fldCharType="separate"/>
    </w:r>
    <w:r w:rsidR="00CA2B37">
      <w:rPr>
        <w:rFonts w:asciiTheme="minorHAnsi" w:hAnsiTheme="minorHAnsi"/>
        <w:noProof/>
        <w:sz w:val="16"/>
        <w:szCs w:val="16"/>
      </w:rPr>
      <w:t>8</w:t>
    </w:r>
    <w:r w:rsidRPr="002C4532">
      <w:rPr>
        <w:rFonts w:asciiTheme="minorHAnsi" w:hAnsiTheme="minorHAnsi"/>
        <w:sz w:val="16"/>
        <w:szCs w:val="16"/>
      </w:rPr>
      <w:fldChar w:fldCharType="end"/>
    </w:r>
    <w:r w:rsidRPr="002C4532">
      <w:rPr>
        <w:rFonts w:asciiTheme="minorHAnsi" w:hAnsiTheme="minorHAnsi"/>
        <w:sz w:val="16"/>
        <w:szCs w:val="16"/>
      </w:rPr>
      <w:t xml:space="preserve"> of </w:t>
    </w:r>
    <w:r w:rsidRPr="002C4532">
      <w:rPr>
        <w:rFonts w:asciiTheme="minorHAnsi" w:hAnsiTheme="minorHAnsi"/>
        <w:sz w:val="16"/>
        <w:szCs w:val="16"/>
      </w:rPr>
      <w:fldChar w:fldCharType="begin"/>
    </w:r>
    <w:r w:rsidRPr="002C4532">
      <w:rPr>
        <w:rFonts w:asciiTheme="minorHAnsi" w:hAnsiTheme="minorHAnsi"/>
        <w:sz w:val="16"/>
        <w:szCs w:val="16"/>
      </w:rPr>
      <w:instrText xml:space="preserve"> NUMPAGES </w:instrText>
    </w:r>
    <w:r w:rsidRPr="002C4532">
      <w:rPr>
        <w:rFonts w:asciiTheme="minorHAnsi" w:hAnsiTheme="minorHAnsi"/>
        <w:sz w:val="16"/>
        <w:szCs w:val="16"/>
      </w:rPr>
      <w:fldChar w:fldCharType="separate"/>
    </w:r>
    <w:r w:rsidR="00CA2B37">
      <w:rPr>
        <w:rFonts w:asciiTheme="minorHAnsi" w:hAnsiTheme="minorHAnsi"/>
        <w:noProof/>
        <w:sz w:val="16"/>
        <w:szCs w:val="16"/>
      </w:rPr>
      <w:t>8</w:t>
    </w:r>
    <w:r w:rsidRPr="002C4532">
      <w:rPr>
        <w:rFonts w:asciiTheme="minorHAnsi" w:hAnsiTheme="minorHAnsi"/>
        <w:sz w:val="16"/>
        <w:szCs w:val="16"/>
      </w:rPr>
      <w:fldChar w:fldCharType="end"/>
    </w:r>
  </w:p>
  <w:p w14:paraId="02AFB773" w14:textId="77777777" w:rsidR="004D72C4" w:rsidRDefault="004D72C4"/>
  <w:p w14:paraId="2A1D5FD7" w14:textId="77777777" w:rsidR="004D72C4" w:rsidRDefault="004D72C4" w:rsidP="00D954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412F4" w14:textId="77777777" w:rsidR="00A40B01" w:rsidRDefault="00A40B01">
      <w:r>
        <w:separator/>
      </w:r>
    </w:p>
    <w:p w14:paraId="5CD810F3" w14:textId="77777777" w:rsidR="00A40B01" w:rsidRDefault="00A40B01"/>
    <w:p w14:paraId="680F3336" w14:textId="77777777" w:rsidR="00A40B01" w:rsidRDefault="00A40B01" w:rsidP="00D954B0"/>
  </w:footnote>
  <w:footnote w:type="continuationSeparator" w:id="0">
    <w:p w14:paraId="080D270F" w14:textId="77777777" w:rsidR="00A40B01" w:rsidRDefault="00A40B01">
      <w:r>
        <w:continuationSeparator/>
      </w:r>
    </w:p>
    <w:p w14:paraId="7BA01455" w14:textId="77777777" w:rsidR="00A40B01" w:rsidRDefault="00A40B01"/>
    <w:p w14:paraId="4738EF53" w14:textId="77777777" w:rsidR="00A40B01" w:rsidRDefault="00A40B01" w:rsidP="00D954B0"/>
  </w:footnote>
  <w:footnote w:type="continuationNotice" w:id="1">
    <w:p w14:paraId="77E39F03" w14:textId="77777777" w:rsidR="00A40B01" w:rsidRDefault="00A40B0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6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80" w:firstRow="0" w:lastRow="0" w:firstColumn="1" w:lastColumn="0" w:noHBand="0" w:noVBand="1"/>
    </w:tblPr>
    <w:tblGrid>
      <w:gridCol w:w="5741"/>
      <w:gridCol w:w="3924"/>
    </w:tblGrid>
    <w:tr w:rsidR="004D72C4" w:rsidRPr="00585D8E" w14:paraId="40EA2540" w14:textId="77777777" w:rsidTr="00A16E88">
      <w:trPr>
        <w:trHeight w:val="813"/>
      </w:trPr>
      <w:tc>
        <w:tcPr>
          <w:tcW w:w="5741" w:type="dxa"/>
          <w:shd w:val="clear" w:color="auto" w:fill="FFFFFF" w:themeFill="background1"/>
          <w:vAlign w:val="bottom"/>
        </w:tcPr>
        <w:p w14:paraId="323F7449" w14:textId="77777777" w:rsidR="004D72C4" w:rsidRDefault="004D72C4" w:rsidP="001B5C7E">
          <w:pPr>
            <w:pStyle w:val="Header"/>
            <w:tabs>
              <w:tab w:val="clear" w:pos="4680"/>
              <w:tab w:val="clear" w:pos="9360"/>
              <w:tab w:val="left" w:pos="3330"/>
            </w:tabs>
            <w:rPr>
              <w:noProof/>
            </w:rPr>
          </w:pPr>
          <w:r>
            <w:rPr>
              <w:noProof/>
            </w:rPr>
            <w:br/>
          </w:r>
          <w:r w:rsidRPr="00E37BB1">
            <w:rPr>
              <w:noProof/>
              <w:lang w:eastAsia="zh-CN"/>
            </w:rPr>
            <w:drawing>
              <wp:inline distT="0" distB="0" distL="0" distR="0" wp14:anchorId="7C5902FB" wp14:editId="7DD440E7">
                <wp:extent cx="1103660" cy="265814"/>
                <wp:effectExtent l="0" t="0" r="0" b="1270"/>
                <wp:docPr id="435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9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7934" cy="2740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ab/>
          </w:r>
        </w:p>
        <w:p w14:paraId="475CDA47" w14:textId="77777777" w:rsidR="004D72C4" w:rsidRDefault="004D72C4" w:rsidP="001B5C7E">
          <w:pPr>
            <w:pStyle w:val="CanvizHeader"/>
          </w:pPr>
          <w:r>
            <w:t>Liberating Business Technologies</w:t>
          </w:r>
        </w:p>
      </w:tc>
      <w:tc>
        <w:tcPr>
          <w:tcW w:w="3924" w:type="dxa"/>
          <w:shd w:val="clear" w:color="auto" w:fill="FFFFFF" w:themeFill="background1"/>
          <w:vAlign w:val="bottom"/>
        </w:tcPr>
        <w:p w14:paraId="502EB3C1" w14:textId="77777777" w:rsidR="004D72C4" w:rsidRPr="002C4532" w:rsidRDefault="004D72C4" w:rsidP="001B5C7E">
          <w:pPr>
            <w:pStyle w:val="CanvizHeader"/>
            <w:spacing w:before="40" w:after="40"/>
            <w:jc w:val="right"/>
          </w:pPr>
          <w:r w:rsidRPr="002C4532">
            <w:t>1524 Market ST STE 150</w:t>
          </w:r>
          <w:r w:rsidRPr="002C4532">
            <w:br/>
            <w:t>Kirkland, WA 98033</w:t>
          </w:r>
        </w:p>
        <w:p w14:paraId="2AB2C469" w14:textId="77777777" w:rsidR="004D72C4" w:rsidRPr="002C4532" w:rsidRDefault="004D72C4" w:rsidP="001B5C7E">
          <w:pPr>
            <w:pStyle w:val="CanvizHeader"/>
            <w:spacing w:before="40" w:after="40"/>
            <w:ind w:right="70"/>
            <w:jc w:val="right"/>
          </w:pPr>
        </w:p>
        <w:p w14:paraId="2725CD0F" w14:textId="77777777" w:rsidR="004D72C4" w:rsidRPr="002C4532" w:rsidRDefault="004D72C4" w:rsidP="001B5C7E">
          <w:pPr>
            <w:pStyle w:val="CanvizHeader"/>
            <w:spacing w:before="40" w:after="40"/>
            <w:jc w:val="right"/>
          </w:pPr>
          <w:r w:rsidRPr="002C4532">
            <w:t>T. 425.739.6111</w:t>
          </w:r>
        </w:p>
        <w:p w14:paraId="703874EA" w14:textId="77777777" w:rsidR="004D72C4" w:rsidRPr="00585D8E" w:rsidRDefault="004D72C4" w:rsidP="001B5C7E">
          <w:pPr>
            <w:pStyle w:val="CanvizHeader"/>
            <w:spacing w:before="40" w:after="40"/>
            <w:jc w:val="right"/>
          </w:pPr>
          <w:r w:rsidRPr="002C4532">
            <w:t>http://www.canviz.com</w:t>
          </w:r>
        </w:p>
      </w:tc>
    </w:tr>
  </w:tbl>
  <w:p w14:paraId="71A3E5FC" w14:textId="77777777" w:rsidR="004D72C4" w:rsidRDefault="004D72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3921"/>
    <w:multiLevelType w:val="hybridMultilevel"/>
    <w:tmpl w:val="E370D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92773"/>
    <w:multiLevelType w:val="hybridMultilevel"/>
    <w:tmpl w:val="C89CA9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5482"/>
    <w:multiLevelType w:val="multilevel"/>
    <w:tmpl w:val="9724C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9001E"/>
    <w:multiLevelType w:val="hybridMultilevel"/>
    <w:tmpl w:val="60946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B1A28"/>
    <w:multiLevelType w:val="hybridMultilevel"/>
    <w:tmpl w:val="79C04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B1D76"/>
    <w:multiLevelType w:val="hybridMultilevel"/>
    <w:tmpl w:val="E920F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5F32DC"/>
    <w:multiLevelType w:val="hybridMultilevel"/>
    <w:tmpl w:val="A1C8F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211FF"/>
    <w:multiLevelType w:val="hybridMultilevel"/>
    <w:tmpl w:val="4B661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A26B7"/>
    <w:multiLevelType w:val="hybridMultilevel"/>
    <w:tmpl w:val="E1FC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84FAC"/>
    <w:multiLevelType w:val="hybridMultilevel"/>
    <w:tmpl w:val="30F0A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35702"/>
    <w:multiLevelType w:val="hybridMultilevel"/>
    <w:tmpl w:val="5B3EF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3524B"/>
    <w:multiLevelType w:val="hybridMultilevel"/>
    <w:tmpl w:val="B8AA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A5E83"/>
    <w:multiLevelType w:val="hybridMultilevel"/>
    <w:tmpl w:val="46442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87130"/>
    <w:multiLevelType w:val="hybridMultilevel"/>
    <w:tmpl w:val="2142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505A9"/>
    <w:multiLevelType w:val="hybridMultilevel"/>
    <w:tmpl w:val="8888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504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9D06A09"/>
    <w:multiLevelType w:val="hybridMultilevel"/>
    <w:tmpl w:val="3F44A2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BD5F33"/>
    <w:multiLevelType w:val="hybridMultilevel"/>
    <w:tmpl w:val="59B854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B730F"/>
    <w:multiLevelType w:val="hybridMultilevel"/>
    <w:tmpl w:val="7834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27725"/>
    <w:multiLevelType w:val="hybridMultilevel"/>
    <w:tmpl w:val="D4101F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450E48"/>
    <w:multiLevelType w:val="hybridMultilevel"/>
    <w:tmpl w:val="74E27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C7612"/>
    <w:multiLevelType w:val="hybridMultilevel"/>
    <w:tmpl w:val="CFB6F3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1F04DC"/>
    <w:multiLevelType w:val="hybridMultilevel"/>
    <w:tmpl w:val="3F981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FC4386"/>
    <w:multiLevelType w:val="hybridMultilevel"/>
    <w:tmpl w:val="7AAE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41513F"/>
    <w:multiLevelType w:val="hybridMultilevel"/>
    <w:tmpl w:val="5192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CB6232"/>
    <w:multiLevelType w:val="hybridMultilevel"/>
    <w:tmpl w:val="D9D689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43E92"/>
    <w:multiLevelType w:val="hybridMultilevel"/>
    <w:tmpl w:val="2DB4A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F5E19"/>
    <w:multiLevelType w:val="hybridMultilevel"/>
    <w:tmpl w:val="4D004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0B39B6"/>
    <w:multiLevelType w:val="hybridMultilevel"/>
    <w:tmpl w:val="7180B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4"/>
  </w:num>
  <w:num w:numId="4">
    <w:abstractNumId w:val="3"/>
  </w:num>
  <w:num w:numId="5">
    <w:abstractNumId w:val="12"/>
  </w:num>
  <w:num w:numId="6">
    <w:abstractNumId w:val="8"/>
  </w:num>
  <w:num w:numId="7">
    <w:abstractNumId w:val="7"/>
  </w:num>
  <w:num w:numId="8">
    <w:abstractNumId w:val="20"/>
  </w:num>
  <w:num w:numId="9">
    <w:abstractNumId w:val="24"/>
  </w:num>
  <w:num w:numId="10">
    <w:abstractNumId w:val="27"/>
  </w:num>
  <w:num w:numId="11">
    <w:abstractNumId w:val="0"/>
  </w:num>
  <w:num w:numId="12">
    <w:abstractNumId w:val="28"/>
  </w:num>
  <w:num w:numId="13">
    <w:abstractNumId w:val="23"/>
  </w:num>
  <w:num w:numId="14">
    <w:abstractNumId w:val="5"/>
  </w:num>
  <w:num w:numId="15">
    <w:abstractNumId w:val="10"/>
  </w:num>
  <w:num w:numId="16">
    <w:abstractNumId w:val="2"/>
  </w:num>
  <w:num w:numId="17">
    <w:abstractNumId w:val="11"/>
  </w:num>
  <w:num w:numId="18">
    <w:abstractNumId w:val="14"/>
  </w:num>
  <w:num w:numId="19">
    <w:abstractNumId w:val="26"/>
  </w:num>
  <w:num w:numId="20">
    <w:abstractNumId w:val="22"/>
  </w:num>
  <w:num w:numId="21">
    <w:abstractNumId w:val="18"/>
  </w:num>
  <w:num w:numId="22">
    <w:abstractNumId w:val="6"/>
  </w:num>
  <w:num w:numId="23">
    <w:abstractNumId w:val="17"/>
  </w:num>
  <w:num w:numId="24">
    <w:abstractNumId w:val="21"/>
  </w:num>
  <w:num w:numId="25">
    <w:abstractNumId w:val="1"/>
  </w:num>
  <w:num w:numId="26">
    <w:abstractNumId w:val="9"/>
  </w:num>
  <w:num w:numId="27">
    <w:abstractNumId w:val="16"/>
  </w:num>
  <w:num w:numId="28">
    <w:abstractNumId w:val="19"/>
  </w:num>
  <w:num w:numId="29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YwtbQ0NTY1tDQzMjdT0lEKTi0uzszPAymwrAUAc90CrCwAAAA="/>
  </w:docVars>
  <w:rsids>
    <w:rsidRoot w:val="008337EF"/>
    <w:rsid w:val="000010B4"/>
    <w:rsid w:val="00002CE5"/>
    <w:rsid w:val="0000649C"/>
    <w:rsid w:val="0000750E"/>
    <w:rsid w:val="00012EDA"/>
    <w:rsid w:val="0002237E"/>
    <w:rsid w:val="00022CAC"/>
    <w:rsid w:val="00026C6B"/>
    <w:rsid w:val="00032832"/>
    <w:rsid w:val="00040C19"/>
    <w:rsid w:val="00042BA1"/>
    <w:rsid w:val="000436BA"/>
    <w:rsid w:val="00044A56"/>
    <w:rsid w:val="000512AB"/>
    <w:rsid w:val="000512EB"/>
    <w:rsid w:val="00056ACF"/>
    <w:rsid w:val="000605B7"/>
    <w:rsid w:val="000655F0"/>
    <w:rsid w:val="00070DCB"/>
    <w:rsid w:val="0007180A"/>
    <w:rsid w:val="000730A3"/>
    <w:rsid w:val="00081685"/>
    <w:rsid w:val="00085468"/>
    <w:rsid w:val="00092A9C"/>
    <w:rsid w:val="000A7355"/>
    <w:rsid w:val="000C23E7"/>
    <w:rsid w:val="000C2C9A"/>
    <w:rsid w:val="000C2E9E"/>
    <w:rsid w:val="000D18D9"/>
    <w:rsid w:val="000D3A28"/>
    <w:rsid w:val="000D6D61"/>
    <w:rsid w:val="000E426F"/>
    <w:rsid w:val="000F1CB6"/>
    <w:rsid w:val="000F6625"/>
    <w:rsid w:val="000F787A"/>
    <w:rsid w:val="0011384B"/>
    <w:rsid w:val="001213CD"/>
    <w:rsid w:val="00130823"/>
    <w:rsid w:val="00136626"/>
    <w:rsid w:val="00143D9E"/>
    <w:rsid w:val="00152922"/>
    <w:rsid w:val="00163E33"/>
    <w:rsid w:val="0016784C"/>
    <w:rsid w:val="001752E5"/>
    <w:rsid w:val="00176C1C"/>
    <w:rsid w:val="001776DB"/>
    <w:rsid w:val="00180387"/>
    <w:rsid w:val="00183EE4"/>
    <w:rsid w:val="00187A79"/>
    <w:rsid w:val="00187EE7"/>
    <w:rsid w:val="00192996"/>
    <w:rsid w:val="00194DC8"/>
    <w:rsid w:val="001A4824"/>
    <w:rsid w:val="001B4532"/>
    <w:rsid w:val="001B5C7E"/>
    <w:rsid w:val="001B6530"/>
    <w:rsid w:val="001C5D13"/>
    <w:rsid w:val="001C7AA5"/>
    <w:rsid w:val="001D7F6E"/>
    <w:rsid w:val="001E08C2"/>
    <w:rsid w:val="001E2FA6"/>
    <w:rsid w:val="001E3588"/>
    <w:rsid w:val="001F1065"/>
    <w:rsid w:val="001F18DE"/>
    <w:rsid w:val="001F23BE"/>
    <w:rsid w:val="00211D43"/>
    <w:rsid w:val="00214866"/>
    <w:rsid w:val="00215D35"/>
    <w:rsid w:val="0022323A"/>
    <w:rsid w:val="00231488"/>
    <w:rsid w:val="00231508"/>
    <w:rsid w:val="0025217E"/>
    <w:rsid w:val="00253654"/>
    <w:rsid w:val="00265ED9"/>
    <w:rsid w:val="0027012F"/>
    <w:rsid w:val="00272A84"/>
    <w:rsid w:val="00274323"/>
    <w:rsid w:val="002812DA"/>
    <w:rsid w:val="00285183"/>
    <w:rsid w:val="00297B8F"/>
    <w:rsid w:val="002A2168"/>
    <w:rsid w:val="002C0DB6"/>
    <w:rsid w:val="002C4532"/>
    <w:rsid w:val="002C4A38"/>
    <w:rsid w:val="002D5F92"/>
    <w:rsid w:val="002F0DAB"/>
    <w:rsid w:val="00305F00"/>
    <w:rsid w:val="00312E7E"/>
    <w:rsid w:val="0031433F"/>
    <w:rsid w:val="00317CE8"/>
    <w:rsid w:val="00323850"/>
    <w:rsid w:val="00333218"/>
    <w:rsid w:val="00333DF9"/>
    <w:rsid w:val="00336D7A"/>
    <w:rsid w:val="00342FA1"/>
    <w:rsid w:val="00344A33"/>
    <w:rsid w:val="00350655"/>
    <w:rsid w:val="00351941"/>
    <w:rsid w:val="003641AC"/>
    <w:rsid w:val="00376CB1"/>
    <w:rsid w:val="00377977"/>
    <w:rsid w:val="00393EAE"/>
    <w:rsid w:val="003B2DAA"/>
    <w:rsid w:val="003C407D"/>
    <w:rsid w:val="003C5645"/>
    <w:rsid w:val="003D1FA3"/>
    <w:rsid w:val="003D4310"/>
    <w:rsid w:val="003D4E29"/>
    <w:rsid w:val="003D74C6"/>
    <w:rsid w:val="003E1010"/>
    <w:rsid w:val="003E3572"/>
    <w:rsid w:val="003E4990"/>
    <w:rsid w:val="00401FEB"/>
    <w:rsid w:val="00403A2B"/>
    <w:rsid w:val="00406C20"/>
    <w:rsid w:val="00415D6F"/>
    <w:rsid w:val="004215A6"/>
    <w:rsid w:val="00422177"/>
    <w:rsid w:val="00424BCF"/>
    <w:rsid w:val="00443DC6"/>
    <w:rsid w:val="00444F74"/>
    <w:rsid w:val="00456BF0"/>
    <w:rsid w:val="00457970"/>
    <w:rsid w:val="004579BA"/>
    <w:rsid w:val="00467871"/>
    <w:rsid w:val="0047673C"/>
    <w:rsid w:val="0047727C"/>
    <w:rsid w:val="00482A0B"/>
    <w:rsid w:val="00483D89"/>
    <w:rsid w:val="00487E14"/>
    <w:rsid w:val="004B4E17"/>
    <w:rsid w:val="004C3A12"/>
    <w:rsid w:val="004D72C4"/>
    <w:rsid w:val="004E18EF"/>
    <w:rsid w:val="004E1AF7"/>
    <w:rsid w:val="004F402A"/>
    <w:rsid w:val="004F5F70"/>
    <w:rsid w:val="0050120F"/>
    <w:rsid w:val="005041B1"/>
    <w:rsid w:val="00514833"/>
    <w:rsid w:val="00521EDC"/>
    <w:rsid w:val="00556010"/>
    <w:rsid w:val="00563E2D"/>
    <w:rsid w:val="00570899"/>
    <w:rsid w:val="005752D6"/>
    <w:rsid w:val="00580033"/>
    <w:rsid w:val="00583283"/>
    <w:rsid w:val="00593C35"/>
    <w:rsid w:val="005A0FC2"/>
    <w:rsid w:val="005A3BBE"/>
    <w:rsid w:val="005D067A"/>
    <w:rsid w:val="005D501A"/>
    <w:rsid w:val="005D6828"/>
    <w:rsid w:val="005E2CEB"/>
    <w:rsid w:val="005F0DBB"/>
    <w:rsid w:val="005F49E2"/>
    <w:rsid w:val="005F7782"/>
    <w:rsid w:val="006267F5"/>
    <w:rsid w:val="006333B9"/>
    <w:rsid w:val="00644477"/>
    <w:rsid w:val="00660696"/>
    <w:rsid w:val="00662321"/>
    <w:rsid w:val="006675B5"/>
    <w:rsid w:val="0067038C"/>
    <w:rsid w:val="00680325"/>
    <w:rsid w:val="006827C7"/>
    <w:rsid w:val="00686D90"/>
    <w:rsid w:val="00690B6C"/>
    <w:rsid w:val="00695702"/>
    <w:rsid w:val="006A3002"/>
    <w:rsid w:val="006A78A8"/>
    <w:rsid w:val="006B05CB"/>
    <w:rsid w:val="006B55E0"/>
    <w:rsid w:val="006C07E1"/>
    <w:rsid w:val="006C0F6A"/>
    <w:rsid w:val="006C2F5B"/>
    <w:rsid w:val="006C5A20"/>
    <w:rsid w:val="006D7EAE"/>
    <w:rsid w:val="006E5697"/>
    <w:rsid w:val="006F17BC"/>
    <w:rsid w:val="006F20F2"/>
    <w:rsid w:val="006F5462"/>
    <w:rsid w:val="00702DBE"/>
    <w:rsid w:val="0070644A"/>
    <w:rsid w:val="00716B09"/>
    <w:rsid w:val="007235EC"/>
    <w:rsid w:val="007305AA"/>
    <w:rsid w:val="0075660B"/>
    <w:rsid w:val="00760D6A"/>
    <w:rsid w:val="0078504F"/>
    <w:rsid w:val="007931D2"/>
    <w:rsid w:val="007935AC"/>
    <w:rsid w:val="007A4DC2"/>
    <w:rsid w:val="007B4D61"/>
    <w:rsid w:val="007B52B0"/>
    <w:rsid w:val="007B6ACD"/>
    <w:rsid w:val="007B6D04"/>
    <w:rsid w:val="007C0CF5"/>
    <w:rsid w:val="007C2294"/>
    <w:rsid w:val="007D1A47"/>
    <w:rsid w:val="007E0374"/>
    <w:rsid w:val="007E6FB6"/>
    <w:rsid w:val="00804579"/>
    <w:rsid w:val="008109E6"/>
    <w:rsid w:val="008166E9"/>
    <w:rsid w:val="008172FC"/>
    <w:rsid w:val="008250B4"/>
    <w:rsid w:val="008337EF"/>
    <w:rsid w:val="00843C06"/>
    <w:rsid w:val="008552C9"/>
    <w:rsid w:val="00860B34"/>
    <w:rsid w:val="00866801"/>
    <w:rsid w:val="008774CF"/>
    <w:rsid w:val="008914FD"/>
    <w:rsid w:val="008A0F53"/>
    <w:rsid w:val="008A7CBB"/>
    <w:rsid w:val="008B6852"/>
    <w:rsid w:val="008C12D8"/>
    <w:rsid w:val="008C46A3"/>
    <w:rsid w:val="008D4400"/>
    <w:rsid w:val="008E2CE7"/>
    <w:rsid w:val="009001A0"/>
    <w:rsid w:val="0091036E"/>
    <w:rsid w:val="00911006"/>
    <w:rsid w:val="00915F1F"/>
    <w:rsid w:val="009165C9"/>
    <w:rsid w:val="009228C4"/>
    <w:rsid w:val="00942FF7"/>
    <w:rsid w:val="00946C57"/>
    <w:rsid w:val="0095214E"/>
    <w:rsid w:val="009570BC"/>
    <w:rsid w:val="00964A33"/>
    <w:rsid w:val="00970559"/>
    <w:rsid w:val="00970613"/>
    <w:rsid w:val="009821EA"/>
    <w:rsid w:val="00992C1C"/>
    <w:rsid w:val="009A0324"/>
    <w:rsid w:val="009A07A6"/>
    <w:rsid w:val="009A79A3"/>
    <w:rsid w:val="009B00EB"/>
    <w:rsid w:val="009C01D1"/>
    <w:rsid w:val="009C1183"/>
    <w:rsid w:val="009C4B4C"/>
    <w:rsid w:val="009D3C5E"/>
    <w:rsid w:val="009D5F2A"/>
    <w:rsid w:val="009E0187"/>
    <w:rsid w:val="009E17CC"/>
    <w:rsid w:val="009F7129"/>
    <w:rsid w:val="00A134C6"/>
    <w:rsid w:val="00A16E88"/>
    <w:rsid w:val="00A20069"/>
    <w:rsid w:val="00A2530E"/>
    <w:rsid w:val="00A40B01"/>
    <w:rsid w:val="00A41C68"/>
    <w:rsid w:val="00A41F44"/>
    <w:rsid w:val="00A52704"/>
    <w:rsid w:val="00A619A4"/>
    <w:rsid w:val="00A75280"/>
    <w:rsid w:val="00A7603C"/>
    <w:rsid w:val="00A838A0"/>
    <w:rsid w:val="00A921A2"/>
    <w:rsid w:val="00A92746"/>
    <w:rsid w:val="00A946C8"/>
    <w:rsid w:val="00A94F8A"/>
    <w:rsid w:val="00A9637E"/>
    <w:rsid w:val="00AA6248"/>
    <w:rsid w:val="00AA72FA"/>
    <w:rsid w:val="00AA7303"/>
    <w:rsid w:val="00AB5153"/>
    <w:rsid w:val="00AB6921"/>
    <w:rsid w:val="00B02D63"/>
    <w:rsid w:val="00B040BC"/>
    <w:rsid w:val="00B04B4B"/>
    <w:rsid w:val="00B05767"/>
    <w:rsid w:val="00B149CF"/>
    <w:rsid w:val="00B2356C"/>
    <w:rsid w:val="00B25B7C"/>
    <w:rsid w:val="00B370B1"/>
    <w:rsid w:val="00B40C06"/>
    <w:rsid w:val="00B5693A"/>
    <w:rsid w:val="00B7755E"/>
    <w:rsid w:val="00B97AF0"/>
    <w:rsid w:val="00BA37E9"/>
    <w:rsid w:val="00BA73D2"/>
    <w:rsid w:val="00BB2A9A"/>
    <w:rsid w:val="00BB3A23"/>
    <w:rsid w:val="00BC56E7"/>
    <w:rsid w:val="00BC7953"/>
    <w:rsid w:val="00BE33DA"/>
    <w:rsid w:val="00BE5DE3"/>
    <w:rsid w:val="00BF119C"/>
    <w:rsid w:val="00C11DFA"/>
    <w:rsid w:val="00C2121D"/>
    <w:rsid w:val="00C248BF"/>
    <w:rsid w:val="00C25CAC"/>
    <w:rsid w:val="00C3245F"/>
    <w:rsid w:val="00C364D4"/>
    <w:rsid w:val="00C43032"/>
    <w:rsid w:val="00C5124C"/>
    <w:rsid w:val="00C53EC9"/>
    <w:rsid w:val="00C5775A"/>
    <w:rsid w:val="00C620D0"/>
    <w:rsid w:val="00C87B3A"/>
    <w:rsid w:val="00C954C3"/>
    <w:rsid w:val="00CA0907"/>
    <w:rsid w:val="00CA1381"/>
    <w:rsid w:val="00CA26C5"/>
    <w:rsid w:val="00CA2B37"/>
    <w:rsid w:val="00CA34EC"/>
    <w:rsid w:val="00CA3979"/>
    <w:rsid w:val="00CA703D"/>
    <w:rsid w:val="00CB707F"/>
    <w:rsid w:val="00CC3B34"/>
    <w:rsid w:val="00CD2EF2"/>
    <w:rsid w:val="00CD38CE"/>
    <w:rsid w:val="00CD4B9F"/>
    <w:rsid w:val="00CE1F59"/>
    <w:rsid w:val="00CE4BB6"/>
    <w:rsid w:val="00CE5520"/>
    <w:rsid w:val="00D074DC"/>
    <w:rsid w:val="00D11AFC"/>
    <w:rsid w:val="00D130C4"/>
    <w:rsid w:val="00D15655"/>
    <w:rsid w:val="00D202A7"/>
    <w:rsid w:val="00D230D8"/>
    <w:rsid w:val="00D23A05"/>
    <w:rsid w:val="00D53114"/>
    <w:rsid w:val="00D5410E"/>
    <w:rsid w:val="00D55FE0"/>
    <w:rsid w:val="00D60CFE"/>
    <w:rsid w:val="00D66152"/>
    <w:rsid w:val="00D67FD4"/>
    <w:rsid w:val="00D7012E"/>
    <w:rsid w:val="00D74A22"/>
    <w:rsid w:val="00D76F41"/>
    <w:rsid w:val="00D9419B"/>
    <w:rsid w:val="00D954B0"/>
    <w:rsid w:val="00D97B80"/>
    <w:rsid w:val="00DA7942"/>
    <w:rsid w:val="00DB45E1"/>
    <w:rsid w:val="00DC7CA5"/>
    <w:rsid w:val="00DD0742"/>
    <w:rsid w:val="00DD1BF3"/>
    <w:rsid w:val="00DD6124"/>
    <w:rsid w:val="00DF4CFE"/>
    <w:rsid w:val="00E1643E"/>
    <w:rsid w:val="00E21CF2"/>
    <w:rsid w:val="00E237C9"/>
    <w:rsid w:val="00E37BB1"/>
    <w:rsid w:val="00E40D36"/>
    <w:rsid w:val="00E40D8B"/>
    <w:rsid w:val="00E42AA8"/>
    <w:rsid w:val="00E445DF"/>
    <w:rsid w:val="00E854DE"/>
    <w:rsid w:val="00E95373"/>
    <w:rsid w:val="00EA0C8A"/>
    <w:rsid w:val="00EA77D4"/>
    <w:rsid w:val="00EB029F"/>
    <w:rsid w:val="00EB1E60"/>
    <w:rsid w:val="00EC246B"/>
    <w:rsid w:val="00ED3ADE"/>
    <w:rsid w:val="00EE1B88"/>
    <w:rsid w:val="00EF0D6D"/>
    <w:rsid w:val="00EF2413"/>
    <w:rsid w:val="00EF4207"/>
    <w:rsid w:val="00EF606E"/>
    <w:rsid w:val="00EF7083"/>
    <w:rsid w:val="00F03D12"/>
    <w:rsid w:val="00F10950"/>
    <w:rsid w:val="00F14FF5"/>
    <w:rsid w:val="00F16607"/>
    <w:rsid w:val="00F16777"/>
    <w:rsid w:val="00F21534"/>
    <w:rsid w:val="00F2281D"/>
    <w:rsid w:val="00F334A6"/>
    <w:rsid w:val="00F6453F"/>
    <w:rsid w:val="00F65DD8"/>
    <w:rsid w:val="00F719F6"/>
    <w:rsid w:val="00F73506"/>
    <w:rsid w:val="00F903A1"/>
    <w:rsid w:val="00F927E6"/>
    <w:rsid w:val="00F92ABD"/>
    <w:rsid w:val="00F96E31"/>
    <w:rsid w:val="00FA28DD"/>
    <w:rsid w:val="00FA2D36"/>
    <w:rsid w:val="00FC18E5"/>
    <w:rsid w:val="00FD1189"/>
    <w:rsid w:val="00FD6857"/>
    <w:rsid w:val="00FD705D"/>
    <w:rsid w:val="00FE37F5"/>
    <w:rsid w:val="00FF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53610"/>
  <w15:docId w15:val="{73326734-1A7D-4769-A795-5710C227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3C35"/>
    <w:pPr>
      <w:spacing w:before="80" w:after="80" w:line="264" w:lineRule="auto"/>
    </w:pPr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A20"/>
    <w:pPr>
      <w:keepNext/>
      <w:keepLines/>
      <w:spacing w:before="240" w:after="120"/>
      <w:outlineLvl w:val="0"/>
    </w:pPr>
    <w:rPr>
      <w:rFonts w:eastAsiaTheme="majorEastAsia" w:cstheme="majorBidi"/>
      <w:b/>
      <w:bCs/>
      <w:color w:val="FF860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C4532"/>
    <w:pPr>
      <w:keepNext/>
      <w:spacing w:before="240" w:after="60"/>
      <w:outlineLvl w:val="1"/>
    </w:pPr>
    <w:rPr>
      <w:b/>
      <w:bCs/>
      <w:iCs/>
      <w:color w:val="BD582C" w:themeColor="accent2"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E21CF2"/>
    <w:pPr>
      <w:keepNext/>
      <w:widowControl w:val="0"/>
      <w:tabs>
        <w:tab w:val="left" w:pos="450"/>
        <w:tab w:val="left" w:pos="540"/>
        <w:tab w:val="left" w:pos="1932"/>
        <w:tab w:val="left" w:pos="2416"/>
        <w:tab w:val="left" w:pos="3384"/>
        <w:tab w:val="left" w:pos="9940"/>
        <w:tab w:val="left" w:leader="dot" w:pos="16512"/>
      </w:tabs>
      <w:snapToGrid w:val="0"/>
      <w:spacing w:before="120" w:after="120"/>
      <w:outlineLvl w:val="2"/>
    </w:pPr>
    <w:rPr>
      <w:b/>
      <w:color w:val="865640" w:themeColor="accent3"/>
      <w:sz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4532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9B8357" w:themeColor="accent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4532"/>
    <w:pPr>
      <w:keepNext/>
      <w:keepLines/>
      <w:spacing w:before="40"/>
      <w:outlineLvl w:val="4"/>
    </w:pPr>
    <w:rPr>
      <w:rFonts w:eastAsiaTheme="majorEastAsia" w:cstheme="majorBidi"/>
      <w:color w:val="C2BC80" w:themeColor="accent5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C4532"/>
    <w:pPr>
      <w:outlineLvl w:val="5"/>
    </w:pPr>
    <w:rPr>
      <w:color w:val="94A088" w:themeColor="accent6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C4532"/>
    <w:pPr>
      <w:outlineLvl w:val="6"/>
    </w:pPr>
    <w:rPr>
      <w:color w:val="7F7F7F" w:themeColor="text1" w:themeTint="8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C4532"/>
    <w:rPr>
      <w:rFonts w:eastAsia="Times New Roman"/>
      <w:b/>
      <w:bCs/>
      <w:iCs/>
      <w:color w:val="BD582C" w:themeColor="accent2"/>
      <w:sz w:val="28"/>
      <w:szCs w:val="28"/>
      <w:lang w:val="x-none" w:eastAsia="x-none"/>
    </w:rPr>
  </w:style>
  <w:style w:type="character" w:customStyle="1" w:styleId="Heading3Char">
    <w:name w:val="Heading 3 Char"/>
    <w:link w:val="Heading3"/>
    <w:rsid w:val="00E21CF2"/>
    <w:rPr>
      <w:rFonts w:eastAsia="Times New Roman"/>
      <w:b/>
      <w:color w:val="865640" w:themeColor="accent3"/>
      <w:sz w:val="26"/>
      <w:szCs w:val="24"/>
      <w:lang w:val="x-none" w:eastAsia="x-none"/>
    </w:rPr>
  </w:style>
  <w:style w:type="paragraph" w:customStyle="1" w:styleId="StyleBodyText2CharChar">
    <w:name w:val="Style Body Text 2 + Char Char"/>
    <w:basedOn w:val="BodyText2"/>
    <w:link w:val="StyleBodyText2CharCharChar"/>
    <w:rsid w:val="006C07E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40" w:lineRule="auto"/>
      <w:jc w:val="both"/>
    </w:pPr>
    <w:rPr>
      <w:rFonts w:ascii="Book Antiqua" w:hAnsi="Book Antiqua"/>
      <w:color w:val="000000"/>
      <w:sz w:val="16"/>
      <w:szCs w:val="20"/>
      <w:lang w:val="x-none" w:eastAsia="x-none"/>
    </w:rPr>
  </w:style>
  <w:style w:type="character" w:customStyle="1" w:styleId="StyleBodyText2CharCharChar">
    <w:name w:val="Style Body Text 2 + Char Char Char"/>
    <w:link w:val="StyleBodyText2CharChar"/>
    <w:rsid w:val="006C07E1"/>
    <w:rPr>
      <w:rFonts w:ascii="Book Antiqua" w:eastAsia="Times New Roman" w:hAnsi="Book Antiqua" w:cs="Times New Roman"/>
      <w:color w:val="000000"/>
      <w:sz w:val="16"/>
      <w:szCs w:val="20"/>
      <w:lang w:val="x-none" w:eastAsia="x-none"/>
    </w:rPr>
  </w:style>
  <w:style w:type="paragraph" w:styleId="Footer">
    <w:name w:val="footer"/>
    <w:basedOn w:val="Normal"/>
    <w:link w:val="FooterChar"/>
    <w:rsid w:val="006C07E1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6C07E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Hyperlink">
    <w:name w:val="Hyperlink"/>
    <w:uiPriority w:val="99"/>
    <w:unhideWhenUsed/>
    <w:rsid w:val="006C07E1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C07E1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6C07E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45DF"/>
    <w:pPr>
      <w:ind w:left="720"/>
    </w:pPr>
  </w:style>
  <w:style w:type="table" w:customStyle="1" w:styleId="TableGrid7">
    <w:name w:val="Table Grid7"/>
    <w:basedOn w:val="TableNormal"/>
    <w:rsid w:val="00E445D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semiHidden/>
    <w:unhideWhenUsed/>
    <w:rsid w:val="004E18E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E18EF"/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4E18E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8E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18E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8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E18E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2ED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12EDA"/>
    <w:rPr>
      <w:rFonts w:ascii="Times New Roman" w:eastAsia="Times New Roman" w:hAnsi="Times New Roman" w:cs="Times New Roman"/>
      <w:sz w:val="24"/>
      <w:szCs w:val="24"/>
    </w:rPr>
  </w:style>
  <w:style w:type="table" w:styleId="MediumShading1-Accent6">
    <w:name w:val="Medium Shading 1 Accent 6"/>
    <w:basedOn w:val="TableNormal"/>
    <w:uiPriority w:val="63"/>
    <w:rsid w:val="006267F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31433F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5A20"/>
    <w:rPr>
      <w:rFonts w:eastAsiaTheme="majorEastAsia" w:cstheme="majorBidi"/>
      <w:b/>
      <w:bCs/>
      <w:color w:val="FF86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C4532"/>
    <w:rPr>
      <w:rFonts w:eastAsiaTheme="majorEastAsia" w:cstheme="majorBidi"/>
      <w:b/>
      <w:bCs/>
      <w:iCs/>
      <w:color w:val="9B8357" w:themeColor="accent4"/>
      <w:sz w:val="22"/>
      <w:szCs w:val="22"/>
    </w:rPr>
  </w:style>
  <w:style w:type="table" w:styleId="MediumList2-Accent1">
    <w:name w:val="Medium List 2 Accent 1"/>
    <w:basedOn w:val="TableNormal"/>
    <w:uiPriority w:val="66"/>
    <w:rsid w:val="00B40C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60A" w:themeColor="accent1"/>
        <w:left w:val="single" w:sz="8" w:space="0" w:color="FF860A" w:themeColor="accent1"/>
        <w:bottom w:val="single" w:sz="8" w:space="0" w:color="FF860A" w:themeColor="accent1"/>
        <w:right w:val="single" w:sz="8" w:space="0" w:color="FF860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60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860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60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60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1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">
    <w:name w:val="Medium List 2"/>
    <w:basedOn w:val="TableNormal"/>
    <w:uiPriority w:val="66"/>
    <w:rsid w:val="00B40C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CA138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690B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s4-wptoptable1">
    <w:name w:val="s4-wptoptable1"/>
    <w:basedOn w:val="Normal"/>
    <w:rsid w:val="005F7782"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uiPriority w:val="10"/>
    <w:qFormat/>
    <w:rsid w:val="00D954B0"/>
    <w:pPr>
      <w:jc w:val="right"/>
    </w:pPr>
    <w:rPr>
      <w:rFonts w:asciiTheme="majorHAnsi" w:hAnsiTheme="majorHAnsi"/>
      <w:caps/>
      <w:color w:val="FF860A" w:themeColor="accent1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D954B0"/>
    <w:rPr>
      <w:rFonts w:asciiTheme="majorHAnsi" w:eastAsia="Times New Roman" w:hAnsiTheme="majorHAnsi"/>
      <w:caps/>
      <w:color w:val="FF860A" w:themeColor="accent1"/>
      <w:sz w:val="64"/>
      <w:szCs w:val="64"/>
    </w:rPr>
  </w:style>
  <w:style w:type="character" w:customStyle="1" w:styleId="Heading5Char">
    <w:name w:val="Heading 5 Char"/>
    <w:basedOn w:val="DefaultParagraphFont"/>
    <w:link w:val="Heading5"/>
    <w:uiPriority w:val="9"/>
    <w:rsid w:val="002C4532"/>
    <w:rPr>
      <w:rFonts w:eastAsiaTheme="majorEastAsia" w:cstheme="majorBidi"/>
      <w:color w:val="C2BC80" w:themeColor="accent5"/>
    </w:rPr>
  </w:style>
  <w:style w:type="paragraph" w:styleId="NoSpacing">
    <w:name w:val="No Spacing"/>
    <w:link w:val="NoSpacingChar"/>
    <w:uiPriority w:val="1"/>
    <w:qFormat/>
    <w:rsid w:val="00085468"/>
    <w:rPr>
      <w:rFonts w:ascii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85468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2C4532"/>
    <w:rPr>
      <w:rFonts w:eastAsia="Times New Roman"/>
      <w:color w:val="94A088" w:themeColor="accent6"/>
    </w:rPr>
  </w:style>
  <w:style w:type="character" w:customStyle="1" w:styleId="Heading7Char">
    <w:name w:val="Heading 7 Char"/>
    <w:basedOn w:val="DefaultParagraphFont"/>
    <w:link w:val="Heading7"/>
    <w:uiPriority w:val="9"/>
    <w:rsid w:val="002C4532"/>
    <w:rPr>
      <w:rFonts w:eastAsia="Times New Roman"/>
      <w:color w:val="7F7F7F" w:themeColor="text1" w:themeTint="8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C4532"/>
    <w:pPr>
      <w:spacing w:line="259" w:lineRule="auto"/>
      <w:outlineLvl w:val="9"/>
    </w:pPr>
    <w:rPr>
      <w:rFonts w:asciiTheme="majorHAnsi" w:hAnsiTheme="majorHAnsi"/>
      <w:b w:val="0"/>
      <w:bCs w:val="0"/>
      <w:color w:val="C66400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82A0B"/>
    <w:pPr>
      <w:tabs>
        <w:tab w:val="left" w:pos="48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453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C4532"/>
    <w:pPr>
      <w:spacing w:after="100"/>
      <w:ind w:left="480"/>
    </w:pPr>
  </w:style>
  <w:style w:type="paragraph" w:customStyle="1" w:styleId="CanvizHeader">
    <w:name w:val="Canviz Header"/>
    <w:basedOn w:val="Header"/>
    <w:qFormat/>
    <w:rsid w:val="00342FA1"/>
    <w:pPr>
      <w:snapToGrid w:val="0"/>
      <w:spacing w:line="240" w:lineRule="auto"/>
    </w:pPr>
    <w:rPr>
      <w:rFonts w:ascii="Myriad Pro" w:hAnsi="Myriad Pro" w:cstheme="minorBidi"/>
      <w:noProof/>
      <w:color w:val="FF860A"/>
      <w:sz w:val="14"/>
      <w:szCs w:val="14"/>
    </w:rPr>
  </w:style>
  <w:style w:type="character" w:customStyle="1" w:styleId="Mention1">
    <w:name w:val="Mention1"/>
    <w:basedOn w:val="DefaultParagraphFont"/>
    <w:uiPriority w:val="99"/>
    <w:semiHidden/>
    <w:unhideWhenUsed/>
    <w:rsid w:val="00297B8F"/>
    <w:rPr>
      <w:color w:val="2B579A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7B6D04"/>
    <w:rPr>
      <w:i/>
      <w:iCs/>
      <w:color w:val="FF860A" w:themeColor="accent1"/>
    </w:rPr>
  </w:style>
  <w:style w:type="paragraph" w:styleId="NormalWeb">
    <w:name w:val="Normal (Web)"/>
    <w:basedOn w:val="Normal"/>
    <w:uiPriority w:val="99"/>
    <w:semiHidden/>
    <w:unhideWhenUsed/>
    <w:rsid w:val="007C2294"/>
    <w:pPr>
      <w:spacing w:before="100" w:beforeAutospacing="1" w:after="100" w:afterAutospacing="1"/>
    </w:pPr>
    <w:rPr>
      <w:rFonts w:ascii="Times New Roman" w:hAnsi="Times New Roman"/>
      <w:lang w:eastAsia="zh-CN"/>
    </w:rPr>
  </w:style>
  <w:style w:type="character" w:customStyle="1" w:styleId="apple-converted-space">
    <w:name w:val="apple-converted-space"/>
    <w:basedOn w:val="DefaultParagraphFont"/>
    <w:rsid w:val="007C2294"/>
  </w:style>
  <w:style w:type="character" w:styleId="Strong">
    <w:name w:val="Strong"/>
    <w:basedOn w:val="DefaultParagraphFont"/>
    <w:uiPriority w:val="22"/>
    <w:qFormat/>
    <w:rsid w:val="007C229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C0F6A"/>
    <w:rPr>
      <w:color w:val="8C8C8C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563E2D"/>
    <w:rPr>
      <w:rFonts w:asciiTheme="minorHAnsi" w:hAnsiTheme="minorHAnsi" w:cstheme="minorBid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FFB66C" w:themeColor="accent1" w:themeTint="99"/>
        <w:left w:val="single" w:sz="4" w:space="0" w:color="FFB66C" w:themeColor="accent1" w:themeTint="99"/>
        <w:bottom w:val="single" w:sz="4" w:space="0" w:color="FFB66C" w:themeColor="accent1" w:themeTint="99"/>
        <w:right w:val="single" w:sz="4" w:space="0" w:color="FFB66C" w:themeColor="accent1" w:themeTint="99"/>
        <w:insideH w:val="single" w:sz="4" w:space="0" w:color="FFB66C" w:themeColor="accent1" w:themeTint="99"/>
        <w:insideV w:val="single" w:sz="4" w:space="0" w:color="FFB66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60A" w:themeColor="accent1"/>
          <w:left w:val="single" w:sz="4" w:space="0" w:color="FF860A" w:themeColor="accent1"/>
          <w:bottom w:val="single" w:sz="4" w:space="0" w:color="FF860A" w:themeColor="accent1"/>
          <w:right w:val="single" w:sz="4" w:space="0" w:color="FF860A" w:themeColor="accent1"/>
          <w:insideH w:val="nil"/>
          <w:insideV w:val="nil"/>
        </w:tcBorders>
        <w:shd w:val="clear" w:color="auto" w:fill="FF860A" w:themeFill="accent1"/>
      </w:tcPr>
    </w:tblStylePr>
    <w:tblStylePr w:type="lastRow">
      <w:rPr>
        <w:b/>
        <w:bCs/>
      </w:rPr>
      <w:tblPr/>
      <w:tcPr>
        <w:tcBorders>
          <w:top w:val="double" w:sz="4" w:space="0" w:color="FF860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CE" w:themeFill="accent1" w:themeFillTint="33"/>
      </w:tcPr>
    </w:tblStylePr>
    <w:tblStylePr w:type="band1Horz">
      <w:tblPr/>
      <w:tcPr>
        <w:shd w:val="clear" w:color="auto" w:fill="FFE6CE" w:themeFill="accent1" w:themeFillTint="33"/>
      </w:tcPr>
    </w:tblStylePr>
  </w:style>
  <w:style w:type="table" w:styleId="PlainTable3">
    <w:name w:val="Plain Table 3"/>
    <w:basedOn w:val="TableNormal"/>
    <w:uiPriority w:val="43"/>
    <w:rsid w:val="00336D7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F5F70"/>
    <w:rPr>
      <w:color w:val="808080"/>
      <w:shd w:val="clear" w:color="auto" w:fill="E6E6E6"/>
    </w:rPr>
  </w:style>
  <w:style w:type="character" w:styleId="IntenseReference">
    <w:name w:val="Intense Reference"/>
    <w:basedOn w:val="DefaultParagraphFont"/>
    <w:uiPriority w:val="32"/>
    <w:qFormat/>
    <w:rsid w:val="000E426F"/>
    <w:rPr>
      <w:b/>
      <w:bCs/>
      <w:smallCaps/>
      <w:color w:val="FF860A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52093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5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3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52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68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04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17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655711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578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93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103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6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0318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67705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2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71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9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30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930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525436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97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150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304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4790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3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8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6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7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1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6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5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45272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53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9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22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5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368616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2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03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148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psh\Documents\Custom%20Office%20Templates\Canviz%20Letterhead%20Template.dotx" TargetMode="External"/></Relationships>
</file>

<file path=word/theme/theme1.xml><?xml version="1.0" encoding="utf-8"?>
<a:theme xmlns:a="http://schemas.openxmlformats.org/drawingml/2006/main" name="Office Theme">
  <a:themeElements>
    <a:clrScheme name="Canviz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FF860A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4AD457458514BA266A3C8D282D302" ma:contentTypeVersion="5" ma:contentTypeDescription="Create a new document." ma:contentTypeScope="" ma:versionID="a0d24313e7c26566428b38ef42d31491">
  <xsd:schema xmlns:xsd="http://www.w3.org/2001/XMLSchema" xmlns:xs="http://www.w3.org/2001/XMLSchema" xmlns:p="http://schemas.microsoft.com/office/2006/metadata/properties" xmlns:ns2="46fd2e66-2958-4f82-9313-8f6899867a1f" targetNamespace="http://schemas.microsoft.com/office/2006/metadata/properties" ma:root="true" ma:fieldsID="0e73e49d94ad0fc8354aa2838459a8b6" ns2:_="">
    <xsd:import namespace="46fd2e66-2958-4f82-9313-8f6899867a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d2e66-2958-4f82-9313-8f6899867a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0338D-DEAE-4441-8066-C612FCA191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7AB8FE-DA80-46A6-A4A9-6BD714273410}">
  <ds:schemaRefs>
    <ds:schemaRef ds:uri="http://www.w3.org/2001/XMLSchema"/>
  </ds:schemaRefs>
</ds:datastoreItem>
</file>

<file path=customXml/itemProps3.xml><?xml version="1.0" encoding="utf-8"?>
<ds:datastoreItem xmlns:ds="http://schemas.openxmlformats.org/officeDocument/2006/customXml" ds:itemID="{5EA70CE3-009A-49A9-AF12-12E1D799AE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B2A45D-CCE9-4133-8C21-861496D8E5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fd2e66-2958-4f82-9313-8f6899867a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AE56865-9662-4CED-AE20-3B8983104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Canviz Letterhead Template</Template>
  <TotalTime>193</TotalTime>
  <Pages>9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App-only certificate</vt:lpstr>
    </vt:vector>
  </TitlesOfParts>
  <Company>Canviz LLC</Company>
  <LinksUpToDate>false</LinksUpToDate>
  <CharactersWithSpaces>3684</CharactersWithSpaces>
  <SharedDoc>false</SharedDoc>
  <HLinks>
    <vt:vector size="18" baseType="variant">
      <vt:variant>
        <vt:i4>5242899</vt:i4>
      </vt:variant>
      <vt:variant>
        <vt:i4>10</vt:i4>
      </vt:variant>
      <vt:variant>
        <vt:i4>0</vt:i4>
      </vt:variant>
      <vt:variant>
        <vt:i4>5</vt:i4>
      </vt:variant>
      <vt:variant>
        <vt:lpwstr>http://lcaweb/Contract/VendorContracts/Pages/VendorContractsHome.aspx?SourceURL=http://lcaweb/POIT/Vendor%20Contracting%20Group/Engagement/Pages/default.aspx</vt:lpwstr>
      </vt:variant>
      <vt:variant>
        <vt:lpwstr/>
      </vt:variant>
      <vt:variant>
        <vt:i4>5701737</vt:i4>
      </vt:variant>
      <vt:variant>
        <vt:i4>7</vt:i4>
      </vt:variant>
      <vt:variant>
        <vt:i4>0</vt:i4>
      </vt:variant>
      <vt:variant>
        <vt:i4>5</vt:i4>
      </vt:variant>
      <vt:variant>
        <vt:lpwstr>http://learningcentral/elms/lang-en/management/LMS_ActDetails.asp?UserMode=0&amp;ActivityId=5732</vt:lpwstr>
      </vt:variant>
      <vt:variant>
        <vt:lpwstr/>
      </vt:variant>
      <vt:variant>
        <vt:i4>8192044</vt:i4>
      </vt:variant>
      <vt:variant>
        <vt:i4>4</vt:i4>
      </vt:variant>
      <vt:variant>
        <vt:i4>0</vt:i4>
      </vt:variant>
      <vt:variant>
        <vt:i4>5</vt:i4>
      </vt:variant>
      <vt:variant>
        <vt:lpwstr>http://msmarket/static/home/forms.aspx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App-only certificate</dc:title>
  <dc:creator>Tyler Lu</dc:creator>
  <cp:lastModifiedBy>Tyler Lu</cp:lastModifiedBy>
  <cp:revision>10</cp:revision>
  <cp:lastPrinted>2012-08-14T23:28:00Z</cp:lastPrinted>
  <dcterms:created xsi:type="dcterms:W3CDTF">2017-10-17T03:35:00Z</dcterms:created>
  <dcterms:modified xsi:type="dcterms:W3CDTF">2017-11-10T09:37:00Z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0x010100C894AD457458514BA266A3C8D282D302</vt:lpwstr>
  </property>
</Properties>
</file>