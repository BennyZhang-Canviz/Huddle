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D095A" w14:textId="3FD08CDB" w:rsidR="003D6CD5" w:rsidRDefault="003D6CD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>Bot Web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4D6D095A" w14:textId="3FD08CDB" w:rsidR="003D6CD5" w:rsidRDefault="003D6CD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>Bot Web App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77777777" w:rsidR="003D6CD5" w:rsidRDefault="003D6C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3D6CD5" w:rsidRDefault="003D6C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77777777" w:rsidR="003D6CD5" w:rsidRDefault="003D6C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3D6CD5" w:rsidRDefault="003D6C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3D6CD5" w:rsidRDefault="003D6C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3D6CD5" w:rsidRDefault="003D6C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bookmarkStart w:id="0" w:name="_GoBack"/>
        <w:bookmarkEnd w:id="0"/>
        <w:p w14:paraId="51E5B50D" w14:textId="4CED3115" w:rsidR="00B30B54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20264" w:history="1">
            <w:r w:rsidR="00B30B54" w:rsidRPr="00451C29">
              <w:rPr>
                <w:rStyle w:val="Hyperlink"/>
                <w:noProof/>
              </w:rPr>
              <w:t>1.</w:t>
            </w:r>
            <w:r w:rsidR="00B30B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30B54" w:rsidRPr="00451C29">
              <w:rPr>
                <w:rStyle w:val="Hyperlink"/>
                <w:noProof/>
              </w:rPr>
              <w:t>LUIS App</w:t>
            </w:r>
            <w:r w:rsidR="00B30B54">
              <w:rPr>
                <w:noProof/>
                <w:webHidden/>
              </w:rPr>
              <w:tab/>
            </w:r>
            <w:r w:rsidR="00B30B54">
              <w:rPr>
                <w:noProof/>
                <w:webHidden/>
              </w:rPr>
              <w:fldChar w:fldCharType="begin"/>
            </w:r>
            <w:r w:rsidR="00B30B54">
              <w:rPr>
                <w:noProof/>
                <w:webHidden/>
              </w:rPr>
              <w:instrText xml:space="preserve"> PAGEREF _Toc498020264 \h </w:instrText>
            </w:r>
            <w:r w:rsidR="00B30B54">
              <w:rPr>
                <w:noProof/>
                <w:webHidden/>
              </w:rPr>
            </w:r>
            <w:r w:rsidR="00B30B54">
              <w:rPr>
                <w:noProof/>
                <w:webHidden/>
              </w:rPr>
              <w:fldChar w:fldCharType="separate"/>
            </w:r>
            <w:r w:rsidR="00B30B54">
              <w:rPr>
                <w:noProof/>
                <w:webHidden/>
              </w:rPr>
              <w:t>2</w:t>
            </w:r>
            <w:r w:rsidR="00B30B54">
              <w:rPr>
                <w:noProof/>
                <w:webHidden/>
              </w:rPr>
              <w:fldChar w:fldCharType="end"/>
            </w:r>
          </w:hyperlink>
        </w:p>
        <w:p w14:paraId="745F9A12" w14:textId="3D1D0E85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65" w:history="1">
            <w:r w:rsidRPr="00451C29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Import LUIS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A964" w14:textId="5D9F97FE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66" w:history="1">
            <w:r w:rsidRPr="00451C29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Set application as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16C1" w14:textId="5A0C4099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67" w:history="1">
            <w:r w:rsidRPr="00451C29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Train and  Publish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B125" w14:textId="07CA20A0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68" w:history="1">
            <w:r w:rsidRPr="00451C29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Creating Subscription Keys on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B9C6" w14:textId="3F8D9433" w:rsidR="00B30B54" w:rsidRDefault="00B30B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69" w:history="1">
            <w:r w:rsidRPr="00451C2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B8E5" w14:textId="2CB625D3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0" w:history="1">
            <w:r w:rsidRPr="00451C29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Create a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C79" w14:textId="60BE113F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1" w:history="1">
            <w:r w:rsidRPr="00451C29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Customize and Configure the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4B48" w14:textId="5DFCEBF9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2" w:history="1">
            <w:r w:rsidRPr="00451C29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Add Microsoft Teams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F461" w14:textId="64E5E28C" w:rsidR="00B30B54" w:rsidRDefault="00B30B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3" w:history="1">
            <w:r w:rsidRPr="00451C2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Bot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0461" w14:textId="4DF282FC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4" w:history="1">
            <w:r w:rsidRPr="00451C29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Create App registrations in 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E097" w14:textId="76FCEB84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5" w:history="1">
            <w:r w:rsidRPr="00451C29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Create a Web App on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FB83" w14:textId="72E1FAC5" w:rsidR="00B30B54" w:rsidRDefault="00B30B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6" w:history="1">
            <w:r w:rsidRPr="00451C2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Follow-up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B7C5" w14:textId="49D37C0A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7" w:history="1">
            <w:r w:rsidRPr="00451C29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Add Reply URL to the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B89D" w14:textId="7F2D571B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8" w:history="1">
            <w:r w:rsidRPr="00451C29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Admin consent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33C8" w14:textId="68F247B8" w:rsidR="00B30B54" w:rsidRDefault="00B30B54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79" w:history="1">
            <w:r w:rsidRPr="00451C29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Update Bot Messaging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F43D7" w14:textId="42332E8E" w:rsidR="00B30B54" w:rsidRDefault="00B30B5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20280" w:history="1">
            <w:r w:rsidRPr="00451C2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51C29">
              <w:rPr>
                <w:rStyle w:val="Hyperlink"/>
                <w:noProof/>
              </w:rPr>
              <w:t>Verify the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ECF7" w14:textId="48752A54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3A5FF9A3" w14:textId="430B80CB" w:rsidR="00E80D4A" w:rsidRDefault="00E80D4A" w:rsidP="005131A4">
      <w:pPr>
        <w:pStyle w:val="Heading1"/>
        <w:numPr>
          <w:ilvl w:val="0"/>
          <w:numId w:val="1"/>
        </w:numPr>
      </w:pPr>
      <w:bookmarkStart w:id="1" w:name="_Toc498020264"/>
      <w:r>
        <w:lastRenderedPageBreak/>
        <w:t>LUIS App</w:t>
      </w:r>
      <w:bookmarkEnd w:id="1"/>
    </w:p>
    <w:p w14:paraId="035E0CCB" w14:textId="6BBB87F3" w:rsidR="009C1183" w:rsidRPr="00E80D4A" w:rsidRDefault="005131A4" w:rsidP="00E80D4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2" w:name="_Toc498020265"/>
      <w:r>
        <w:t>Import</w:t>
      </w:r>
      <w:r w:rsidR="004F5F70">
        <w:t xml:space="preserve"> LUIS App</w:t>
      </w:r>
      <w:bookmarkEnd w:id="2"/>
      <w:r w:rsidR="009C1183">
        <w:t xml:space="preserve"> </w:t>
      </w:r>
    </w:p>
    <w:p w14:paraId="4A1D7BE5" w14:textId="77777777" w:rsidR="00563E2D" w:rsidRDefault="004F5F70" w:rsidP="002439FF">
      <w:pPr>
        <w:pStyle w:val="ListParagraph"/>
        <w:numPr>
          <w:ilvl w:val="0"/>
          <w:numId w:val="3"/>
        </w:numPr>
      </w:pPr>
      <w:r>
        <w:t xml:space="preserve">Open </w:t>
      </w:r>
      <w:hyperlink r:id="rId13" w:history="1">
        <w:r w:rsidRPr="00733CB9">
          <w:rPr>
            <w:rStyle w:val="Hyperlink"/>
          </w:rPr>
          <w:t>https://www.luis.ai/</w:t>
        </w:r>
      </w:hyperlink>
      <w:r>
        <w:t>, and sign in.</w:t>
      </w:r>
    </w:p>
    <w:p w14:paraId="6826EA36" w14:textId="1C139D09" w:rsidR="004F5F70" w:rsidRDefault="006531E9" w:rsidP="002439FF">
      <w:pPr>
        <w:pStyle w:val="ListParagraph"/>
        <w:numPr>
          <w:ilvl w:val="0"/>
          <w:numId w:val="3"/>
        </w:numPr>
      </w:pPr>
      <w:r>
        <w:t>Finish or s</w:t>
      </w:r>
      <w:r w:rsidR="004F5F70">
        <w:t xml:space="preserve">kip the welcome page. </w:t>
      </w:r>
      <w:r>
        <w:t>Then go</w:t>
      </w:r>
      <w:r w:rsidR="004F5F70">
        <w:t xml:space="preserve"> to the applications page:</w:t>
      </w:r>
    </w:p>
    <w:p w14:paraId="37F41AA5" w14:textId="77777777" w:rsidR="004F5F70" w:rsidRDefault="004F5F70" w:rsidP="004F5F70">
      <w:pPr>
        <w:pStyle w:val="ListParagraph"/>
      </w:pPr>
      <w:r>
        <w:rPr>
          <w:noProof/>
        </w:rPr>
        <w:drawing>
          <wp:inline distT="0" distB="0" distL="0" distR="0" wp14:anchorId="17B8A82A" wp14:editId="25136261">
            <wp:extent cx="3849624" cy="2221992"/>
            <wp:effectExtent l="19050" t="19050" r="1778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221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AEFD8A" w14:textId="77777777" w:rsidR="004F5F70" w:rsidRDefault="004F5F70" w:rsidP="002439FF">
      <w:pPr>
        <w:pStyle w:val="ListParagraph"/>
        <w:numPr>
          <w:ilvl w:val="0"/>
          <w:numId w:val="3"/>
        </w:numPr>
      </w:pPr>
      <w:r>
        <w:t xml:space="preserve">Click </w:t>
      </w:r>
      <w:r w:rsidRPr="00344A33">
        <w:rPr>
          <w:b/>
        </w:rPr>
        <w:t>Import App</w:t>
      </w:r>
    </w:p>
    <w:p w14:paraId="1641698F" w14:textId="31A9F2CB" w:rsidR="00344A33" w:rsidRDefault="007C7741" w:rsidP="00344A33">
      <w:pPr>
        <w:pStyle w:val="ListParagraph"/>
      </w:pPr>
      <w:r>
        <w:rPr>
          <w:noProof/>
        </w:rPr>
        <w:drawing>
          <wp:inline distT="0" distB="0" distL="0" distR="0" wp14:anchorId="5FD42F49" wp14:editId="4AF16554">
            <wp:extent cx="4261104" cy="1947672"/>
            <wp:effectExtent l="19050" t="19050" r="2540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1947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7B3EEE" w14:textId="47A1733A" w:rsidR="00344A33" w:rsidRDefault="00344A33" w:rsidP="002439FF">
      <w:pPr>
        <w:pStyle w:val="ListParagraph"/>
        <w:numPr>
          <w:ilvl w:val="1"/>
          <w:numId w:val="2"/>
        </w:numPr>
      </w:pPr>
      <w:r>
        <w:t xml:space="preserve">Click </w:t>
      </w:r>
      <w:r w:rsidRPr="00344A33">
        <w:rPr>
          <w:rStyle w:val="Strong"/>
        </w:rPr>
        <w:t>Choose File</w:t>
      </w:r>
      <w:r>
        <w:t xml:space="preserve">, and </w:t>
      </w:r>
      <w:r w:rsidRPr="00344A33">
        <w:rPr>
          <w:i/>
        </w:rPr>
        <w:t xml:space="preserve">select </w:t>
      </w:r>
      <w:r w:rsidR="007C7741" w:rsidRPr="007C7741">
        <w:rPr>
          <w:i/>
        </w:rPr>
        <w:t>/Files</w:t>
      </w:r>
      <w:r w:rsidR="007C7741">
        <w:rPr>
          <w:i/>
        </w:rPr>
        <w:t>/</w:t>
      </w:r>
      <w:r w:rsidR="007C7741" w:rsidRPr="007C7741">
        <w:t xml:space="preserve"> </w:t>
      </w:r>
      <w:r w:rsidR="007C7741" w:rsidRPr="007C7741">
        <w:rPr>
          <w:i/>
        </w:rPr>
        <w:t>LUISApp.json</w:t>
      </w:r>
      <w:r>
        <w:t>.</w:t>
      </w:r>
    </w:p>
    <w:p w14:paraId="212A2234" w14:textId="25129EFA" w:rsidR="00344A33" w:rsidRDefault="00344A33" w:rsidP="002439FF">
      <w:pPr>
        <w:pStyle w:val="ListParagraph"/>
        <w:numPr>
          <w:ilvl w:val="1"/>
          <w:numId w:val="2"/>
        </w:numPr>
      </w:pPr>
      <w:r>
        <w:t xml:space="preserve">Click </w:t>
      </w:r>
      <w:r w:rsidRPr="00344A33">
        <w:rPr>
          <w:b/>
        </w:rPr>
        <w:t>Import</w:t>
      </w:r>
      <w:r>
        <w:t xml:space="preserve">. </w:t>
      </w:r>
    </w:p>
    <w:p w14:paraId="686EF463" w14:textId="4318C6CE" w:rsidR="00317CE8" w:rsidRDefault="007C7741" w:rsidP="00736C37">
      <w:pPr>
        <w:pStyle w:val="ListParagraph"/>
      </w:pPr>
      <w:r>
        <w:rPr>
          <w:noProof/>
        </w:rPr>
        <w:drawing>
          <wp:inline distT="0" distB="0" distL="0" distR="0" wp14:anchorId="288FB7C3" wp14:editId="55671036">
            <wp:extent cx="4608576" cy="1389888"/>
            <wp:effectExtent l="19050" t="19050" r="2095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13898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A26F75" w14:textId="7BB6FD77" w:rsidR="00344A33" w:rsidRPr="004654A6" w:rsidRDefault="00317CE8" w:rsidP="002439FF">
      <w:pPr>
        <w:pStyle w:val="ListParagraph"/>
        <w:numPr>
          <w:ilvl w:val="0"/>
          <w:numId w:val="3"/>
        </w:numPr>
      </w:pPr>
      <w:r>
        <w:lastRenderedPageBreak/>
        <w:t xml:space="preserve">Copy aside the </w:t>
      </w:r>
      <w:r w:rsidRPr="00736C37">
        <w:rPr>
          <w:b/>
        </w:rPr>
        <w:t>App Id</w:t>
      </w:r>
      <w:r>
        <w:t>.</w:t>
      </w:r>
      <w:r w:rsidR="00051172">
        <w:t xml:space="preserve"> </w:t>
      </w:r>
      <w:r w:rsidR="00051172" w:rsidRPr="00051172">
        <w:rPr>
          <w:u w:val="single"/>
        </w:rPr>
        <w:t xml:space="preserve">It will be used as the value of </w:t>
      </w:r>
      <w:r w:rsidR="00051172" w:rsidRPr="00051172">
        <w:rPr>
          <w:b/>
          <w:u w:val="single"/>
        </w:rPr>
        <w:t>LuisAppId</w:t>
      </w:r>
      <w:r w:rsidR="00051172" w:rsidRPr="00051172">
        <w:rPr>
          <w:u w:val="single"/>
        </w:rPr>
        <w:t xml:space="preserve"> App setting.</w:t>
      </w:r>
    </w:p>
    <w:p w14:paraId="6099CC6F" w14:textId="16BD57A6" w:rsidR="006D656B" w:rsidRDefault="006D656B" w:rsidP="00E80D4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3" w:name="_Toc498020266"/>
      <w:r>
        <w:rPr>
          <w:lang w:val="en-US"/>
        </w:rPr>
        <w:t>Set application as public</w:t>
      </w:r>
      <w:bookmarkEnd w:id="3"/>
    </w:p>
    <w:p w14:paraId="24737985" w14:textId="77777777" w:rsidR="006D656B" w:rsidRDefault="006D656B" w:rsidP="002439FF">
      <w:pPr>
        <w:pStyle w:val="ListParagraph"/>
        <w:numPr>
          <w:ilvl w:val="0"/>
          <w:numId w:val="14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6D656B">
        <w:rPr>
          <w:b/>
          <w:lang w:eastAsia="x-none"/>
        </w:rPr>
        <w:t>Settings</w:t>
      </w:r>
      <w:r>
        <w:rPr>
          <w:lang w:eastAsia="x-none"/>
        </w:rPr>
        <w:t>.</w:t>
      </w:r>
      <w:r w:rsidRPr="006D656B">
        <w:rPr>
          <w:noProof/>
        </w:rPr>
        <w:t xml:space="preserve"> </w:t>
      </w:r>
    </w:p>
    <w:p w14:paraId="78D84807" w14:textId="66D87E4B" w:rsidR="006D656B" w:rsidRDefault="007C7741" w:rsidP="006D656B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1A71E029" wp14:editId="70BC7DEA">
            <wp:extent cx="5961888" cy="1234440"/>
            <wp:effectExtent l="19050" t="19050" r="2032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888" cy="1234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B4459" w14:textId="77777777" w:rsidR="0005338D" w:rsidRDefault="006D656B" w:rsidP="002439FF">
      <w:pPr>
        <w:pStyle w:val="ListParagraph"/>
        <w:numPr>
          <w:ilvl w:val="0"/>
          <w:numId w:val="14"/>
        </w:numPr>
        <w:rPr>
          <w:lang w:eastAsia="x-none"/>
        </w:rPr>
      </w:pPr>
      <w:r>
        <w:rPr>
          <w:lang w:eastAsia="x-none"/>
        </w:rPr>
        <w:t xml:space="preserve">Check </w:t>
      </w:r>
      <w:r w:rsidRPr="006D656B">
        <w:rPr>
          <w:b/>
          <w:lang w:eastAsia="x-none"/>
        </w:rPr>
        <w:t>Set application as public</w:t>
      </w:r>
      <w:r>
        <w:rPr>
          <w:lang w:eastAsia="x-none"/>
        </w:rPr>
        <w:t>.</w:t>
      </w:r>
      <w:r w:rsidR="0005338D" w:rsidRPr="0005338D">
        <w:t xml:space="preserve"> </w:t>
      </w:r>
    </w:p>
    <w:p w14:paraId="76E42A61" w14:textId="62498334" w:rsidR="006D656B" w:rsidRDefault="0005338D" w:rsidP="0005338D">
      <w:pPr>
        <w:pStyle w:val="ListParagraph"/>
        <w:rPr>
          <w:lang w:eastAsia="x-none"/>
        </w:rPr>
      </w:pPr>
      <w:r w:rsidRPr="0005338D">
        <w:rPr>
          <w:noProof/>
        </w:rPr>
        <w:drawing>
          <wp:inline distT="0" distB="0" distL="0" distR="0" wp14:anchorId="36527D1B" wp14:editId="4924F8D8">
            <wp:extent cx="4224528" cy="1024128"/>
            <wp:effectExtent l="19050" t="19050" r="2413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10241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BB5BC" w14:textId="24955EDE" w:rsidR="006D656B" w:rsidRDefault="006D656B" w:rsidP="002439FF">
      <w:pPr>
        <w:pStyle w:val="ListParagraph"/>
        <w:numPr>
          <w:ilvl w:val="0"/>
          <w:numId w:val="14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05338D">
        <w:rPr>
          <w:b/>
          <w:lang w:eastAsia="x-none"/>
        </w:rPr>
        <w:t>Yes</w:t>
      </w:r>
      <w:r>
        <w:rPr>
          <w:lang w:eastAsia="x-none"/>
        </w:rPr>
        <w:t>.</w:t>
      </w:r>
    </w:p>
    <w:p w14:paraId="03B605BF" w14:textId="0CE8F8B4" w:rsidR="00E80D4A" w:rsidRPr="00E80D4A" w:rsidRDefault="00736C37" w:rsidP="00E80D4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4" w:name="_Toc498020267"/>
      <w:r>
        <w:t xml:space="preserve">Train and  Publish the </w:t>
      </w:r>
      <w:r w:rsidR="00E80D4A">
        <w:t>App</w:t>
      </w:r>
      <w:bookmarkEnd w:id="4"/>
      <w:r w:rsidR="00E80D4A">
        <w:t xml:space="preserve"> </w:t>
      </w:r>
    </w:p>
    <w:p w14:paraId="099A87CA" w14:textId="389B3D84" w:rsidR="00317CE8" w:rsidRDefault="00317CE8" w:rsidP="002439FF">
      <w:pPr>
        <w:pStyle w:val="ListParagraph"/>
        <w:numPr>
          <w:ilvl w:val="0"/>
          <w:numId w:val="4"/>
        </w:numPr>
      </w:pPr>
      <w:r>
        <w:t xml:space="preserve">Click </w:t>
      </w:r>
      <w:r w:rsidR="00A36967" w:rsidRPr="00A36967">
        <w:rPr>
          <w:b/>
        </w:rPr>
        <w:t>Train &amp; Test</w:t>
      </w:r>
      <w:r w:rsidR="00736C37">
        <w:t xml:space="preserve"> at the left.</w:t>
      </w:r>
    </w:p>
    <w:p w14:paraId="3693BE5B" w14:textId="7101CC1F" w:rsidR="00A36967" w:rsidRDefault="00A36967" w:rsidP="00A36967">
      <w:pPr>
        <w:pStyle w:val="ListParagraph"/>
      </w:pPr>
      <w:r>
        <w:rPr>
          <w:noProof/>
        </w:rPr>
        <w:drawing>
          <wp:inline distT="0" distB="0" distL="0" distR="0" wp14:anchorId="2C3729DB" wp14:editId="1329A240">
            <wp:extent cx="5065776" cy="2788920"/>
            <wp:effectExtent l="19050" t="19050" r="2095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788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C9C84" w14:textId="77131955" w:rsidR="00A36967" w:rsidRDefault="00A36967" w:rsidP="00A36967">
      <w:pPr>
        <w:pStyle w:val="ListParagraph"/>
      </w:pPr>
      <w:r>
        <w:t xml:space="preserve">Click </w:t>
      </w:r>
      <w:r w:rsidRPr="00A36967">
        <w:rPr>
          <w:b/>
        </w:rPr>
        <w:t>Train Application</w:t>
      </w:r>
      <w:r>
        <w:t>.</w:t>
      </w:r>
    </w:p>
    <w:p w14:paraId="79C9B1EF" w14:textId="7E7F6E4A" w:rsidR="00736C37" w:rsidRDefault="00A36967" w:rsidP="002439F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Click </w:t>
      </w:r>
      <w:r w:rsidRPr="00A36967">
        <w:rPr>
          <w:b/>
          <w:noProof/>
        </w:rPr>
        <w:t>Publish App</w:t>
      </w:r>
      <w:r>
        <w:rPr>
          <w:noProof/>
        </w:rPr>
        <w:t xml:space="preserve"> at the left.</w:t>
      </w:r>
    </w:p>
    <w:p w14:paraId="5E688E76" w14:textId="15D7B89D" w:rsidR="00A36967" w:rsidRDefault="00A36967" w:rsidP="00A3696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FD20DDE" wp14:editId="32DC3596">
            <wp:extent cx="4754880" cy="3035808"/>
            <wp:effectExtent l="19050" t="19050" r="2667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35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9B6972" w14:textId="703140FA" w:rsidR="00317CE8" w:rsidRDefault="00A36967" w:rsidP="00317CE8">
      <w:pPr>
        <w:pStyle w:val="ListParagraph"/>
      </w:pPr>
      <w:r>
        <w:t>C</w:t>
      </w:r>
      <w:r w:rsidR="00317CE8">
        <w:t xml:space="preserve">lick </w:t>
      </w:r>
      <w:commentRangeStart w:id="5"/>
      <w:r w:rsidR="00317CE8" w:rsidRPr="00317CE8">
        <w:rPr>
          <w:b/>
        </w:rPr>
        <w:t>Publish</w:t>
      </w:r>
      <w:commentRangeEnd w:id="5"/>
      <w:r w:rsidR="00045C5B">
        <w:rPr>
          <w:rStyle w:val="CommentReference"/>
        </w:rPr>
        <w:commentReference w:id="5"/>
      </w:r>
      <w:r>
        <w:rPr>
          <w:b/>
        </w:rPr>
        <w:t xml:space="preserve"> to production slot</w:t>
      </w:r>
      <w:r w:rsidR="00317CE8">
        <w:t>.</w:t>
      </w:r>
    </w:p>
    <w:p w14:paraId="70FAF941" w14:textId="7C0DEF34" w:rsidR="00736C37" w:rsidRDefault="00736C37" w:rsidP="00736C37">
      <w:pPr>
        <w:pStyle w:val="Heading2"/>
        <w:numPr>
          <w:ilvl w:val="1"/>
          <w:numId w:val="1"/>
        </w:numPr>
        <w:ind w:left="540" w:hanging="540"/>
      </w:pPr>
      <w:bookmarkStart w:id="6" w:name="_Toc498020268"/>
      <w:r w:rsidRPr="00736C37">
        <w:t>Creating Subscription Keys on Azure</w:t>
      </w:r>
      <w:bookmarkEnd w:id="6"/>
    </w:p>
    <w:p w14:paraId="3D9EAAAE" w14:textId="7AF833E0" w:rsidR="00736C37" w:rsidRDefault="00736C37" w:rsidP="002439FF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 xml:space="preserve">Sign in to Azure Portal: </w:t>
      </w:r>
      <w:hyperlink r:id="rId24" w:history="1">
        <w:r w:rsidRPr="00277152">
          <w:rPr>
            <w:rStyle w:val="Hyperlink"/>
            <w:lang w:eastAsia="x-none"/>
          </w:rPr>
          <w:t>https://portal.azure.com</w:t>
        </w:r>
      </w:hyperlink>
    </w:p>
    <w:p w14:paraId="1EEB23BE" w14:textId="148EE7F6" w:rsidR="00736C37" w:rsidRDefault="00736C37" w:rsidP="002439FF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E86309">
        <w:rPr>
          <w:b/>
          <w:lang w:eastAsia="x-none"/>
        </w:rPr>
        <w:t>+ New</w:t>
      </w:r>
      <w:r w:rsidR="00E86309">
        <w:rPr>
          <w:lang w:eastAsia="x-none"/>
        </w:rPr>
        <w:t xml:space="preserve">, then search “LUIS” </w:t>
      </w:r>
    </w:p>
    <w:p w14:paraId="48431400" w14:textId="3EF90535" w:rsidR="00736C37" w:rsidRDefault="00736C37" w:rsidP="00736C37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6DE0B85A" wp14:editId="64F5580C">
            <wp:extent cx="6269976" cy="2869565"/>
            <wp:effectExtent l="19050" t="19050" r="17145" b="2603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072" cy="28709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99306" w14:textId="2A2F73F6" w:rsidR="00E86309" w:rsidRDefault="00E86309" w:rsidP="00736C37">
      <w:pPr>
        <w:pStyle w:val="ListParagraph"/>
        <w:rPr>
          <w:lang w:eastAsia="x-none"/>
        </w:rPr>
      </w:pPr>
      <w:r>
        <w:rPr>
          <w:lang w:eastAsia="x-none"/>
        </w:rPr>
        <w:t xml:space="preserve">Click </w:t>
      </w:r>
      <w:r w:rsidRPr="00E86309">
        <w:rPr>
          <w:b/>
          <w:lang w:eastAsia="x-none"/>
        </w:rPr>
        <w:t>Language Understanding Intelligent Service (preview)</w:t>
      </w:r>
      <w:r>
        <w:rPr>
          <w:lang w:eastAsia="x-none"/>
        </w:rPr>
        <w:t>.</w:t>
      </w:r>
    </w:p>
    <w:p w14:paraId="79807955" w14:textId="690F0160" w:rsidR="00E86309" w:rsidRDefault="00E86309" w:rsidP="00736C37">
      <w:pPr>
        <w:pStyle w:val="ListParagraph"/>
        <w:rPr>
          <w:lang w:eastAsia="x-none"/>
        </w:rPr>
      </w:pPr>
      <w:r>
        <w:rPr>
          <w:lang w:eastAsia="x-none"/>
        </w:rPr>
        <w:t>F</w:t>
      </w:r>
      <w:r w:rsidRPr="00E86309">
        <w:rPr>
          <w:lang w:eastAsia="x-none"/>
        </w:rPr>
        <w:t xml:space="preserve">ollow the </w:t>
      </w:r>
      <w:r w:rsidRPr="00E86309">
        <w:rPr>
          <w:b/>
          <w:lang w:eastAsia="x-none"/>
        </w:rPr>
        <w:t>create experience</w:t>
      </w:r>
      <w:r w:rsidRPr="00E86309">
        <w:rPr>
          <w:lang w:eastAsia="x-none"/>
        </w:rPr>
        <w:t xml:space="preserve"> to create a LUIS subscription account.</w:t>
      </w:r>
    </w:p>
    <w:p w14:paraId="1B1C7043" w14:textId="2E216839" w:rsidR="00E86309" w:rsidRDefault="00E86309" w:rsidP="002439FF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lastRenderedPageBreak/>
        <w:t>Fill the form.</w:t>
      </w:r>
    </w:p>
    <w:p w14:paraId="7FB4A8D9" w14:textId="7174B967" w:rsidR="00E86309" w:rsidRDefault="00A36967" w:rsidP="00736C37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25F996D6" wp14:editId="243922F1">
            <wp:extent cx="3000375" cy="457200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9486B" w14:textId="11279B05" w:rsidR="00E86309" w:rsidRDefault="00E86309" w:rsidP="002439FF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Input the </w:t>
      </w:r>
      <w:r w:rsidRPr="00E86309">
        <w:rPr>
          <w:b/>
          <w:lang w:eastAsia="x-none"/>
        </w:rPr>
        <w:t>Name</w:t>
      </w:r>
      <w:r>
        <w:rPr>
          <w:lang w:eastAsia="x-none"/>
        </w:rPr>
        <w:t>: LUIS</w:t>
      </w:r>
    </w:p>
    <w:p w14:paraId="61FB47A2" w14:textId="4F34042A" w:rsidR="00E86309" w:rsidRPr="00E86309" w:rsidRDefault="00E86309" w:rsidP="002439FF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Choose the </w:t>
      </w:r>
      <w:r w:rsidRPr="00E86309">
        <w:rPr>
          <w:b/>
          <w:lang w:eastAsia="x-none"/>
        </w:rPr>
        <w:t>Subscription</w:t>
      </w:r>
      <w:r>
        <w:rPr>
          <w:lang w:eastAsia="x-none"/>
        </w:rPr>
        <w:t xml:space="preserve"> and </w:t>
      </w:r>
      <w:r w:rsidRPr="00E86309">
        <w:rPr>
          <w:b/>
          <w:lang w:eastAsia="x-none"/>
        </w:rPr>
        <w:t>Location</w:t>
      </w:r>
    </w:p>
    <w:p w14:paraId="1990914F" w14:textId="42239FF9" w:rsidR="00E86309" w:rsidRPr="00E86309" w:rsidRDefault="00E86309" w:rsidP="002439FF">
      <w:pPr>
        <w:pStyle w:val="ListParagraph"/>
        <w:numPr>
          <w:ilvl w:val="0"/>
          <w:numId w:val="6"/>
        </w:numPr>
        <w:rPr>
          <w:lang w:eastAsia="x-none"/>
        </w:rPr>
      </w:pPr>
      <w:r w:rsidRPr="00E86309">
        <w:rPr>
          <w:lang w:eastAsia="x-none"/>
        </w:rPr>
        <w:t>Choose a proper</w:t>
      </w:r>
      <w:r>
        <w:rPr>
          <w:b/>
          <w:lang w:eastAsia="x-none"/>
        </w:rPr>
        <w:t xml:space="preserve"> Pricing tier</w:t>
      </w:r>
    </w:p>
    <w:p w14:paraId="3FCA8BDF" w14:textId="45183788" w:rsidR="00E86309" w:rsidRPr="00E86309" w:rsidRDefault="00E86309" w:rsidP="002439FF">
      <w:pPr>
        <w:pStyle w:val="ListParagraph"/>
        <w:numPr>
          <w:ilvl w:val="0"/>
          <w:numId w:val="6"/>
        </w:numPr>
        <w:rPr>
          <w:lang w:eastAsia="x-none"/>
        </w:rPr>
      </w:pPr>
      <w:r w:rsidRPr="00E86309">
        <w:rPr>
          <w:lang w:eastAsia="x-none"/>
        </w:rPr>
        <w:t>Choose</w:t>
      </w:r>
      <w:r>
        <w:rPr>
          <w:b/>
          <w:lang w:eastAsia="x-none"/>
        </w:rPr>
        <w:t xml:space="preserve"> </w:t>
      </w:r>
      <w:r w:rsidRPr="00E86309">
        <w:rPr>
          <w:lang w:eastAsia="x-none"/>
        </w:rPr>
        <w:t>the</w:t>
      </w:r>
      <w:r>
        <w:rPr>
          <w:b/>
          <w:lang w:eastAsia="x-none"/>
        </w:rPr>
        <w:t xml:space="preserve"> Resource group.</w:t>
      </w:r>
    </w:p>
    <w:p w14:paraId="4D173B91" w14:textId="3D6AE7D6" w:rsidR="00E86309" w:rsidRDefault="00E86309" w:rsidP="002439FF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Check </w:t>
      </w:r>
      <w:r w:rsidRPr="00A36967">
        <w:rPr>
          <w:b/>
          <w:lang w:eastAsia="x-none"/>
        </w:rPr>
        <w:t>I confirm…</w:t>
      </w:r>
    </w:p>
    <w:p w14:paraId="494CCB44" w14:textId="203A88D1" w:rsidR="00E86309" w:rsidRPr="00736C37" w:rsidRDefault="00E86309" w:rsidP="00E86309">
      <w:pPr>
        <w:ind w:left="720"/>
        <w:rPr>
          <w:lang w:eastAsia="x-none"/>
        </w:rPr>
      </w:pPr>
      <w:r>
        <w:rPr>
          <w:lang w:eastAsia="x-none"/>
        </w:rPr>
        <w:t xml:space="preserve">Click </w:t>
      </w:r>
      <w:r w:rsidRPr="00E86309">
        <w:rPr>
          <w:b/>
          <w:lang w:eastAsia="x-none"/>
        </w:rPr>
        <w:t>Create</w:t>
      </w:r>
      <w:r>
        <w:rPr>
          <w:lang w:eastAsia="x-none"/>
        </w:rPr>
        <w:t>.</w:t>
      </w:r>
    </w:p>
    <w:p w14:paraId="57271B51" w14:textId="1DCBC24D" w:rsidR="00D335BC" w:rsidRDefault="00D335BC" w:rsidP="002439FF">
      <w:pPr>
        <w:pStyle w:val="ListParagraph"/>
        <w:numPr>
          <w:ilvl w:val="0"/>
          <w:numId w:val="5"/>
        </w:numPr>
      </w:pPr>
      <w:r>
        <w:t>Go to the created resource</w:t>
      </w:r>
    </w:p>
    <w:p w14:paraId="2CE9CB88" w14:textId="04B0FB7F" w:rsidR="00D335BC" w:rsidRDefault="00A36967" w:rsidP="00D335BC">
      <w:pPr>
        <w:pStyle w:val="ListParagraph"/>
      </w:pPr>
      <w:r>
        <w:rPr>
          <w:noProof/>
        </w:rPr>
        <w:lastRenderedPageBreak/>
        <w:drawing>
          <wp:inline distT="0" distB="0" distL="0" distR="0" wp14:anchorId="14ACDA48" wp14:editId="004B1415">
            <wp:extent cx="6343650" cy="1883872"/>
            <wp:effectExtent l="19050" t="19050" r="1905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54593" cy="1887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81635" w14:textId="534A0768" w:rsidR="00245AF7" w:rsidRDefault="00245AF7" w:rsidP="00D335BC">
      <w:pPr>
        <w:pStyle w:val="ListParagraph"/>
      </w:pPr>
      <w:r>
        <w:t xml:space="preserve">Copy aside the domain name from </w:t>
      </w:r>
      <w:r w:rsidRPr="00245AF7">
        <w:rPr>
          <w:b/>
        </w:rPr>
        <w:t>Endpoint</w:t>
      </w:r>
      <w:r>
        <w:t xml:space="preserve">. </w:t>
      </w:r>
      <w:r w:rsidRPr="00051172">
        <w:rPr>
          <w:u w:val="single"/>
        </w:rPr>
        <w:t xml:space="preserve">It will be used as the value of </w:t>
      </w:r>
      <w:r>
        <w:rPr>
          <w:b/>
          <w:u w:val="single"/>
        </w:rPr>
        <w:t>LuisAPIDomain</w:t>
      </w:r>
      <w:r w:rsidRPr="00051172">
        <w:rPr>
          <w:u w:val="single"/>
        </w:rPr>
        <w:t xml:space="preserve"> App setting</w:t>
      </w:r>
      <w:r>
        <w:t>.</w:t>
      </w:r>
    </w:p>
    <w:p w14:paraId="32FA796F" w14:textId="1E303551" w:rsidR="00736C37" w:rsidRDefault="00A36967" w:rsidP="002439FF">
      <w:pPr>
        <w:pStyle w:val="ListParagraph"/>
        <w:numPr>
          <w:ilvl w:val="0"/>
          <w:numId w:val="5"/>
        </w:numPr>
      </w:pPr>
      <w:r>
        <w:t xml:space="preserve"> C</w:t>
      </w:r>
      <w:r w:rsidR="004F2D38">
        <w:t xml:space="preserve">lick </w:t>
      </w:r>
      <w:r w:rsidR="004F2D38" w:rsidRPr="004F2D38">
        <w:rPr>
          <w:b/>
        </w:rPr>
        <w:t>Keys</w:t>
      </w:r>
      <w:r w:rsidR="004F2D38">
        <w:t>.</w:t>
      </w:r>
    </w:p>
    <w:p w14:paraId="40F23F23" w14:textId="67D839FE" w:rsidR="004F2D38" w:rsidRDefault="000E0DF4" w:rsidP="004F2D38">
      <w:pPr>
        <w:pStyle w:val="ListParagraph"/>
      </w:pPr>
      <w:r>
        <w:rPr>
          <w:noProof/>
        </w:rPr>
        <w:drawing>
          <wp:inline distT="0" distB="0" distL="0" distR="0" wp14:anchorId="51DC4A84" wp14:editId="0E9AC008">
            <wp:extent cx="5257800" cy="24955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C6B7A" w14:textId="69A5D42C" w:rsidR="004F2D38" w:rsidRDefault="004F2D38" w:rsidP="004F2D38">
      <w:pPr>
        <w:pStyle w:val="ListParagraph"/>
      </w:pPr>
      <w:r>
        <w:t>Copy aside one of the key.</w:t>
      </w:r>
      <w:r w:rsidR="00051172">
        <w:t xml:space="preserve"> </w:t>
      </w:r>
      <w:r w:rsidR="00051172" w:rsidRPr="00051172">
        <w:rPr>
          <w:u w:val="single"/>
        </w:rPr>
        <w:t xml:space="preserve">It will be used as the value of </w:t>
      </w:r>
      <w:r w:rsidR="00051172" w:rsidRPr="00051172">
        <w:rPr>
          <w:b/>
          <w:u w:val="single"/>
        </w:rPr>
        <w:t>LuisAPIKey</w:t>
      </w:r>
      <w:r w:rsidR="00051172" w:rsidRPr="00051172">
        <w:rPr>
          <w:u w:val="single"/>
        </w:rPr>
        <w:t xml:space="preserve"> App setting</w:t>
      </w:r>
      <w:r w:rsidR="00051172">
        <w:t>.</w:t>
      </w:r>
    </w:p>
    <w:p w14:paraId="26290B0A" w14:textId="7D9ED866" w:rsidR="00317CE8" w:rsidRDefault="00317CE8" w:rsidP="00736C37">
      <w:pPr>
        <w:pStyle w:val="Heading1"/>
        <w:numPr>
          <w:ilvl w:val="0"/>
          <w:numId w:val="1"/>
        </w:numPr>
      </w:pPr>
      <w:bookmarkStart w:id="7" w:name="_Toc498020269"/>
      <w:r>
        <w:t>Bot</w:t>
      </w:r>
      <w:bookmarkEnd w:id="7"/>
    </w:p>
    <w:p w14:paraId="669AE973" w14:textId="5A2AE427" w:rsidR="00D55FE0" w:rsidRPr="00342FA1" w:rsidRDefault="00D55FE0" w:rsidP="004F2D38">
      <w:pPr>
        <w:pStyle w:val="Heading2"/>
        <w:numPr>
          <w:ilvl w:val="1"/>
          <w:numId w:val="1"/>
        </w:numPr>
        <w:ind w:left="540" w:hanging="540"/>
      </w:pPr>
      <w:bookmarkStart w:id="8" w:name="_Toc498020270"/>
      <w:r>
        <w:t>Create a Bot</w:t>
      </w:r>
      <w:bookmarkEnd w:id="8"/>
    </w:p>
    <w:p w14:paraId="0F994332" w14:textId="5FFD293C" w:rsidR="00377977" w:rsidRDefault="005F49E2" w:rsidP="002439FF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>Open</w:t>
      </w:r>
      <w:r w:rsidR="00377977">
        <w:rPr>
          <w:lang w:eastAsia="x-none"/>
        </w:rPr>
        <w:t xml:space="preserve"> </w:t>
      </w:r>
      <w:hyperlink r:id="rId29" w:history="1">
        <w:r w:rsidR="00377977" w:rsidRPr="003B13DE">
          <w:rPr>
            <w:rStyle w:val="Hyperlink"/>
            <w:lang w:eastAsia="x-none"/>
          </w:rPr>
          <w:t>https://dev.botframework.com</w:t>
        </w:r>
      </w:hyperlink>
      <w:r w:rsidR="003A431B">
        <w:rPr>
          <w:lang w:eastAsia="x-none"/>
        </w:rPr>
        <w:t xml:space="preserve"> in browser, </w:t>
      </w:r>
      <w:r w:rsidR="00377977">
        <w:rPr>
          <w:lang w:eastAsia="x-none"/>
        </w:rPr>
        <w:t>then sign in with a work account.</w:t>
      </w:r>
    </w:p>
    <w:p w14:paraId="05B3905C" w14:textId="77777777" w:rsidR="00377977" w:rsidRDefault="00377977" w:rsidP="00377977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6D70B730" wp14:editId="75878CFE">
            <wp:extent cx="6124575" cy="1390033"/>
            <wp:effectExtent l="19050" t="19050" r="9525" b="1968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5" cy="1397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5DFEE" w14:textId="5B655A2F" w:rsidR="00377977" w:rsidRDefault="00377977" w:rsidP="002439FF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lastRenderedPageBreak/>
        <w:t xml:space="preserve">Click </w:t>
      </w:r>
      <w:r w:rsidRPr="004F2D38">
        <w:rPr>
          <w:b/>
          <w:lang w:eastAsia="x-none"/>
        </w:rPr>
        <w:t>My bots</w:t>
      </w:r>
      <w:r w:rsidR="00D7012E">
        <w:rPr>
          <w:lang w:eastAsia="x-none"/>
        </w:rPr>
        <w:t xml:space="preserve">, then click </w:t>
      </w:r>
      <w:r w:rsidR="00D7012E" w:rsidRPr="004F2D38">
        <w:rPr>
          <w:b/>
          <w:lang w:eastAsia="x-none"/>
        </w:rPr>
        <w:t>Create a bot</w:t>
      </w:r>
      <w:r w:rsidR="00D7012E">
        <w:rPr>
          <w:lang w:eastAsia="x-none"/>
        </w:rPr>
        <w:t>.</w:t>
      </w:r>
    </w:p>
    <w:p w14:paraId="605C8460" w14:textId="77777777" w:rsidR="00D7012E" w:rsidRDefault="00D7012E" w:rsidP="00D7012E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1DE8E680" wp14:editId="299A63E8">
            <wp:extent cx="5572125" cy="2574257"/>
            <wp:effectExtent l="19050" t="19050" r="9525" b="1714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918" cy="2587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4F4BB0" w14:textId="2710D248" w:rsidR="00D7012E" w:rsidRDefault="00D7012E" w:rsidP="002439FF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D7012E">
        <w:rPr>
          <w:b/>
          <w:lang w:eastAsia="x-none"/>
        </w:rPr>
        <w:t>Create</w:t>
      </w:r>
    </w:p>
    <w:p w14:paraId="75177F98" w14:textId="77777777" w:rsidR="00D7012E" w:rsidRDefault="00D7012E" w:rsidP="00D7012E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3B869C95" wp14:editId="082BE112">
            <wp:extent cx="3705225" cy="1828448"/>
            <wp:effectExtent l="0" t="0" r="0" b="63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11" cy="18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D033" w14:textId="632A5254" w:rsidR="00D7012E" w:rsidRDefault="00D7012E" w:rsidP="002439FF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Select </w:t>
      </w:r>
      <w:r w:rsidRPr="00D7012E">
        <w:rPr>
          <w:b/>
          <w:lang w:eastAsia="x-none"/>
        </w:rPr>
        <w:t>Register an existing bot built using Bot Builder SDK</w:t>
      </w:r>
      <w:r>
        <w:rPr>
          <w:lang w:eastAsia="x-none"/>
        </w:rPr>
        <w:t xml:space="preserve">. Then click </w:t>
      </w:r>
      <w:r w:rsidRPr="00D7012E">
        <w:rPr>
          <w:b/>
          <w:lang w:eastAsia="x-none"/>
        </w:rPr>
        <w:t>Ok</w:t>
      </w:r>
      <w:r>
        <w:rPr>
          <w:lang w:eastAsia="x-none"/>
        </w:rPr>
        <w:t>.</w:t>
      </w:r>
    </w:p>
    <w:p w14:paraId="4BEDF03F" w14:textId="66A0C57B" w:rsidR="00377977" w:rsidRDefault="004F2D38" w:rsidP="004F2D38">
      <w:pPr>
        <w:pStyle w:val="Heading2"/>
        <w:numPr>
          <w:ilvl w:val="1"/>
          <w:numId w:val="1"/>
        </w:numPr>
        <w:ind w:left="540" w:hanging="540"/>
      </w:pPr>
      <w:bookmarkStart w:id="9" w:name="_Toc498020271"/>
      <w:r w:rsidRPr="004F2D38">
        <w:t xml:space="preserve">Customize and </w:t>
      </w:r>
      <w:r>
        <w:t>Configure the B</w:t>
      </w:r>
      <w:r w:rsidR="000E426F">
        <w:t>ot</w:t>
      </w:r>
      <w:bookmarkEnd w:id="9"/>
    </w:p>
    <w:p w14:paraId="434EBADC" w14:textId="0BA427CB" w:rsidR="00D55FE0" w:rsidRPr="00D55FE0" w:rsidRDefault="00D55FE0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Upload icon:</w:t>
      </w:r>
    </w:p>
    <w:p w14:paraId="022671D0" w14:textId="77777777" w:rsidR="00C5775A" w:rsidRDefault="00C5775A" w:rsidP="00C5775A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33529BF2" wp14:editId="033560FE">
            <wp:extent cx="6113780" cy="895350"/>
            <wp:effectExtent l="19050" t="19050" r="20320" b="1905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78680"/>
                    <a:stretch/>
                  </pic:blipFill>
                  <pic:spPr bwMode="auto">
                    <a:xfrm>
                      <a:off x="0" y="0"/>
                      <a:ext cx="6114286" cy="895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860A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F2A2" w14:textId="1ADA579F" w:rsidR="00C5775A" w:rsidRDefault="000E426F" w:rsidP="000E426F">
      <w:pPr>
        <w:pStyle w:val="ListParagraph"/>
        <w:rPr>
          <w:lang w:eastAsia="x-none"/>
        </w:rPr>
      </w:pPr>
      <w:r>
        <w:rPr>
          <w:lang w:eastAsia="x-none"/>
        </w:rPr>
        <w:t xml:space="preserve">Click </w:t>
      </w:r>
      <w:r w:rsidRPr="000E426F">
        <w:rPr>
          <w:b/>
          <w:lang w:eastAsia="x-none"/>
        </w:rPr>
        <w:t>Upload custom icon</w:t>
      </w:r>
      <w:r>
        <w:rPr>
          <w:lang w:eastAsia="x-none"/>
        </w:rPr>
        <w:t xml:space="preserve">, then select </w:t>
      </w:r>
      <w:r w:rsidR="000E0DF4">
        <w:rPr>
          <w:lang w:eastAsia="x-none"/>
        </w:rPr>
        <w:t>/Files/</w:t>
      </w:r>
      <w:r w:rsidR="000E0DF4" w:rsidRPr="000E0DF4">
        <w:rPr>
          <w:i/>
          <w:lang w:eastAsia="x-none"/>
        </w:rPr>
        <w:t>HuddleBotIcon</w:t>
      </w:r>
      <w:r w:rsidRPr="000E426F">
        <w:rPr>
          <w:i/>
          <w:lang w:eastAsia="x-none"/>
        </w:rPr>
        <w:t>.png</w:t>
      </w:r>
      <w:r>
        <w:rPr>
          <w:lang w:eastAsia="x-none"/>
        </w:rPr>
        <w:t>.</w:t>
      </w:r>
    </w:p>
    <w:p w14:paraId="3ED8C5B1" w14:textId="6FC9481E" w:rsidR="00D55FE0" w:rsidRDefault="00D55FE0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Input the fields:</w:t>
      </w:r>
    </w:p>
    <w:p w14:paraId="5EB101ED" w14:textId="1A04405F" w:rsidR="000E426F" w:rsidRDefault="000E0DF4" w:rsidP="000E426F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02643FF" wp14:editId="4767E896">
            <wp:extent cx="6000000" cy="3133333"/>
            <wp:effectExtent l="19050" t="19050" r="2032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31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DB1EF" w14:textId="6E3F9FD2" w:rsidR="000E426F" w:rsidRDefault="000E426F" w:rsidP="002439FF">
      <w:pPr>
        <w:pStyle w:val="ListParagraph"/>
        <w:numPr>
          <w:ilvl w:val="1"/>
          <w:numId w:val="10"/>
        </w:numPr>
        <w:rPr>
          <w:lang w:eastAsia="x-none"/>
        </w:rPr>
      </w:pPr>
      <w:commentRangeStart w:id="10"/>
      <w:r w:rsidRPr="000E426F">
        <w:rPr>
          <w:b/>
          <w:lang w:eastAsia="x-none"/>
        </w:rPr>
        <w:t>Display name</w:t>
      </w:r>
      <w:r>
        <w:rPr>
          <w:lang w:eastAsia="x-none"/>
        </w:rPr>
        <w:t xml:space="preserve">: </w:t>
      </w:r>
      <w:r w:rsidR="000E0DF4">
        <w:rPr>
          <w:lang w:eastAsia="x-none"/>
        </w:rPr>
        <w:t>Huddle</w:t>
      </w:r>
      <w:r>
        <w:rPr>
          <w:lang w:eastAsia="x-none"/>
        </w:rPr>
        <w:t xml:space="preserve"> Bot</w:t>
      </w:r>
    </w:p>
    <w:p w14:paraId="58700DC4" w14:textId="46378011" w:rsidR="000E426F" w:rsidRDefault="000E426F" w:rsidP="002439FF">
      <w:pPr>
        <w:pStyle w:val="ListParagraph"/>
        <w:numPr>
          <w:ilvl w:val="1"/>
          <w:numId w:val="10"/>
        </w:numPr>
        <w:rPr>
          <w:lang w:eastAsia="x-none"/>
        </w:rPr>
      </w:pPr>
      <w:r w:rsidRPr="000E426F">
        <w:rPr>
          <w:b/>
          <w:lang w:eastAsia="x-none"/>
        </w:rPr>
        <w:t>Bot handle</w:t>
      </w:r>
      <w:r>
        <w:rPr>
          <w:lang w:eastAsia="x-none"/>
        </w:rPr>
        <w:t xml:space="preserve">: </w:t>
      </w:r>
      <w:r w:rsidR="000E0DF4">
        <w:rPr>
          <w:lang w:eastAsia="x-none"/>
        </w:rPr>
        <w:t>HuddleBot</w:t>
      </w:r>
    </w:p>
    <w:p w14:paraId="5DCD006D" w14:textId="052CCBF8" w:rsidR="000E426F" w:rsidRDefault="000E426F" w:rsidP="002439FF">
      <w:pPr>
        <w:pStyle w:val="ListParagraph"/>
        <w:numPr>
          <w:ilvl w:val="1"/>
          <w:numId w:val="10"/>
        </w:numPr>
        <w:rPr>
          <w:lang w:eastAsia="x-none"/>
        </w:rPr>
      </w:pPr>
      <w:r w:rsidRPr="000E426F">
        <w:rPr>
          <w:b/>
          <w:lang w:eastAsia="x-none"/>
        </w:rPr>
        <w:t>Long description</w:t>
      </w:r>
      <w:r w:rsidR="000E0DF4">
        <w:rPr>
          <w:lang w:eastAsia="x-none"/>
        </w:rPr>
        <w:t xml:space="preserve">: </w:t>
      </w:r>
      <w:r w:rsidR="000E0DF4" w:rsidRPr="000E0DF4">
        <w:rPr>
          <w:lang w:eastAsia="x-none"/>
        </w:rPr>
        <w:t>This is the idea bot used to create and list ideas.</w:t>
      </w:r>
      <w:r>
        <w:rPr>
          <w:lang w:eastAsia="x-none"/>
        </w:rPr>
        <w:t xml:space="preserve"> </w:t>
      </w:r>
      <w:commentRangeEnd w:id="10"/>
      <w:r>
        <w:rPr>
          <w:rStyle w:val="CommentReference"/>
        </w:rPr>
        <w:commentReference w:id="10"/>
      </w:r>
    </w:p>
    <w:p w14:paraId="69A66847" w14:textId="77777777" w:rsidR="00DD0B62" w:rsidRDefault="000E426F" w:rsidP="00D55FE0">
      <w:pPr>
        <w:ind w:left="720"/>
        <w:rPr>
          <w:lang w:eastAsia="x-none"/>
        </w:rPr>
      </w:pPr>
      <w:r w:rsidRPr="000E426F">
        <w:rPr>
          <w:rStyle w:val="IntenseReference"/>
        </w:rPr>
        <w:t>Note</w:t>
      </w:r>
      <w:r>
        <w:rPr>
          <w:lang w:eastAsia="x-none"/>
        </w:rPr>
        <w:t xml:space="preserve">: </w:t>
      </w:r>
    </w:p>
    <w:p w14:paraId="52869E65" w14:textId="2C50BD54" w:rsidR="000E0DF4" w:rsidRPr="000E0DF4" w:rsidRDefault="000E0DF4" w:rsidP="002439FF">
      <w:pPr>
        <w:pStyle w:val="ListParagraph"/>
        <w:numPr>
          <w:ilvl w:val="1"/>
          <w:numId w:val="10"/>
        </w:numPr>
        <w:rPr>
          <w:lang w:eastAsia="x-none"/>
        </w:rPr>
      </w:pPr>
      <w:r>
        <w:rPr>
          <w:lang w:eastAsia="x-none"/>
        </w:rPr>
        <w:t>Bot handle should be unique, please add some suffix to avoid confliction.</w:t>
      </w:r>
    </w:p>
    <w:p w14:paraId="08319528" w14:textId="10E23E8F" w:rsidR="00D55FE0" w:rsidRPr="00DD0B62" w:rsidRDefault="000E426F" w:rsidP="002439FF">
      <w:pPr>
        <w:pStyle w:val="ListParagraph"/>
        <w:numPr>
          <w:ilvl w:val="1"/>
          <w:numId w:val="10"/>
        </w:numPr>
        <w:rPr>
          <w:lang w:eastAsia="x-none"/>
        </w:rPr>
      </w:pPr>
      <w:r w:rsidRPr="006531E9">
        <w:rPr>
          <w:u w:val="single"/>
          <w:lang w:eastAsia="x-none"/>
        </w:rPr>
        <w:t xml:space="preserve">Bot handle </w:t>
      </w:r>
      <w:r w:rsidR="00DD0B62" w:rsidRPr="00051172">
        <w:rPr>
          <w:u w:val="single"/>
          <w:lang w:eastAsia="x-none"/>
        </w:rPr>
        <w:t xml:space="preserve">will be used as the value of </w:t>
      </w:r>
      <w:r w:rsidR="00DD0B62" w:rsidRPr="00051172">
        <w:rPr>
          <w:b/>
          <w:u w:val="single"/>
          <w:lang w:eastAsia="x-none"/>
        </w:rPr>
        <w:t>BotId</w:t>
      </w:r>
      <w:r w:rsidR="00DD0B62" w:rsidRPr="00051172">
        <w:rPr>
          <w:u w:val="single"/>
          <w:lang w:eastAsia="x-none"/>
        </w:rPr>
        <w:t xml:space="preserve"> App setting.</w:t>
      </w:r>
      <w:r w:rsidR="00DD0B62">
        <w:rPr>
          <w:lang w:eastAsia="x-none"/>
        </w:rPr>
        <w:t xml:space="preserve"> Please copy it aside.</w:t>
      </w:r>
    </w:p>
    <w:p w14:paraId="1E564C2E" w14:textId="0D7A76FA" w:rsidR="00D55FE0" w:rsidRDefault="00D55FE0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Leave Message endpoint empty</w:t>
      </w:r>
    </w:p>
    <w:p w14:paraId="11AEC40D" w14:textId="5442B63E" w:rsidR="00D55FE0" w:rsidRDefault="00D55FE0" w:rsidP="00D55FE0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791CABAD" wp14:editId="244897CD">
            <wp:extent cx="5961905" cy="904762"/>
            <wp:effectExtent l="19050" t="19050" r="20320" b="1016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9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E2DF9" w14:textId="7970E7CE" w:rsidR="00D55FE0" w:rsidRDefault="00D55FE0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Configure Microsoft App</w:t>
      </w:r>
    </w:p>
    <w:p w14:paraId="4AA5C55E" w14:textId="7826A869" w:rsidR="00D55FE0" w:rsidRDefault="00D55FE0" w:rsidP="00D55FE0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6167423B" wp14:editId="5C4CA5B3">
            <wp:extent cx="5990476" cy="1685714"/>
            <wp:effectExtent l="19050" t="19050" r="10795" b="1016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6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17CB03" w14:textId="274917F6" w:rsidR="00D55FE0" w:rsidRDefault="00D55FE0" w:rsidP="00D55FE0">
      <w:pPr>
        <w:pStyle w:val="ListParagraph"/>
        <w:rPr>
          <w:lang w:eastAsia="x-none"/>
        </w:rPr>
      </w:pPr>
      <w:r>
        <w:rPr>
          <w:lang w:eastAsia="x-none"/>
        </w:rPr>
        <w:t xml:space="preserve">Click </w:t>
      </w:r>
      <w:r w:rsidRPr="00D55FE0">
        <w:rPr>
          <w:b/>
          <w:lang w:eastAsia="x-none"/>
        </w:rPr>
        <w:t>Create Microsoft App ID and password</w:t>
      </w:r>
      <w:r>
        <w:rPr>
          <w:lang w:eastAsia="x-none"/>
        </w:rPr>
        <w:t>.</w:t>
      </w:r>
    </w:p>
    <w:p w14:paraId="3A28FFED" w14:textId="086F47C2" w:rsidR="00D55FE0" w:rsidRDefault="00D55FE0" w:rsidP="00D55FE0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30208916" wp14:editId="6B37DFE4">
            <wp:extent cx="4190476" cy="4295238"/>
            <wp:effectExtent l="0" t="0" r="63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5394" w14:textId="63C0D930" w:rsidR="00D55FE0" w:rsidRDefault="00D55FE0" w:rsidP="00D55FE0">
      <w:pPr>
        <w:pStyle w:val="ListParagraph"/>
        <w:rPr>
          <w:lang w:eastAsia="x-none"/>
        </w:rPr>
      </w:pPr>
      <w:r>
        <w:rPr>
          <w:lang w:eastAsia="x-none"/>
        </w:rPr>
        <w:t>Login in with the work account.</w:t>
      </w:r>
    </w:p>
    <w:p w14:paraId="7858F51A" w14:textId="0474F907" w:rsidR="008B6852" w:rsidRDefault="008B6852" w:rsidP="00D55FE0">
      <w:pPr>
        <w:pStyle w:val="ListParagraph"/>
        <w:rPr>
          <w:lang w:eastAsia="x-none"/>
        </w:rPr>
      </w:pPr>
      <w:r>
        <w:rPr>
          <w:lang w:eastAsia="x-none"/>
        </w:rPr>
        <w:t>An app will be created automatically:</w:t>
      </w:r>
    </w:p>
    <w:p w14:paraId="5642160C" w14:textId="751CABCD" w:rsidR="00D55FE0" w:rsidRDefault="000E0DF4" w:rsidP="00D55FE0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67F7D49A" wp14:editId="28FFD076">
            <wp:extent cx="5120640" cy="2660904"/>
            <wp:effectExtent l="19050" t="19050" r="2286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1CDBC1" w14:textId="78EF0A8E" w:rsidR="00051172" w:rsidRDefault="008B6852" w:rsidP="00D55FE0">
      <w:pPr>
        <w:pStyle w:val="ListParagraph"/>
        <w:rPr>
          <w:lang w:eastAsia="x-none"/>
        </w:rPr>
      </w:pPr>
      <w:r>
        <w:rPr>
          <w:lang w:eastAsia="x-none"/>
        </w:rPr>
        <w:t xml:space="preserve">Copy aside the App ID. </w:t>
      </w:r>
      <w:r w:rsidR="00051172" w:rsidRPr="00051172">
        <w:rPr>
          <w:u w:val="single"/>
          <w:lang w:eastAsia="x-none"/>
        </w:rPr>
        <w:t xml:space="preserve">It will be used as the value of </w:t>
      </w:r>
      <w:r w:rsidR="00051172" w:rsidRPr="00051172">
        <w:rPr>
          <w:b/>
          <w:u w:val="single"/>
          <w:lang w:eastAsia="x-none"/>
        </w:rPr>
        <w:t>MicrosoftAppId</w:t>
      </w:r>
      <w:r w:rsidR="00051172" w:rsidRPr="00051172">
        <w:rPr>
          <w:u w:val="single"/>
          <w:lang w:eastAsia="x-none"/>
        </w:rPr>
        <w:t xml:space="preserve"> App setting.</w:t>
      </w:r>
      <w:r w:rsidR="006960DC">
        <w:rPr>
          <w:u w:val="single"/>
          <w:lang w:eastAsia="x-none"/>
        </w:rPr>
        <w:t xml:space="preserve"> It will also be used in the Teams App </w:t>
      </w:r>
      <w:r w:rsidR="006960DC" w:rsidRPr="006960DC">
        <w:rPr>
          <w:b/>
          <w:u w:val="single"/>
          <w:lang w:eastAsia="x-none"/>
        </w:rPr>
        <w:t>manifest.json</w:t>
      </w:r>
      <w:r w:rsidR="006960DC">
        <w:rPr>
          <w:u w:val="single"/>
          <w:lang w:eastAsia="x-none"/>
        </w:rPr>
        <w:t xml:space="preserve"> file as id and botId.</w:t>
      </w:r>
    </w:p>
    <w:p w14:paraId="565DD43F" w14:textId="38C1A67D" w:rsidR="008B6852" w:rsidRDefault="008B6852" w:rsidP="00D55FE0">
      <w:pPr>
        <w:pStyle w:val="ListParagraph"/>
        <w:rPr>
          <w:lang w:eastAsia="x-none"/>
        </w:rPr>
      </w:pPr>
      <w:r>
        <w:rPr>
          <w:lang w:eastAsia="x-none"/>
        </w:rPr>
        <w:t xml:space="preserve">Then click </w:t>
      </w:r>
      <w:r w:rsidRPr="008B6852">
        <w:rPr>
          <w:b/>
          <w:lang w:eastAsia="x-none"/>
        </w:rPr>
        <w:t>Generate an app password to continue</w:t>
      </w:r>
      <w:r>
        <w:rPr>
          <w:lang w:eastAsia="x-none"/>
        </w:rPr>
        <w:t>.</w:t>
      </w:r>
    </w:p>
    <w:p w14:paraId="377C186B" w14:textId="7DD10304" w:rsidR="008B6852" w:rsidRDefault="000E0DF4" w:rsidP="00D55FE0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566DA7E3" wp14:editId="7799D3D7">
            <wp:extent cx="3246120" cy="1883664"/>
            <wp:effectExtent l="19050" t="19050" r="11430" b="215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883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CD519" w14:textId="2B7868F2" w:rsidR="00051172" w:rsidRDefault="008B6852" w:rsidP="00D55FE0">
      <w:pPr>
        <w:pStyle w:val="ListParagraph"/>
        <w:rPr>
          <w:lang w:eastAsia="x-none"/>
        </w:rPr>
      </w:pPr>
      <w:r>
        <w:rPr>
          <w:lang w:eastAsia="x-none"/>
        </w:rPr>
        <w:t xml:space="preserve">Copy aside the password, </w:t>
      </w:r>
      <w:r w:rsidR="00051172" w:rsidRPr="00051172">
        <w:rPr>
          <w:u w:val="single"/>
          <w:lang w:eastAsia="x-none"/>
        </w:rPr>
        <w:t xml:space="preserve">It will be used as the value of </w:t>
      </w:r>
      <w:r w:rsidR="00051172" w:rsidRPr="00051172">
        <w:rPr>
          <w:b/>
          <w:u w:val="single"/>
          <w:lang w:eastAsia="x-none"/>
        </w:rPr>
        <w:t xml:space="preserve">MicrosoftAppPassword </w:t>
      </w:r>
      <w:r w:rsidR="00051172" w:rsidRPr="00051172">
        <w:rPr>
          <w:u w:val="single"/>
          <w:lang w:eastAsia="x-none"/>
        </w:rPr>
        <w:t>App setting</w:t>
      </w:r>
      <w:r w:rsidR="00051172">
        <w:rPr>
          <w:u w:val="single"/>
          <w:lang w:eastAsia="x-none"/>
        </w:rPr>
        <w:t>.</w:t>
      </w:r>
    </w:p>
    <w:p w14:paraId="76980E7C" w14:textId="2589A6FA" w:rsidR="008B6852" w:rsidRDefault="00051172" w:rsidP="00D55FE0">
      <w:pPr>
        <w:pStyle w:val="ListParagraph"/>
        <w:rPr>
          <w:lang w:eastAsia="x-none"/>
        </w:rPr>
      </w:pPr>
      <w:r>
        <w:rPr>
          <w:lang w:eastAsia="x-none"/>
        </w:rPr>
        <w:t>T</w:t>
      </w:r>
      <w:r w:rsidR="008B6852">
        <w:rPr>
          <w:lang w:eastAsia="x-none"/>
        </w:rPr>
        <w:t xml:space="preserve">hen click </w:t>
      </w:r>
      <w:r w:rsidR="008B6852" w:rsidRPr="008B6852">
        <w:rPr>
          <w:b/>
          <w:lang w:eastAsia="x-none"/>
        </w:rPr>
        <w:t>OK</w:t>
      </w:r>
      <w:r w:rsidR="008B6852">
        <w:rPr>
          <w:lang w:eastAsia="x-none"/>
        </w:rPr>
        <w:t>.</w:t>
      </w:r>
    </w:p>
    <w:p w14:paraId="07217201" w14:textId="69898D4C" w:rsidR="008B6852" w:rsidRDefault="008B6852" w:rsidP="00D55FE0">
      <w:pPr>
        <w:pStyle w:val="ListParagraph"/>
        <w:rPr>
          <w:lang w:eastAsia="x-none"/>
        </w:rPr>
      </w:pPr>
      <w:r>
        <w:rPr>
          <w:lang w:eastAsia="x-none"/>
        </w:rPr>
        <w:t>Click Finish and go back to Bot Framework.</w:t>
      </w:r>
    </w:p>
    <w:p w14:paraId="5CFE8489" w14:textId="069E2806" w:rsidR="008B6852" w:rsidRDefault="008B6852" w:rsidP="00D55FE0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0A49146A" wp14:editId="1CF8390C">
            <wp:extent cx="2847619" cy="457143"/>
            <wp:effectExtent l="19050" t="19050" r="10160" b="1968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721D28" w14:textId="33D2900F" w:rsidR="008B6852" w:rsidRDefault="008B6852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 xml:space="preserve">Skip </w:t>
      </w:r>
      <w:r w:rsidRPr="008B6852">
        <w:rPr>
          <w:b/>
          <w:lang w:eastAsia="x-none"/>
        </w:rPr>
        <w:t>Analytics</w:t>
      </w:r>
      <w:r>
        <w:rPr>
          <w:lang w:eastAsia="x-none"/>
        </w:rPr>
        <w:t xml:space="preserve"> and </w:t>
      </w:r>
      <w:r w:rsidRPr="008B6852">
        <w:rPr>
          <w:b/>
          <w:lang w:eastAsia="x-none"/>
        </w:rPr>
        <w:t>Admin</w:t>
      </w:r>
      <w:r>
        <w:rPr>
          <w:lang w:eastAsia="x-none"/>
        </w:rPr>
        <w:t xml:space="preserve"> section</w:t>
      </w:r>
      <w:r w:rsidR="000E0DF4">
        <w:rPr>
          <w:lang w:eastAsia="x-none"/>
        </w:rPr>
        <w:t>s</w:t>
      </w:r>
      <w:r>
        <w:rPr>
          <w:lang w:eastAsia="x-none"/>
        </w:rPr>
        <w:t>.</w:t>
      </w:r>
    </w:p>
    <w:p w14:paraId="7CF8A3C3" w14:textId="6DE52AE2" w:rsidR="008B6852" w:rsidRDefault="008B6852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Go to the end of the page:</w:t>
      </w:r>
    </w:p>
    <w:p w14:paraId="0BAB24A7" w14:textId="3EAF188B" w:rsidR="008B6852" w:rsidRDefault="008B6852" w:rsidP="008B6852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5E4D68CE" wp14:editId="0D0217F7">
            <wp:extent cx="6085714" cy="1504762"/>
            <wp:effectExtent l="19050" t="19050" r="10795" b="19685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84111" w14:textId="7C5B6870" w:rsidR="008B6852" w:rsidRDefault="008B6852" w:rsidP="008B6852">
      <w:pPr>
        <w:pStyle w:val="ListParagraph"/>
        <w:rPr>
          <w:lang w:eastAsia="x-none"/>
        </w:rPr>
      </w:pPr>
      <w:r>
        <w:rPr>
          <w:lang w:eastAsia="x-none"/>
        </w:rPr>
        <w:t xml:space="preserve">Check the checkbox, and click </w:t>
      </w:r>
      <w:r w:rsidRPr="008B6852">
        <w:rPr>
          <w:b/>
          <w:lang w:eastAsia="x-none"/>
        </w:rPr>
        <w:t>Register</w:t>
      </w:r>
      <w:r>
        <w:rPr>
          <w:lang w:eastAsia="x-none"/>
        </w:rPr>
        <w:t>.</w:t>
      </w:r>
    </w:p>
    <w:p w14:paraId="59C29DED" w14:textId="4FFF4542" w:rsidR="008B6852" w:rsidRDefault="008B6852" w:rsidP="008B6852">
      <w:pPr>
        <w:pStyle w:val="ListParagraph"/>
        <w:rPr>
          <w:lang w:eastAsia="x-none"/>
        </w:rPr>
      </w:pPr>
      <w:r>
        <w:rPr>
          <w:lang w:eastAsia="x-none"/>
        </w:rPr>
        <w:t>Note: If you got error of the Bot handle: Id is already in use. Please use another one.</w:t>
      </w:r>
    </w:p>
    <w:p w14:paraId="024AF83D" w14:textId="310CD47C" w:rsidR="008B6852" w:rsidRDefault="008B6852" w:rsidP="002439FF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8B6852">
        <w:rPr>
          <w:b/>
          <w:lang w:eastAsia="x-none"/>
        </w:rPr>
        <w:t>OK</w:t>
      </w:r>
      <w:r>
        <w:rPr>
          <w:lang w:eastAsia="x-none"/>
        </w:rPr>
        <w:t>.</w:t>
      </w:r>
    </w:p>
    <w:p w14:paraId="0F10D304" w14:textId="76E67608" w:rsidR="008B6852" w:rsidRPr="005F49E2" w:rsidRDefault="008B6852" w:rsidP="008B6852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0E45D10C" wp14:editId="27716951">
            <wp:extent cx="2571429" cy="1400000"/>
            <wp:effectExtent l="0" t="0" r="635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7F46" w14:textId="1989E1A9" w:rsidR="005041B1" w:rsidRDefault="005041B1" w:rsidP="004F2D38">
      <w:pPr>
        <w:pStyle w:val="Heading2"/>
        <w:numPr>
          <w:ilvl w:val="1"/>
          <w:numId w:val="1"/>
        </w:numPr>
        <w:ind w:left="540" w:hanging="540"/>
      </w:pPr>
      <w:bookmarkStart w:id="11" w:name="_Toc498020272"/>
      <w:r>
        <w:t>Add Microsoft Teams Channel</w:t>
      </w:r>
      <w:bookmarkEnd w:id="11"/>
    </w:p>
    <w:p w14:paraId="40644136" w14:textId="569AC362" w:rsidR="005041B1" w:rsidRDefault="005041B1" w:rsidP="002439FF">
      <w:pPr>
        <w:pStyle w:val="ListParagraph"/>
        <w:numPr>
          <w:ilvl w:val="0"/>
          <w:numId w:val="9"/>
        </w:numPr>
        <w:rPr>
          <w:lang w:eastAsia="x-none"/>
        </w:rPr>
      </w:pPr>
      <w:r>
        <w:rPr>
          <w:lang w:eastAsia="x-none"/>
        </w:rPr>
        <w:t xml:space="preserve">Click the </w:t>
      </w:r>
      <w:r w:rsidRPr="004F2D38">
        <w:rPr>
          <w:b/>
          <w:lang w:eastAsia="x-none"/>
        </w:rPr>
        <w:t>Microsoft Teams Icon</w:t>
      </w:r>
      <w:r>
        <w:rPr>
          <w:lang w:eastAsia="x-none"/>
        </w:rPr>
        <w:t xml:space="preserve"> under </w:t>
      </w:r>
      <w:r w:rsidRPr="004F2D38">
        <w:rPr>
          <w:b/>
          <w:lang w:eastAsia="x-none"/>
        </w:rPr>
        <w:t>Add a channel</w:t>
      </w:r>
      <w:r>
        <w:rPr>
          <w:lang w:eastAsia="x-none"/>
        </w:rPr>
        <w:t xml:space="preserve"> section.</w:t>
      </w:r>
    </w:p>
    <w:p w14:paraId="55560A6C" w14:textId="1239B1F7" w:rsidR="005041B1" w:rsidRDefault="005041B1" w:rsidP="005041B1">
      <w:pPr>
        <w:ind w:left="720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13B18E5" wp14:editId="556F09C8">
            <wp:extent cx="5876786" cy="4019550"/>
            <wp:effectExtent l="19050" t="19050" r="10160" b="1905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5937" t="14810"/>
                    <a:stretch/>
                  </pic:blipFill>
                  <pic:spPr bwMode="auto">
                    <a:xfrm>
                      <a:off x="0" y="0"/>
                      <a:ext cx="5900121" cy="403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05B4" w14:textId="5594BABE" w:rsidR="005041B1" w:rsidRDefault="005041B1" w:rsidP="002439FF">
      <w:pPr>
        <w:pStyle w:val="ListParagraph"/>
        <w:numPr>
          <w:ilvl w:val="0"/>
          <w:numId w:val="9"/>
        </w:numPr>
        <w:rPr>
          <w:lang w:eastAsia="x-none"/>
        </w:rPr>
      </w:pPr>
      <w:r>
        <w:t xml:space="preserve">Click </w:t>
      </w:r>
      <w:r w:rsidRPr="004F2D38">
        <w:rPr>
          <w:b/>
        </w:rPr>
        <w:t>Done</w:t>
      </w:r>
      <w:r>
        <w:t>.</w:t>
      </w:r>
    </w:p>
    <w:p w14:paraId="304BCD1C" w14:textId="1912230A" w:rsidR="005041B1" w:rsidRDefault="005041B1" w:rsidP="005041B1">
      <w:pPr>
        <w:ind w:left="720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0A2EB3D8" wp14:editId="4264FFE8">
            <wp:extent cx="5867400" cy="4142713"/>
            <wp:effectExtent l="19050" t="19050" r="19050" b="1079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5080" cy="4155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D703BB" w14:textId="74F83AD7" w:rsidR="00F92914" w:rsidRPr="000E0DF4" w:rsidRDefault="00F92914" w:rsidP="002439FF">
      <w:pPr>
        <w:pStyle w:val="ListParagraph"/>
        <w:numPr>
          <w:ilvl w:val="0"/>
          <w:numId w:val="9"/>
        </w:numPr>
        <w:rPr>
          <w:lang w:eastAsia="x-none"/>
        </w:rPr>
      </w:pPr>
      <w:r w:rsidRPr="000E0DF4">
        <w:rPr>
          <w:lang w:eastAsia="x-none"/>
        </w:rPr>
        <w:t xml:space="preserve">Right click the new added </w:t>
      </w:r>
      <w:r w:rsidRPr="000E0DF4">
        <w:rPr>
          <w:b/>
          <w:lang w:eastAsia="x-none"/>
        </w:rPr>
        <w:t>Microsoft Teams</w:t>
      </w:r>
      <w:r w:rsidRPr="000E0DF4">
        <w:rPr>
          <w:lang w:eastAsia="x-none"/>
        </w:rPr>
        <w:t xml:space="preserve"> channel.</w:t>
      </w:r>
    </w:p>
    <w:p w14:paraId="71F64476" w14:textId="03353319" w:rsidR="00F92914" w:rsidRPr="00F92914" w:rsidRDefault="00F92914" w:rsidP="00F92914">
      <w:pPr>
        <w:pStyle w:val="ListParagraph"/>
        <w:rPr>
          <w:highlight w:val="yellow"/>
          <w:lang w:eastAsia="x-none"/>
        </w:rPr>
      </w:pPr>
      <w:r w:rsidRPr="00F92914">
        <w:rPr>
          <w:noProof/>
          <w:highlight w:val="yellow"/>
          <w:lang w:eastAsia="x-none"/>
        </w:rPr>
        <w:drawing>
          <wp:inline distT="0" distB="0" distL="0" distR="0" wp14:anchorId="5054BA48" wp14:editId="1B3CB695">
            <wp:extent cx="4886325" cy="25527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5E5B4" w14:textId="3CBE2976" w:rsidR="00F92914" w:rsidRPr="005041B1" w:rsidRDefault="00F92914" w:rsidP="00F92914">
      <w:pPr>
        <w:pStyle w:val="ListParagraph"/>
        <w:rPr>
          <w:lang w:eastAsia="x-none"/>
        </w:rPr>
      </w:pPr>
      <w:r w:rsidRPr="000E0DF4">
        <w:rPr>
          <w:lang w:eastAsia="x-none"/>
        </w:rPr>
        <w:t xml:space="preserve">Click </w:t>
      </w:r>
      <w:r w:rsidRPr="000E0DF4">
        <w:rPr>
          <w:b/>
          <w:lang w:eastAsia="x-none"/>
        </w:rPr>
        <w:t>Copy link address</w:t>
      </w:r>
      <w:r w:rsidRPr="000E0DF4">
        <w:rPr>
          <w:lang w:eastAsia="x-none"/>
        </w:rPr>
        <w:t xml:space="preserve">, </w:t>
      </w:r>
      <w:r w:rsidR="000574C0" w:rsidRPr="000E0DF4">
        <w:rPr>
          <w:lang w:eastAsia="x-none"/>
        </w:rPr>
        <w:t xml:space="preserve">and </w:t>
      </w:r>
      <w:r w:rsidRPr="000E0DF4">
        <w:rPr>
          <w:lang w:eastAsia="x-none"/>
        </w:rPr>
        <w:t xml:space="preserve">paste the URL to someplace. It will be used to add the Bot </w:t>
      </w:r>
      <w:r w:rsidR="000574C0" w:rsidRPr="000E0DF4">
        <w:rPr>
          <w:lang w:eastAsia="x-none"/>
        </w:rPr>
        <w:t xml:space="preserve">to Microsoft Teams </w:t>
      </w:r>
      <w:r w:rsidRPr="000E0DF4">
        <w:rPr>
          <w:lang w:eastAsia="x-none"/>
        </w:rPr>
        <w:t>later.</w:t>
      </w:r>
    </w:p>
    <w:p w14:paraId="51044B39" w14:textId="079C670F" w:rsidR="00563E2D" w:rsidRDefault="004F2D38" w:rsidP="004F2D38">
      <w:pPr>
        <w:pStyle w:val="Heading1"/>
        <w:numPr>
          <w:ilvl w:val="0"/>
          <w:numId w:val="1"/>
        </w:numPr>
      </w:pPr>
      <w:bookmarkStart w:id="12" w:name="_Toc498020273"/>
      <w:r>
        <w:lastRenderedPageBreak/>
        <w:t>Bot Web App</w:t>
      </w:r>
      <w:bookmarkEnd w:id="12"/>
    </w:p>
    <w:p w14:paraId="7A3E70BD" w14:textId="607D7E5E" w:rsidR="00563E2D" w:rsidRDefault="00563E2D" w:rsidP="004F2D38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3" w:name="_Toc498020274"/>
      <w:r>
        <w:t>Create App registrations</w:t>
      </w:r>
      <w:r w:rsidR="00963DC0">
        <w:rPr>
          <w:lang w:val="en-US"/>
        </w:rPr>
        <w:t xml:space="preserve"> in AAD</w:t>
      </w:r>
      <w:bookmarkEnd w:id="13"/>
    </w:p>
    <w:p w14:paraId="21328490" w14:textId="50760BFE" w:rsidR="00E6471C" w:rsidRDefault="00E6471C" w:rsidP="002439FF">
      <w:pPr>
        <w:pStyle w:val="ListParagraph"/>
        <w:numPr>
          <w:ilvl w:val="0"/>
          <w:numId w:val="11"/>
        </w:numPr>
        <w:ind w:left="360"/>
        <w:rPr>
          <w:noProof/>
        </w:rPr>
      </w:pPr>
      <w:r>
        <w:rPr>
          <w:lang w:eastAsia="x-none"/>
        </w:rPr>
        <w:t>Navigate to the AAD you want register the app</w:t>
      </w:r>
      <w:r w:rsidR="00432BF5">
        <w:rPr>
          <w:lang w:eastAsia="x-none"/>
        </w:rPr>
        <w:t xml:space="preserve"> to</w:t>
      </w:r>
      <w:r>
        <w:rPr>
          <w:lang w:eastAsia="x-none"/>
        </w:rPr>
        <w:t>.</w:t>
      </w:r>
    </w:p>
    <w:p w14:paraId="3DE3DE63" w14:textId="20E4D076" w:rsidR="00E6471C" w:rsidRDefault="00E076D2" w:rsidP="00E6471C">
      <w:pPr>
        <w:ind w:left="720"/>
        <w:rPr>
          <w:lang w:eastAsia="x-none"/>
        </w:rPr>
      </w:pPr>
      <w:r>
        <w:rPr>
          <w:noProof/>
        </w:rPr>
        <w:drawing>
          <wp:inline distT="0" distB="0" distL="0" distR="0" wp14:anchorId="051E06BA" wp14:editId="6BF4C876">
            <wp:extent cx="5514975" cy="3962400"/>
            <wp:effectExtent l="19050" t="19050" r="28575" b="1905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56AE9" w14:textId="4DF49855" w:rsidR="00E6471C" w:rsidRDefault="00E6471C" w:rsidP="00E6471C">
      <w:pPr>
        <w:ind w:left="720"/>
        <w:rPr>
          <w:lang w:eastAsia="x-none"/>
        </w:rPr>
      </w:pPr>
      <w:r>
        <w:rPr>
          <w:lang w:eastAsia="x-none"/>
        </w:rPr>
        <w:t xml:space="preserve">Copy aside the Directory Id. </w:t>
      </w:r>
      <w:r w:rsidRPr="00E6471C">
        <w:rPr>
          <w:u w:val="single"/>
          <w:lang w:eastAsia="x-none"/>
        </w:rPr>
        <w:t xml:space="preserve">It will be used as the value of </w:t>
      </w:r>
      <w:r w:rsidRPr="00C4774E">
        <w:rPr>
          <w:b/>
          <w:u w:val="single"/>
          <w:lang w:eastAsia="x-none"/>
        </w:rPr>
        <w:t>ida:TenantId</w:t>
      </w:r>
      <w:r w:rsidRPr="00E6471C">
        <w:rPr>
          <w:u w:val="single"/>
          <w:lang w:eastAsia="x-none"/>
        </w:rPr>
        <w:t xml:space="preserve"> App setting</w:t>
      </w:r>
      <w:r>
        <w:rPr>
          <w:lang w:eastAsia="x-none"/>
        </w:rPr>
        <w:t>.</w:t>
      </w:r>
    </w:p>
    <w:p w14:paraId="4877FA65" w14:textId="6E9FFAAC" w:rsidR="00336D7A" w:rsidRDefault="00963DC0" w:rsidP="002439FF">
      <w:pPr>
        <w:pStyle w:val="ListParagraph"/>
        <w:numPr>
          <w:ilvl w:val="0"/>
          <w:numId w:val="11"/>
        </w:numPr>
        <w:rPr>
          <w:lang w:eastAsia="x-none"/>
        </w:rPr>
      </w:pPr>
      <w:r>
        <w:rPr>
          <w:lang w:eastAsia="x-none"/>
        </w:rPr>
        <w:t>Create an App Registration in AAD with the following settings:</w:t>
      </w:r>
    </w:p>
    <w:p w14:paraId="433B79B0" w14:textId="5EA41A28" w:rsidR="00963DC0" w:rsidRPr="00963DC0" w:rsidRDefault="00963DC0" w:rsidP="002439FF">
      <w:pPr>
        <w:pStyle w:val="ListParagraph"/>
        <w:numPr>
          <w:ilvl w:val="0"/>
          <w:numId w:val="12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Name</w:t>
      </w:r>
      <w:r w:rsidRPr="00963DC0">
        <w:rPr>
          <w:sz w:val="22"/>
          <w:szCs w:val="22"/>
          <w:lang w:eastAsia="x-none"/>
        </w:rPr>
        <w:t>:</w:t>
      </w:r>
      <w:r>
        <w:rPr>
          <w:sz w:val="22"/>
          <w:szCs w:val="22"/>
          <w:lang w:eastAsia="x-none"/>
        </w:rPr>
        <w:t xml:space="preserve"> </w:t>
      </w:r>
      <w:r w:rsidR="00E076D2">
        <w:rPr>
          <w:sz w:val="22"/>
          <w:szCs w:val="22"/>
          <w:lang w:eastAsia="x-none"/>
        </w:rPr>
        <w:t>Huddle</w:t>
      </w:r>
      <w:r w:rsidRPr="001213CD">
        <w:rPr>
          <w:sz w:val="22"/>
          <w:szCs w:val="22"/>
          <w:lang w:eastAsia="x-none"/>
        </w:rPr>
        <w:t xml:space="preserve"> Bot</w:t>
      </w:r>
      <w:r w:rsidR="00E076D2">
        <w:rPr>
          <w:sz w:val="22"/>
          <w:szCs w:val="22"/>
          <w:lang w:eastAsia="x-none"/>
        </w:rPr>
        <w:t xml:space="preserve"> Web</w:t>
      </w:r>
      <w:r w:rsidRPr="001213CD">
        <w:rPr>
          <w:sz w:val="22"/>
          <w:szCs w:val="22"/>
          <w:lang w:eastAsia="x-none"/>
        </w:rPr>
        <w:t xml:space="preserve"> App</w:t>
      </w:r>
    </w:p>
    <w:p w14:paraId="4CCBBB23" w14:textId="61EB0D02" w:rsidR="00963DC0" w:rsidRPr="00963DC0" w:rsidRDefault="00963DC0" w:rsidP="002439FF">
      <w:pPr>
        <w:pStyle w:val="ListParagraph"/>
        <w:numPr>
          <w:ilvl w:val="0"/>
          <w:numId w:val="12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Application Type</w:t>
      </w:r>
      <w:r>
        <w:rPr>
          <w:sz w:val="22"/>
          <w:szCs w:val="22"/>
          <w:lang w:eastAsia="x-none"/>
        </w:rPr>
        <w:t xml:space="preserve">: </w:t>
      </w:r>
      <w:r w:rsidRPr="001213CD">
        <w:rPr>
          <w:sz w:val="22"/>
          <w:szCs w:val="22"/>
          <w:lang w:eastAsia="x-none"/>
        </w:rPr>
        <w:t>Web app/API</w:t>
      </w:r>
    </w:p>
    <w:p w14:paraId="34C6D25D" w14:textId="0FCA1FF5" w:rsidR="00963DC0" w:rsidRPr="00963DC0" w:rsidRDefault="00963DC0" w:rsidP="002439FF">
      <w:pPr>
        <w:pStyle w:val="ListParagraph"/>
        <w:numPr>
          <w:ilvl w:val="0"/>
          <w:numId w:val="12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Sign-on URL</w:t>
      </w:r>
      <w:r>
        <w:rPr>
          <w:sz w:val="22"/>
          <w:szCs w:val="22"/>
          <w:lang w:eastAsia="x-none"/>
        </w:rPr>
        <w:t>:</w:t>
      </w:r>
      <w:r w:rsidRPr="00963DC0">
        <w:rPr>
          <w:sz w:val="22"/>
          <w:szCs w:val="22"/>
          <w:lang w:eastAsia="x-none"/>
        </w:rPr>
        <w:t xml:space="preserve"> </w:t>
      </w:r>
      <w:r w:rsidR="00E076D2" w:rsidRPr="00E076D2">
        <w:rPr>
          <w:sz w:val="22"/>
          <w:szCs w:val="22"/>
          <w:lang w:eastAsia="x-none"/>
        </w:rPr>
        <w:t>https://&lt;Your</w:t>
      </w:r>
      <w:r w:rsidR="00E076D2">
        <w:rPr>
          <w:sz w:val="22"/>
          <w:szCs w:val="22"/>
          <w:lang w:eastAsia="x-none"/>
        </w:rPr>
        <w:t xml:space="preserve"> Domain&gt;</w:t>
      </w:r>
      <w:r w:rsidRPr="00E076D2">
        <w:rPr>
          <w:sz w:val="22"/>
          <w:szCs w:val="22"/>
          <w:lang w:eastAsia="x-none"/>
        </w:rPr>
        <w:t>/bot-</w:t>
      </w:r>
      <w:r w:rsidR="00E076D2">
        <w:rPr>
          <w:sz w:val="22"/>
          <w:szCs w:val="22"/>
          <w:lang w:eastAsia="x-none"/>
        </w:rPr>
        <w:t>web-</w:t>
      </w:r>
      <w:r w:rsidRPr="00E076D2">
        <w:rPr>
          <w:sz w:val="22"/>
          <w:szCs w:val="22"/>
          <w:lang w:eastAsia="x-none"/>
        </w:rPr>
        <w:t>app</w:t>
      </w:r>
    </w:p>
    <w:p w14:paraId="639D6F97" w14:textId="510A0BB2" w:rsidR="00963DC0" w:rsidRPr="00210910" w:rsidRDefault="00963DC0" w:rsidP="002439FF">
      <w:pPr>
        <w:pStyle w:val="ListParagraph"/>
        <w:numPr>
          <w:ilvl w:val="0"/>
          <w:numId w:val="12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Required Permissions</w:t>
      </w:r>
      <w:r>
        <w:rPr>
          <w:sz w:val="22"/>
          <w:szCs w:val="22"/>
          <w:lang w:eastAsia="x-none"/>
        </w:rPr>
        <w:t>:</w:t>
      </w:r>
    </w:p>
    <w:tbl>
      <w:tblPr>
        <w:tblStyle w:val="GridTable4-Accent11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6205"/>
      </w:tblGrid>
      <w:tr w:rsidR="00210910" w14:paraId="4A049860" w14:textId="77777777" w:rsidTr="0098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2EC0B19" w14:textId="77777777" w:rsidR="00210910" w:rsidRPr="00801DE4" w:rsidRDefault="00210910" w:rsidP="00981014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 w:hint="eastAsia"/>
                <w:sz w:val="22"/>
                <w:szCs w:val="22"/>
                <w:lang w:eastAsia="x-none"/>
              </w:rPr>
              <w:t>API</w:t>
            </w:r>
          </w:p>
        </w:tc>
        <w:tc>
          <w:tcPr>
            <w:tcW w:w="6205" w:type="dxa"/>
          </w:tcPr>
          <w:p w14:paraId="54728FD4" w14:textId="77777777" w:rsidR="00210910" w:rsidRPr="00801DE4" w:rsidRDefault="00210910" w:rsidP="0098101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auto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 w:hint="eastAsia"/>
                <w:color w:val="auto"/>
                <w:sz w:val="22"/>
                <w:szCs w:val="22"/>
                <w:lang w:eastAsia="x-none"/>
              </w:rPr>
              <w:t>Permission</w:t>
            </w:r>
            <w:r>
              <w:rPr>
                <w:rFonts w:ascii="Calibri" w:hAnsi="Calibri" w:cs="Times New Roman"/>
                <w:color w:val="auto"/>
                <w:sz w:val="22"/>
                <w:szCs w:val="22"/>
                <w:lang w:eastAsia="x-none"/>
              </w:rPr>
              <w:t>s</w:t>
            </w:r>
          </w:p>
        </w:tc>
      </w:tr>
      <w:tr w:rsidR="00210910" w14:paraId="174E8DC4" w14:textId="77777777" w:rsidTr="0098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5664FB" w14:textId="77777777" w:rsidR="00210910" w:rsidRDefault="00210910" w:rsidP="00981014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Office 365 SharePoint Online</w:t>
            </w:r>
          </w:p>
          <w:p w14:paraId="666CBD4F" w14:textId="77777777" w:rsidR="00210910" w:rsidRPr="00801DE4" w:rsidRDefault="00210910" w:rsidP="00981014">
            <w:pPr>
              <w:pStyle w:val="ListParagraph"/>
              <w:ind w:left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 xml:space="preserve"> (Microsoft.SharePoint)</w:t>
            </w:r>
          </w:p>
        </w:tc>
        <w:tc>
          <w:tcPr>
            <w:tcW w:w="6205" w:type="dxa"/>
          </w:tcPr>
          <w:p w14:paraId="74A76E84" w14:textId="77777777" w:rsidR="00210910" w:rsidRDefault="00210910" w:rsidP="0098101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Application Permission</w:t>
            </w:r>
            <w:r>
              <w:rPr>
                <w:rFonts w:ascii="Calibri" w:hAnsi="Calibri" w:cs="Times New Roman"/>
                <w:sz w:val="22"/>
                <w:szCs w:val="22"/>
                <w:lang w:eastAsia="x-none"/>
              </w:rPr>
              <w:t>s:</w:t>
            </w:r>
          </w:p>
          <w:p w14:paraId="5647B098" w14:textId="77777777" w:rsidR="00210910" w:rsidRPr="00801DE4" w:rsidRDefault="00210910" w:rsidP="002439FF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  <w:lang w:eastAsia="x-none"/>
              </w:rPr>
            </w:pPr>
            <w:r w:rsidRPr="00801DE4">
              <w:rPr>
                <w:rFonts w:ascii="Calibri" w:hAnsi="Calibri" w:cs="Times New Roman"/>
                <w:sz w:val="22"/>
                <w:szCs w:val="22"/>
                <w:lang w:eastAsia="x-none"/>
              </w:rPr>
              <w:t>Read and write items and lists in all site collections</w:t>
            </w:r>
          </w:p>
        </w:tc>
      </w:tr>
      <w:tr w:rsidR="00210910" w14:paraId="3FDFE200" w14:textId="77777777" w:rsidTr="0098101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BA48869" w14:textId="77777777" w:rsidR="00210910" w:rsidRPr="00963DC0" w:rsidRDefault="00210910" w:rsidP="00210910">
            <w:pPr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Microsoft Graph</w:t>
            </w:r>
          </w:p>
          <w:p w14:paraId="5FEA2F1C" w14:textId="77777777" w:rsidR="00210910" w:rsidRPr="00801DE4" w:rsidRDefault="00210910" w:rsidP="00981014">
            <w:pPr>
              <w:pStyle w:val="ListParagraph"/>
              <w:ind w:left="0"/>
              <w:rPr>
                <w:sz w:val="22"/>
                <w:szCs w:val="22"/>
                <w:lang w:eastAsia="x-none"/>
              </w:rPr>
            </w:pPr>
          </w:p>
        </w:tc>
        <w:tc>
          <w:tcPr>
            <w:tcW w:w="6205" w:type="dxa"/>
          </w:tcPr>
          <w:p w14:paraId="0F1FCAAF" w14:textId="77777777" w:rsidR="00210910" w:rsidRDefault="00210910" w:rsidP="0021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lastRenderedPageBreak/>
              <w:t>Delegated Permissions</w:t>
            </w:r>
          </w:p>
          <w:p w14:paraId="51AF41A3" w14:textId="77777777" w:rsidR="00210910" w:rsidRPr="00210910" w:rsidRDefault="00210910" w:rsidP="002439F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210910">
              <w:rPr>
                <w:sz w:val="22"/>
                <w:szCs w:val="22"/>
                <w:lang w:eastAsia="x-none"/>
              </w:rPr>
              <w:lastRenderedPageBreak/>
              <w:t xml:space="preserve">Read and </w:t>
            </w:r>
            <w:commentRangeStart w:id="14"/>
            <w:r w:rsidRPr="00210910">
              <w:rPr>
                <w:sz w:val="22"/>
                <w:szCs w:val="22"/>
                <w:lang w:eastAsia="x-none"/>
              </w:rPr>
              <w:t>write</w:t>
            </w:r>
            <w:commentRangeEnd w:id="14"/>
            <w:r>
              <w:rPr>
                <w:rStyle w:val="CommentReference"/>
                <w:rFonts w:ascii="Calibri" w:hAnsi="Calibri" w:cs="Times New Roman"/>
              </w:rPr>
              <w:commentReference w:id="14"/>
            </w:r>
            <w:r w:rsidRPr="00210910">
              <w:rPr>
                <w:sz w:val="22"/>
                <w:szCs w:val="22"/>
                <w:lang w:eastAsia="x-none"/>
              </w:rPr>
              <w:t xml:space="preserve"> all groups</w:t>
            </w:r>
          </w:p>
          <w:p w14:paraId="361E34E4" w14:textId="4B75EE8B" w:rsidR="00210910" w:rsidRPr="00210910" w:rsidRDefault="00210910" w:rsidP="002439FF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210910">
              <w:rPr>
                <w:sz w:val="22"/>
                <w:szCs w:val="22"/>
                <w:lang w:eastAsia="x-none"/>
              </w:rPr>
              <w:t>Read all users’ full profiles</w:t>
            </w:r>
          </w:p>
        </w:tc>
      </w:tr>
    </w:tbl>
    <w:p w14:paraId="3A2B7C68" w14:textId="3A15EB5F" w:rsidR="00963DC0" w:rsidRDefault="00963DC0" w:rsidP="002439FF">
      <w:pPr>
        <w:pStyle w:val="ListParagraph"/>
        <w:numPr>
          <w:ilvl w:val="0"/>
          <w:numId w:val="11"/>
        </w:numPr>
        <w:rPr>
          <w:lang w:eastAsia="x-none"/>
        </w:rPr>
      </w:pPr>
      <w:r>
        <w:rPr>
          <w:lang w:eastAsia="x-none"/>
        </w:rPr>
        <w:lastRenderedPageBreak/>
        <w:t>After the App Registration created:</w:t>
      </w:r>
    </w:p>
    <w:p w14:paraId="35444C00" w14:textId="4B2864DE" w:rsidR="00963DC0" w:rsidRPr="0098789C" w:rsidRDefault="00963DC0" w:rsidP="002439FF">
      <w:pPr>
        <w:pStyle w:val="ListParagraph"/>
        <w:numPr>
          <w:ilvl w:val="0"/>
          <w:numId w:val="13"/>
        </w:numPr>
        <w:rPr>
          <w:lang w:eastAsia="x-none"/>
        </w:rPr>
      </w:pPr>
      <w:r>
        <w:rPr>
          <w:lang w:eastAsia="x-none"/>
        </w:rPr>
        <w:t>C</w:t>
      </w:r>
      <w:r w:rsidR="001213CD">
        <w:rPr>
          <w:lang w:eastAsia="x-none"/>
        </w:rPr>
        <w:t>opy as</w:t>
      </w:r>
      <w:r>
        <w:rPr>
          <w:lang w:eastAsia="x-none"/>
        </w:rPr>
        <w:t>ide the Application ID.</w:t>
      </w:r>
      <w:r w:rsidR="00E6471C">
        <w:rPr>
          <w:lang w:eastAsia="x-none"/>
        </w:rPr>
        <w:t xml:space="preserve"> </w:t>
      </w:r>
      <w:r w:rsidR="00E6471C" w:rsidRPr="00E6471C">
        <w:rPr>
          <w:u w:val="single"/>
          <w:lang w:eastAsia="x-none"/>
        </w:rPr>
        <w:t xml:space="preserve">It will be used as the value of </w:t>
      </w:r>
      <w:r w:rsidR="00E6471C" w:rsidRPr="00C4774E">
        <w:rPr>
          <w:b/>
          <w:u w:val="single"/>
          <w:lang w:eastAsia="x-none"/>
        </w:rPr>
        <w:t>ida:ClientID</w:t>
      </w:r>
      <w:r w:rsidR="00E6471C" w:rsidRPr="00E6471C">
        <w:rPr>
          <w:u w:val="single"/>
          <w:lang w:eastAsia="x-none"/>
        </w:rPr>
        <w:t xml:space="preserve"> App setting.</w:t>
      </w:r>
    </w:p>
    <w:p w14:paraId="2712C830" w14:textId="77777777" w:rsidR="00210910" w:rsidRDefault="001213CD" w:rsidP="002439FF">
      <w:pPr>
        <w:pStyle w:val="ListParagraph"/>
        <w:numPr>
          <w:ilvl w:val="0"/>
          <w:numId w:val="13"/>
        </w:numPr>
        <w:rPr>
          <w:lang w:eastAsia="x-none"/>
        </w:rPr>
      </w:pPr>
      <w:r>
        <w:rPr>
          <w:lang w:eastAsia="x-none"/>
        </w:rPr>
        <w:t xml:space="preserve">Create a new key, and copy aside its value. </w:t>
      </w:r>
      <w:r w:rsidR="00F57665" w:rsidRPr="00F57665">
        <w:rPr>
          <w:u w:val="single"/>
          <w:lang w:eastAsia="x-none"/>
        </w:rPr>
        <w:t xml:space="preserve">The value will be used as the value of </w:t>
      </w:r>
      <w:r w:rsidR="00F57665" w:rsidRPr="00C4774E">
        <w:rPr>
          <w:b/>
          <w:u w:val="single"/>
          <w:lang w:eastAsia="x-none"/>
        </w:rPr>
        <w:t>ida:ClientSecret</w:t>
      </w:r>
      <w:r w:rsidR="00F57665" w:rsidRPr="00F57665">
        <w:rPr>
          <w:u w:val="single"/>
          <w:lang w:eastAsia="x-none"/>
        </w:rPr>
        <w:t xml:space="preserve"> App setting</w:t>
      </w:r>
      <w:r w:rsidR="00F57665">
        <w:rPr>
          <w:lang w:eastAsia="x-none"/>
        </w:rPr>
        <w:t>.</w:t>
      </w:r>
    </w:p>
    <w:p w14:paraId="07C4D80E" w14:textId="4076292B" w:rsidR="002C1339" w:rsidRDefault="00210910" w:rsidP="002439FF">
      <w:pPr>
        <w:pStyle w:val="ListParagraph"/>
        <w:numPr>
          <w:ilvl w:val="0"/>
          <w:numId w:val="11"/>
        </w:numPr>
        <w:rPr>
          <w:lang w:eastAsia="x-none"/>
        </w:rPr>
      </w:pPr>
      <w:r>
        <w:rPr>
          <w:lang w:eastAsia="x-none"/>
        </w:rPr>
        <w:t xml:space="preserve">Follow chapter 3 in </w:t>
      </w:r>
      <w:r w:rsidRPr="00EE0116">
        <w:rPr>
          <w:i/>
          <w:lang w:eastAsia="x-none"/>
        </w:rPr>
        <w:t xml:space="preserve">2. App-only certificate.docx </w:t>
      </w:r>
      <w:r>
        <w:rPr>
          <w:lang w:eastAsia="x-none"/>
        </w:rPr>
        <w:t xml:space="preserve">to add keyCredential of the certificate to the manifest of the app registration.  </w:t>
      </w:r>
    </w:p>
    <w:p w14:paraId="45397ACC" w14:textId="44A01F34" w:rsidR="00963DC0" w:rsidRDefault="00963DC0" w:rsidP="00963DC0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5" w:name="_Toc498020275"/>
      <w:r>
        <w:t>Create</w:t>
      </w:r>
      <w:r>
        <w:rPr>
          <w:lang w:val="en-US"/>
        </w:rPr>
        <w:t xml:space="preserve"> a</w:t>
      </w:r>
      <w:r>
        <w:t xml:space="preserve"> Web App</w:t>
      </w:r>
      <w:r>
        <w:rPr>
          <w:lang w:val="en-US"/>
        </w:rPr>
        <w:t xml:space="preserve"> on Azure</w:t>
      </w:r>
      <w:bookmarkEnd w:id="15"/>
    </w:p>
    <w:p w14:paraId="4DD9E661" w14:textId="38A1E318" w:rsidR="00963DC0" w:rsidRDefault="00DD0B62" w:rsidP="002439FF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Create a Web in Azure with the following App settings:</w:t>
      </w:r>
    </w:p>
    <w:tbl>
      <w:tblPr>
        <w:tblStyle w:val="GridTable4-Accent11"/>
        <w:tblW w:w="0" w:type="auto"/>
        <w:tblInd w:w="355" w:type="dxa"/>
        <w:tblLook w:val="04A0" w:firstRow="1" w:lastRow="0" w:firstColumn="1" w:lastColumn="0" w:noHBand="0" w:noVBand="1"/>
      </w:tblPr>
      <w:tblGrid>
        <w:gridCol w:w="2414"/>
        <w:gridCol w:w="3926"/>
        <w:gridCol w:w="4185"/>
      </w:tblGrid>
      <w:tr w:rsidR="00F57665" w14:paraId="251D0215" w14:textId="77777777" w:rsidTr="006D1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32C5E26" w14:textId="0CE1FAD5" w:rsidR="00F57665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4E806557" w14:textId="459C95D1" w:rsidR="00F57665" w:rsidRDefault="00F57665" w:rsidP="00963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Key</w:t>
            </w:r>
          </w:p>
        </w:tc>
        <w:tc>
          <w:tcPr>
            <w:tcW w:w="3685" w:type="dxa"/>
          </w:tcPr>
          <w:p w14:paraId="138CA111" w14:textId="270B3115" w:rsidR="00F57665" w:rsidRDefault="00F57665" w:rsidP="00963D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Value</w:t>
            </w:r>
          </w:p>
        </w:tc>
      </w:tr>
      <w:tr w:rsidR="00F57665" w14:paraId="7F6597D7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32557D66" w14:textId="3720F94D" w:rsidR="00F57665" w:rsidRPr="00DD0B62" w:rsidRDefault="00F57665" w:rsidP="00963DC0">
            <w:pPr>
              <w:rPr>
                <w:lang w:eastAsia="x-none"/>
              </w:rPr>
            </w:pPr>
            <w:r>
              <w:rPr>
                <w:lang w:eastAsia="x-none"/>
              </w:rPr>
              <w:t>LUIS App</w:t>
            </w:r>
          </w:p>
        </w:tc>
        <w:tc>
          <w:tcPr>
            <w:tcW w:w="4140" w:type="dxa"/>
          </w:tcPr>
          <w:p w14:paraId="6C948DF6" w14:textId="7824AEDE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DD0B62">
              <w:rPr>
                <w:lang w:eastAsia="x-none"/>
              </w:rPr>
              <w:t>LuisAppId</w:t>
            </w:r>
          </w:p>
        </w:tc>
        <w:tc>
          <w:tcPr>
            <w:tcW w:w="3685" w:type="dxa"/>
            <w:vMerge w:val="restart"/>
          </w:tcPr>
          <w:p w14:paraId="012B437F" w14:textId="5C583450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Use the corresponding value you got from previous chapters.</w:t>
            </w:r>
          </w:p>
        </w:tc>
      </w:tr>
      <w:tr w:rsidR="00490C66" w14:paraId="3838CB87" w14:textId="77777777" w:rsidTr="006D13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0411BBDD" w14:textId="77777777" w:rsidR="00490C66" w:rsidRDefault="00490C66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3760C063" w14:textId="112AD5C9" w:rsidR="00490C66" w:rsidRPr="00DD0B62" w:rsidRDefault="00490C66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DD0B62">
              <w:rPr>
                <w:lang w:eastAsia="x-none"/>
              </w:rPr>
              <w:t>LuisAPIKey</w:t>
            </w:r>
          </w:p>
        </w:tc>
        <w:tc>
          <w:tcPr>
            <w:tcW w:w="3685" w:type="dxa"/>
            <w:vMerge/>
          </w:tcPr>
          <w:p w14:paraId="15C16B29" w14:textId="77777777" w:rsidR="00490C66" w:rsidRDefault="00490C66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1474ACD6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06A7E432" w14:textId="77777777" w:rsidR="00F57665" w:rsidRPr="00DD0B62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053E6A58" w14:textId="25188C4E" w:rsidR="00F57665" w:rsidRDefault="00490C66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LuisAPIDomain</w:t>
            </w:r>
          </w:p>
        </w:tc>
        <w:tc>
          <w:tcPr>
            <w:tcW w:w="3685" w:type="dxa"/>
            <w:vMerge/>
          </w:tcPr>
          <w:p w14:paraId="0226F65F" w14:textId="77777777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7A67D6D9" w14:textId="77777777" w:rsidTr="006D13C5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39743B6C" w14:textId="2E1231DD" w:rsidR="00F57665" w:rsidRPr="00DD0B62" w:rsidRDefault="00F57665" w:rsidP="00963DC0">
            <w:pPr>
              <w:rPr>
                <w:lang w:eastAsia="x-none"/>
              </w:rPr>
            </w:pPr>
            <w:r>
              <w:rPr>
                <w:lang w:eastAsia="x-none"/>
              </w:rPr>
              <w:t>Bot</w:t>
            </w:r>
          </w:p>
        </w:tc>
        <w:tc>
          <w:tcPr>
            <w:tcW w:w="4140" w:type="dxa"/>
          </w:tcPr>
          <w:p w14:paraId="64E5AC21" w14:textId="71EA02A4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DD0B62">
              <w:rPr>
                <w:lang w:eastAsia="x-none"/>
              </w:rPr>
              <w:t>BotId</w:t>
            </w:r>
          </w:p>
        </w:tc>
        <w:tc>
          <w:tcPr>
            <w:tcW w:w="3685" w:type="dxa"/>
            <w:vMerge/>
          </w:tcPr>
          <w:p w14:paraId="6F774DEE" w14:textId="77777777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366779B3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366CAF6F" w14:textId="77777777" w:rsidR="00F57665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7CAA41FB" w14:textId="32AB93CA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MicrosoftAppId</w:t>
            </w:r>
          </w:p>
        </w:tc>
        <w:tc>
          <w:tcPr>
            <w:tcW w:w="3685" w:type="dxa"/>
            <w:vMerge/>
          </w:tcPr>
          <w:p w14:paraId="3E867A19" w14:textId="77777777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3CB70248" w14:textId="77777777" w:rsidTr="006D13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5F3DC9FB" w14:textId="77777777" w:rsidR="00F57665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3AB49AF9" w14:textId="34119379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MicrosoftAppPassword</w:t>
            </w:r>
          </w:p>
        </w:tc>
        <w:tc>
          <w:tcPr>
            <w:tcW w:w="3685" w:type="dxa"/>
            <w:vMerge/>
          </w:tcPr>
          <w:p w14:paraId="4A66E8D0" w14:textId="77777777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6C12D1B0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5639D7C0" w14:textId="6106FC0B" w:rsidR="00F57665" w:rsidRDefault="00F57665" w:rsidP="00963DC0">
            <w:pPr>
              <w:rPr>
                <w:lang w:eastAsia="x-none"/>
              </w:rPr>
            </w:pPr>
            <w:r>
              <w:rPr>
                <w:lang w:eastAsia="x-none"/>
              </w:rPr>
              <w:t>AAD App registration</w:t>
            </w:r>
          </w:p>
        </w:tc>
        <w:tc>
          <w:tcPr>
            <w:tcW w:w="4140" w:type="dxa"/>
          </w:tcPr>
          <w:p w14:paraId="53DF60FE" w14:textId="2760A883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ida:TenantId</w:t>
            </w:r>
          </w:p>
        </w:tc>
        <w:tc>
          <w:tcPr>
            <w:tcW w:w="3685" w:type="dxa"/>
            <w:vMerge/>
          </w:tcPr>
          <w:p w14:paraId="01677D83" w14:textId="77777777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287E034A" w14:textId="77777777" w:rsidTr="006D13C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7800D904" w14:textId="77777777" w:rsidR="00F57665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29034BA5" w14:textId="6C281A9F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ida:ClientId</w:t>
            </w:r>
          </w:p>
        </w:tc>
        <w:tc>
          <w:tcPr>
            <w:tcW w:w="3685" w:type="dxa"/>
            <w:vMerge/>
          </w:tcPr>
          <w:p w14:paraId="0863736E" w14:textId="77777777" w:rsidR="00F57665" w:rsidRDefault="00F57665" w:rsidP="0096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F57665" w14:paraId="3D2089CA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3061BABF" w14:textId="77777777" w:rsidR="00F57665" w:rsidRDefault="00F57665" w:rsidP="00963DC0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055101A8" w14:textId="52911EC1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57665">
              <w:rPr>
                <w:lang w:eastAsia="x-none"/>
              </w:rPr>
              <w:t>ida:ClientSecret</w:t>
            </w:r>
          </w:p>
        </w:tc>
        <w:tc>
          <w:tcPr>
            <w:tcW w:w="3685" w:type="dxa"/>
            <w:vMerge/>
          </w:tcPr>
          <w:p w14:paraId="16A88FA4" w14:textId="77777777" w:rsidR="00F57665" w:rsidRDefault="00F57665" w:rsidP="0096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6D13C5" w14:paraId="50F4C249" w14:textId="77777777" w:rsidTr="006D13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5C58AE92" w14:textId="46D19565" w:rsidR="006D13C5" w:rsidRDefault="006D13C5" w:rsidP="006D13C5">
            <w:pPr>
              <w:rPr>
                <w:lang w:eastAsia="x-none"/>
              </w:rPr>
            </w:pPr>
            <w:r>
              <w:rPr>
                <w:lang w:eastAsia="x-none"/>
              </w:rPr>
              <w:t>Certification</w:t>
            </w:r>
          </w:p>
        </w:tc>
        <w:tc>
          <w:tcPr>
            <w:tcW w:w="4140" w:type="dxa"/>
          </w:tcPr>
          <w:p w14:paraId="512E1092" w14:textId="3B47AB41" w:rsidR="006D13C5" w:rsidRPr="00F57665" w:rsidRDefault="00AB0F0D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FA1DA3">
              <w:rPr>
                <w:rFonts w:eastAsiaTheme="majorEastAsia"/>
              </w:rPr>
              <w:t>ida:ClientCertThumbprint</w:t>
            </w:r>
          </w:p>
        </w:tc>
        <w:tc>
          <w:tcPr>
            <w:tcW w:w="3685" w:type="dxa"/>
          </w:tcPr>
          <w:p w14:paraId="6F3EA2B4" w14:textId="383DFAF7" w:rsidR="006D13C5" w:rsidRDefault="006D13C5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FA1DA3">
              <w:rPr>
                <w:rFonts w:eastAsiaTheme="majorEastAsia"/>
              </w:rPr>
              <w:t>Thumbprint of the certificate</w:t>
            </w:r>
          </w:p>
        </w:tc>
      </w:tr>
      <w:tr w:rsidR="006D13C5" w14:paraId="43AE1D32" w14:textId="77777777" w:rsidTr="006D1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5CB369C4" w14:textId="77777777" w:rsidR="006D13C5" w:rsidRDefault="006D13C5" w:rsidP="006D13C5">
            <w:pPr>
              <w:rPr>
                <w:lang w:eastAsia="x-none"/>
              </w:rPr>
            </w:pPr>
          </w:p>
        </w:tc>
        <w:tc>
          <w:tcPr>
            <w:tcW w:w="4140" w:type="dxa"/>
          </w:tcPr>
          <w:p w14:paraId="69ED763E" w14:textId="2BCCA2AE" w:rsidR="006D13C5" w:rsidRPr="00F57665" w:rsidRDefault="00AB0F0D" w:rsidP="006D1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A1DA3">
              <w:rPr>
                <w:rFonts w:eastAsiaTheme="majorEastAsia"/>
              </w:rPr>
              <w:t>WEBSITE_LOAD_CERTIFICATES</w:t>
            </w:r>
          </w:p>
        </w:tc>
        <w:tc>
          <w:tcPr>
            <w:tcW w:w="3685" w:type="dxa"/>
          </w:tcPr>
          <w:p w14:paraId="55DE13E5" w14:textId="3CD1B604" w:rsidR="006D13C5" w:rsidRDefault="006D13C5" w:rsidP="006D1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 w:rsidRPr="00FA1DA3">
              <w:rPr>
                <w:rFonts w:eastAsiaTheme="majorEastAsia"/>
              </w:rPr>
              <w:t>Thumbprint of the certificate</w:t>
            </w:r>
          </w:p>
        </w:tc>
      </w:tr>
      <w:tr w:rsidR="006D13C5" w14:paraId="2DF775A5" w14:textId="77777777" w:rsidTr="006D13C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65F691B" w14:textId="2B7A7A31" w:rsidR="006D13C5" w:rsidRDefault="006D13C5" w:rsidP="006D13C5">
            <w:pPr>
              <w:rPr>
                <w:lang w:eastAsia="x-none"/>
              </w:rPr>
            </w:pPr>
            <w:r>
              <w:rPr>
                <w:lang w:eastAsia="x-none"/>
              </w:rPr>
              <w:t>SharePoint</w:t>
            </w:r>
          </w:p>
        </w:tc>
        <w:tc>
          <w:tcPr>
            <w:tcW w:w="4140" w:type="dxa"/>
          </w:tcPr>
          <w:p w14:paraId="255018B3" w14:textId="556FC067" w:rsidR="006D13C5" w:rsidRPr="00F57665" w:rsidRDefault="006D13C5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 w:rsidRPr="00B60AAC">
              <w:rPr>
                <w:rFonts w:eastAsiaTheme="majorEastAsia"/>
              </w:rPr>
              <w:t>BaseSPSiteUrl</w:t>
            </w:r>
          </w:p>
        </w:tc>
        <w:tc>
          <w:tcPr>
            <w:tcW w:w="3685" w:type="dxa"/>
          </w:tcPr>
          <w:p w14:paraId="21DB9F5C" w14:textId="77777777" w:rsidR="006D13C5" w:rsidRDefault="006D13C5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The URL of the SharePoint site containing Issue and Metric lists.</w:t>
            </w:r>
          </w:p>
          <w:p w14:paraId="017D545B" w14:textId="77777777" w:rsidR="006D13C5" w:rsidRDefault="006D13C5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>
              <w:rPr>
                <w:rFonts w:eastAsiaTheme="majorEastAsia"/>
              </w:rPr>
              <w:t>For example:</w:t>
            </w:r>
          </w:p>
          <w:p w14:paraId="0CD04BC5" w14:textId="612EF618" w:rsidR="006D13C5" w:rsidRPr="00FA1DA3" w:rsidRDefault="006D13C5" w:rsidP="006D1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</w:rPr>
            </w:pPr>
            <w:r w:rsidRPr="0012000A">
              <w:rPr>
                <w:rFonts w:eastAsiaTheme="majorEastAsia"/>
              </w:rPr>
              <w:t>https://</w:t>
            </w:r>
            <w:r>
              <w:rPr>
                <w:rFonts w:eastAsiaTheme="majorEastAsia"/>
              </w:rPr>
              <w:t>xxx</w:t>
            </w:r>
            <w:r w:rsidRPr="0012000A">
              <w:rPr>
                <w:rFonts w:eastAsiaTheme="majorEastAsia"/>
              </w:rPr>
              <w:t>.sharepoint.com/sites/</w:t>
            </w:r>
            <w:r>
              <w:rPr>
                <w:rFonts w:eastAsiaTheme="majorEastAsia"/>
              </w:rPr>
              <w:t>huddle</w:t>
            </w:r>
          </w:p>
        </w:tc>
      </w:tr>
    </w:tbl>
    <w:p w14:paraId="3813A24D" w14:textId="5B40D256" w:rsidR="00DD0B62" w:rsidRDefault="00F57665" w:rsidP="006D13C5">
      <w:pPr>
        <w:pStyle w:val="ListParagraph"/>
        <w:ind w:left="360"/>
        <w:rPr>
          <w:lang w:eastAsia="x-none"/>
        </w:rPr>
      </w:pPr>
      <w:r>
        <w:rPr>
          <w:lang w:eastAsia="x-none"/>
        </w:rPr>
        <w:t xml:space="preserve">After created, copy aside the </w:t>
      </w:r>
      <w:r w:rsidR="005F7590">
        <w:rPr>
          <w:lang w:eastAsia="x-none"/>
        </w:rPr>
        <w:t>URL o</w:t>
      </w:r>
      <w:r>
        <w:rPr>
          <w:lang w:eastAsia="x-none"/>
        </w:rPr>
        <w:t xml:space="preserve">f the </w:t>
      </w:r>
      <w:r w:rsidR="005F7590">
        <w:rPr>
          <w:lang w:eastAsia="x-none"/>
        </w:rPr>
        <w:t>website, and change the schema to https. For example:</w:t>
      </w:r>
    </w:p>
    <w:p w14:paraId="60D2088A" w14:textId="0EF72097" w:rsidR="005F7590" w:rsidRPr="00963DC0" w:rsidRDefault="005F7590" w:rsidP="006D13C5">
      <w:pPr>
        <w:pStyle w:val="ListParagraph"/>
        <w:ind w:left="360" w:firstLine="360"/>
        <w:rPr>
          <w:lang w:eastAsia="x-none"/>
        </w:rPr>
      </w:pPr>
      <w:r w:rsidRPr="005F7590">
        <w:rPr>
          <w:lang w:eastAsia="x-none"/>
        </w:rPr>
        <w:lastRenderedPageBreak/>
        <w:t>http</w:t>
      </w:r>
      <w:r>
        <w:rPr>
          <w:lang w:eastAsia="x-none"/>
        </w:rPr>
        <w:t>s</w:t>
      </w:r>
      <w:r w:rsidRPr="005F7590">
        <w:rPr>
          <w:lang w:eastAsia="x-none"/>
        </w:rPr>
        <w:t>://</w:t>
      </w:r>
      <w:r w:rsidR="006D13C5">
        <w:rPr>
          <w:lang w:eastAsia="x-none"/>
        </w:rPr>
        <w:t>huddle</w:t>
      </w:r>
      <w:r w:rsidRPr="005F7590">
        <w:rPr>
          <w:lang w:eastAsia="x-none"/>
        </w:rPr>
        <w:t>-bot.azurewebsites.net</w:t>
      </w:r>
    </w:p>
    <w:p w14:paraId="1A2E860B" w14:textId="23E6C919" w:rsidR="005F7590" w:rsidRDefault="005F7590" w:rsidP="006D13C5">
      <w:pPr>
        <w:pStyle w:val="ListParagraph"/>
        <w:ind w:left="360"/>
        <w:rPr>
          <w:lang w:eastAsia="x-none"/>
        </w:rPr>
      </w:pPr>
      <w:r>
        <w:rPr>
          <w:lang w:eastAsia="x-none"/>
        </w:rPr>
        <w:t>This secure URL will be used in next chapter.</w:t>
      </w:r>
    </w:p>
    <w:p w14:paraId="4EBE63A6" w14:textId="656D8F4B" w:rsidR="00B30B54" w:rsidRDefault="00B30B54" w:rsidP="002439FF">
      <w:pPr>
        <w:pStyle w:val="ListParagraph"/>
        <w:numPr>
          <w:ilvl w:val="0"/>
          <w:numId w:val="18"/>
        </w:numPr>
        <w:rPr>
          <w:lang w:eastAsia="x-none"/>
        </w:rPr>
      </w:pPr>
      <w:bookmarkStart w:id="16" w:name="_Hlk498019907"/>
      <w:r>
        <w:rPr>
          <w:lang w:eastAsia="x-none"/>
        </w:rPr>
        <w:t xml:space="preserve">Turn on the </w:t>
      </w:r>
      <w:r w:rsidRPr="00360D68">
        <w:rPr>
          <w:b/>
          <w:lang w:eastAsia="x-none"/>
        </w:rPr>
        <w:t>Always On</w:t>
      </w:r>
      <w:r>
        <w:rPr>
          <w:lang w:eastAsia="x-none"/>
        </w:rPr>
        <w:t xml:space="preserve"> option in </w:t>
      </w:r>
      <w:r w:rsidRPr="00360D68">
        <w:rPr>
          <w:b/>
          <w:lang w:eastAsia="x-none"/>
        </w:rPr>
        <w:t>Application Settings</w:t>
      </w:r>
      <w:bookmarkEnd w:id="16"/>
      <w:r w:rsidRPr="00B30B54">
        <w:rPr>
          <w:lang w:eastAsia="x-none"/>
        </w:rPr>
        <w:t>.</w:t>
      </w:r>
    </w:p>
    <w:p w14:paraId="6DC96FFE" w14:textId="62777A7A" w:rsidR="00B30B54" w:rsidRDefault="00B30B54" w:rsidP="00B30B54">
      <w:pPr>
        <w:pStyle w:val="ListParagraph"/>
        <w:ind w:left="360"/>
        <w:rPr>
          <w:lang w:eastAsia="x-none"/>
        </w:rPr>
      </w:pPr>
      <w:r>
        <w:rPr>
          <w:noProof/>
        </w:rPr>
        <w:drawing>
          <wp:inline distT="0" distB="0" distL="0" distR="0" wp14:anchorId="1CA2736A" wp14:editId="5EFF8701">
            <wp:extent cx="5600000" cy="1914286"/>
            <wp:effectExtent l="19050" t="19050" r="203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9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B4B27" w14:textId="22D7E023" w:rsidR="00AB0F0D" w:rsidRDefault="006D3480" w:rsidP="002439FF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>Upload</w:t>
      </w:r>
      <w:r w:rsidR="00AB0F0D">
        <w:rPr>
          <w:lang w:eastAsia="x-none"/>
        </w:rPr>
        <w:t xml:space="preserve"> certificate to Web App</w:t>
      </w:r>
    </w:p>
    <w:p w14:paraId="4418921C" w14:textId="77777777" w:rsidR="00E634AE" w:rsidRDefault="00AB0F0D" w:rsidP="00AB0F0D">
      <w:pPr>
        <w:pStyle w:val="ListParagraph"/>
        <w:ind w:left="360"/>
        <w:rPr>
          <w:lang w:eastAsia="x-none"/>
        </w:rPr>
      </w:pPr>
      <w:r>
        <w:rPr>
          <w:lang w:eastAsia="x-none"/>
        </w:rPr>
        <w:t xml:space="preserve">If this Web App uses the same App Service Plan as the Metric Web App. The Huddle App-only Cert is there already. </w:t>
      </w:r>
    </w:p>
    <w:p w14:paraId="028C773F" w14:textId="6C8EF9F8" w:rsidR="00AB0F0D" w:rsidRDefault="00AB0F0D" w:rsidP="00AB0F0D">
      <w:pPr>
        <w:pStyle w:val="ListParagraph"/>
        <w:ind w:left="360"/>
        <w:rPr>
          <w:lang w:eastAsia="x-none"/>
        </w:rPr>
      </w:pPr>
      <w:r>
        <w:rPr>
          <w:lang w:eastAsia="x-none"/>
        </w:rPr>
        <w:t xml:space="preserve">Otherwise, please follow steps in chapter 4 </w:t>
      </w:r>
      <w:r w:rsidR="006D3480">
        <w:rPr>
          <w:lang w:eastAsia="x-none"/>
        </w:rPr>
        <w:t>in 2. App-only certificate.docx to upload it.</w:t>
      </w:r>
    </w:p>
    <w:p w14:paraId="67BD844B" w14:textId="6BDBD9B6" w:rsidR="006D13C5" w:rsidRDefault="006D13C5" w:rsidP="002439FF">
      <w:pPr>
        <w:pStyle w:val="ListParagraph"/>
        <w:numPr>
          <w:ilvl w:val="0"/>
          <w:numId w:val="18"/>
        </w:numPr>
        <w:rPr>
          <w:lang w:eastAsia="x-none"/>
        </w:rPr>
      </w:pPr>
      <w:r>
        <w:rPr>
          <w:lang w:eastAsia="x-none"/>
        </w:rPr>
        <w:t xml:space="preserve">Build and publish </w:t>
      </w:r>
      <w:r w:rsidRPr="006D13C5">
        <w:rPr>
          <w:i/>
          <w:lang w:eastAsia="x-none"/>
        </w:rPr>
        <w:t>Huddle.BotWebApp</w:t>
      </w:r>
      <w:r w:rsidRPr="006D13C5">
        <w:rPr>
          <w:lang w:eastAsia="x-none"/>
        </w:rPr>
        <w:t xml:space="preserve"> </w:t>
      </w:r>
      <w:r>
        <w:rPr>
          <w:lang w:eastAsia="x-none"/>
        </w:rPr>
        <w:t>project to this Web App.</w:t>
      </w:r>
    </w:p>
    <w:p w14:paraId="131382A3" w14:textId="14D1D921" w:rsidR="001213CD" w:rsidRDefault="005F7590" w:rsidP="00FD30D5">
      <w:pPr>
        <w:pStyle w:val="Heading1"/>
        <w:numPr>
          <w:ilvl w:val="0"/>
          <w:numId w:val="1"/>
        </w:numPr>
      </w:pPr>
      <w:bookmarkStart w:id="17" w:name="_Hlk498011291"/>
      <w:bookmarkStart w:id="18" w:name="_Toc498020276"/>
      <w:r>
        <w:t>Follow-up steps</w:t>
      </w:r>
      <w:bookmarkEnd w:id="18"/>
    </w:p>
    <w:p w14:paraId="004DADCA" w14:textId="29EE6703" w:rsidR="005F7590" w:rsidRDefault="004B5F0A" w:rsidP="005F7590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9" w:name="_Toc498020277"/>
      <w:bookmarkEnd w:id="17"/>
      <w:r>
        <w:rPr>
          <w:lang w:val="en-US"/>
        </w:rPr>
        <w:t>Add Reply URL to the App Registration</w:t>
      </w:r>
      <w:bookmarkEnd w:id="19"/>
    </w:p>
    <w:p w14:paraId="39F2A0A0" w14:textId="304BBB77" w:rsidR="004B5F0A" w:rsidRDefault="004B5F0A" w:rsidP="004B5F0A">
      <w:pPr>
        <w:rPr>
          <w:lang w:eastAsia="x-none"/>
        </w:rPr>
      </w:pPr>
      <w:r>
        <w:rPr>
          <w:lang w:eastAsia="x-none"/>
        </w:rPr>
        <w:t>Go to the App registration you created in AAD.</w:t>
      </w:r>
    </w:p>
    <w:p w14:paraId="64639766" w14:textId="3517BF5A" w:rsidR="004B5F0A" w:rsidRDefault="004B5F0A" w:rsidP="004B5F0A">
      <w:pPr>
        <w:rPr>
          <w:lang w:eastAsia="x-none"/>
        </w:rPr>
      </w:pPr>
      <w:r>
        <w:rPr>
          <w:lang w:eastAsia="x-none"/>
        </w:rPr>
        <w:t>Add a new reply URL: secure URL + /</w:t>
      </w:r>
    </w:p>
    <w:p w14:paraId="284548EE" w14:textId="49B7BABC" w:rsidR="005F7590" w:rsidRDefault="004B5F0A" w:rsidP="005F7590">
      <w:pPr>
        <w:rPr>
          <w:rStyle w:val="Hyperlink"/>
          <w:lang w:eastAsia="x-none"/>
        </w:rPr>
      </w:pPr>
      <w:r>
        <w:rPr>
          <w:lang w:eastAsia="x-none"/>
        </w:rPr>
        <w:t xml:space="preserve">For example: </w:t>
      </w:r>
      <w:r w:rsidR="00E634AE" w:rsidRPr="00E634AE">
        <w:rPr>
          <w:lang w:eastAsia="x-none"/>
        </w:rPr>
        <w:t>https://</w:t>
      </w:r>
      <w:r w:rsidR="00E634AE">
        <w:rPr>
          <w:lang w:eastAsia="x-none"/>
        </w:rPr>
        <w:t>huddle</w:t>
      </w:r>
      <w:r w:rsidR="00E634AE" w:rsidRPr="00E634AE">
        <w:rPr>
          <w:lang w:eastAsia="x-none"/>
        </w:rPr>
        <w:t>-bot.azurewebsites.net/</w:t>
      </w:r>
    </w:p>
    <w:p w14:paraId="1EDA91EC" w14:textId="134C627A" w:rsidR="0028765B" w:rsidRDefault="0028765B" w:rsidP="0028765B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20" w:name="_Toc498020278"/>
      <w:r>
        <w:rPr>
          <w:lang w:val="en-US"/>
        </w:rPr>
        <w:t>Admin consent</w:t>
      </w:r>
      <w:bookmarkEnd w:id="20"/>
    </w:p>
    <w:p w14:paraId="746A9BB6" w14:textId="5ADC44DB" w:rsidR="0028765B" w:rsidRDefault="0028765B" w:rsidP="0028765B">
      <w:pPr>
        <w:rPr>
          <w:lang w:eastAsia="x-none"/>
        </w:rPr>
      </w:pPr>
      <w:r>
        <w:rPr>
          <w:lang w:eastAsia="x-none"/>
        </w:rPr>
        <w:t>Build the admin consent URL: secure URL + /admin/consent</w:t>
      </w:r>
    </w:p>
    <w:p w14:paraId="4F4A6504" w14:textId="6EB086DF" w:rsidR="0028765B" w:rsidRDefault="0028765B" w:rsidP="0028765B">
      <w:pPr>
        <w:rPr>
          <w:lang w:eastAsia="x-none"/>
        </w:rPr>
      </w:pPr>
      <w:r>
        <w:rPr>
          <w:lang w:eastAsia="x-none"/>
        </w:rPr>
        <w:t xml:space="preserve">For example: </w:t>
      </w:r>
      <w:r w:rsidR="00E634AE" w:rsidRPr="00E634AE">
        <w:rPr>
          <w:lang w:eastAsia="x-none"/>
        </w:rPr>
        <w:t>https://</w:t>
      </w:r>
      <w:r w:rsidR="00E634AE">
        <w:rPr>
          <w:lang w:eastAsia="x-none"/>
        </w:rPr>
        <w:t>huddle</w:t>
      </w:r>
      <w:r w:rsidR="00E634AE" w:rsidRPr="00E634AE">
        <w:rPr>
          <w:lang w:eastAsia="x-none"/>
        </w:rPr>
        <w:t>-bot.azurewebsites.net/</w:t>
      </w:r>
      <w:r w:rsidR="00E634AE">
        <w:rPr>
          <w:lang w:eastAsia="x-none"/>
        </w:rPr>
        <w:t>admin/consent</w:t>
      </w:r>
    </w:p>
    <w:p w14:paraId="76405C37" w14:textId="74D7FA79" w:rsidR="0028765B" w:rsidRDefault="0028765B" w:rsidP="0028765B">
      <w:pPr>
        <w:rPr>
          <w:lang w:eastAsia="x-none"/>
        </w:rPr>
      </w:pPr>
      <w:r>
        <w:rPr>
          <w:lang w:eastAsia="x-none"/>
        </w:rPr>
        <w:t>Open the admin consent URL in browser, then sign in with an admin account:</w:t>
      </w:r>
    </w:p>
    <w:p w14:paraId="1CB0FA4E" w14:textId="444070E0" w:rsidR="0028765B" w:rsidRDefault="00282205" w:rsidP="0028765B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77371AE9" wp14:editId="0FB06471">
            <wp:extent cx="6915150" cy="2922270"/>
            <wp:effectExtent l="19050" t="19050" r="19050" b="1143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922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5A5063" w14:textId="4414BF1A" w:rsidR="0028765B" w:rsidRDefault="0028765B" w:rsidP="005F7590">
      <w:pPr>
        <w:rPr>
          <w:lang w:eastAsia="x-none"/>
        </w:rPr>
      </w:pPr>
      <w:r>
        <w:rPr>
          <w:lang w:eastAsia="x-none"/>
        </w:rPr>
        <w:t xml:space="preserve">Click </w:t>
      </w:r>
      <w:r w:rsidRPr="0028765B">
        <w:rPr>
          <w:b/>
          <w:lang w:eastAsia="x-none"/>
        </w:rPr>
        <w:t>Accept</w:t>
      </w:r>
      <w:r>
        <w:rPr>
          <w:lang w:eastAsia="x-none"/>
        </w:rPr>
        <w:t>.</w:t>
      </w:r>
    </w:p>
    <w:p w14:paraId="57D27282" w14:textId="77777777" w:rsidR="00E634AE" w:rsidRDefault="00E634AE" w:rsidP="00E634AE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21" w:name="_Toc498020279"/>
      <w:r>
        <w:t xml:space="preserve">Update Bot </w:t>
      </w:r>
      <w:r>
        <w:rPr>
          <w:lang w:val="en-US"/>
        </w:rPr>
        <w:t>Messaging Endpoint</w:t>
      </w:r>
      <w:bookmarkEnd w:id="21"/>
    </w:p>
    <w:p w14:paraId="3F7FBBB2" w14:textId="77777777" w:rsidR="00E634AE" w:rsidRPr="004B5F0A" w:rsidRDefault="00E634AE" w:rsidP="00E634AE">
      <w:pPr>
        <w:rPr>
          <w:lang w:eastAsia="x-none"/>
        </w:rPr>
      </w:pPr>
      <w:r>
        <w:rPr>
          <w:lang w:eastAsia="x-none"/>
        </w:rPr>
        <w:t xml:space="preserve">Go to the Bot you created, then click </w:t>
      </w:r>
      <w:r w:rsidRPr="004B5F0A">
        <w:rPr>
          <w:b/>
          <w:lang w:eastAsia="x-none"/>
        </w:rPr>
        <w:t>SETTINGS</w:t>
      </w:r>
      <w:r>
        <w:rPr>
          <w:lang w:eastAsia="x-none"/>
        </w:rPr>
        <w:t>.</w:t>
      </w:r>
    </w:p>
    <w:p w14:paraId="225066AB" w14:textId="77777777" w:rsidR="00E634AE" w:rsidRDefault="00E634AE" w:rsidP="00E634AE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2A59A16A" wp14:editId="4B922D48">
            <wp:extent cx="5138928" cy="1490472"/>
            <wp:effectExtent l="19050" t="19050" r="241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14904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F8125" w14:textId="77777777" w:rsidR="00E634AE" w:rsidRDefault="00E634AE" w:rsidP="00E634AE">
      <w:pPr>
        <w:rPr>
          <w:lang w:eastAsia="x-none"/>
        </w:rPr>
      </w:pPr>
      <w:r>
        <w:rPr>
          <w:lang w:eastAsia="x-none"/>
        </w:rPr>
        <w:t xml:space="preserve">Fill the </w:t>
      </w:r>
      <w:r w:rsidRPr="004B5F0A">
        <w:rPr>
          <w:b/>
          <w:lang w:eastAsia="x-none"/>
        </w:rPr>
        <w:t>Message endpoint</w:t>
      </w:r>
      <w:r>
        <w:rPr>
          <w:lang w:eastAsia="x-none"/>
        </w:rPr>
        <w:t xml:space="preserve"> with the secure URL + /api/messages</w:t>
      </w:r>
    </w:p>
    <w:p w14:paraId="138A25D0" w14:textId="77777777" w:rsidR="00E634AE" w:rsidRDefault="00E634AE" w:rsidP="00E634AE">
      <w:pPr>
        <w:rPr>
          <w:lang w:eastAsia="x-none"/>
        </w:rPr>
      </w:pPr>
      <w:r>
        <w:rPr>
          <w:lang w:eastAsia="x-none"/>
        </w:rPr>
        <w:t xml:space="preserve">For example: </w:t>
      </w:r>
      <w:r w:rsidRPr="00E634AE">
        <w:rPr>
          <w:lang w:eastAsia="x-none"/>
        </w:rPr>
        <w:t>https://</w:t>
      </w:r>
      <w:r>
        <w:rPr>
          <w:lang w:eastAsia="x-none"/>
        </w:rPr>
        <w:t>huddle</w:t>
      </w:r>
      <w:r w:rsidRPr="00E634AE">
        <w:rPr>
          <w:lang w:eastAsia="x-none"/>
        </w:rPr>
        <w:t>-bot.azurewebsites.net/api/messages</w:t>
      </w:r>
    </w:p>
    <w:p w14:paraId="35D946F9" w14:textId="77777777" w:rsidR="00E634AE" w:rsidRDefault="00E634AE" w:rsidP="00E634AE">
      <w:pPr>
        <w:rPr>
          <w:lang w:eastAsia="x-none"/>
        </w:rPr>
      </w:pPr>
      <w:r>
        <w:rPr>
          <w:lang w:eastAsia="x-none"/>
        </w:rPr>
        <w:t xml:space="preserve">Click </w:t>
      </w:r>
      <w:r w:rsidRPr="002D72A6">
        <w:rPr>
          <w:b/>
          <w:lang w:eastAsia="x-none"/>
        </w:rPr>
        <w:t>Save Changes</w:t>
      </w:r>
      <w:r>
        <w:rPr>
          <w:lang w:eastAsia="x-none"/>
        </w:rPr>
        <w:t xml:space="preserve"> at the bottom.</w:t>
      </w:r>
    </w:p>
    <w:p w14:paraId="6B849C74" w14:textId="77777777" w:rsidR="00E634AE" w:rsidRDefault="00E634AE" w:rsidP="00E634AE">
      <w:pPr>
        <w:rPr>
          <w:lang w:eastAsia="x-none"/>
        </w:rPr>
      </w:pPr>
      <w:r>
        <w:rPr>
          <w:lang w:eastAsia="x-none"/>
        </w:rPr>
        <w:t>Note: if you got error like below, please refresh the page and try it several times.</w:t>
      </w:r>
    </w:p>
    <w:p w14:paraId="5972F624" w14:textId="77777777" w:rsidR="00E634AE" w:rsidRPr="004B5F0A" w:rsidRDefault="00E634AE" w:rsidP="00E634AE">
      <w:pPr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41E011D3" wp14:editId="4C18B05B">
            <wp:extent cx="2552381" cy="1380952"/>
            <wp:effectExtent l="19050" t="19050" r="1968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89DBAD" w14:textId="3962A131" w:rsidR="00117F92" w:rsidRDefault="00117F92" w:rsidP="00117F92">
      <w:pPr>
        <w:pStyle w:val="Heading1"/>
        <w:numPr>
          <w:ilvl w:val="0"/>
          <w:numId w:val="1"/>
        </w:numPr>
      </w:pPr>
      <w:bookmarkStart w:id="22" w:name="_Toc498020280"/>
      <w:r>
        <w:t>Verify the Bot</w:t>
      </w:r>
      <w:bookmarkEnd w:id="22"/>
    </w:p>
    <w:p w14:paraId="17CEAEA5" w14:textId="4D38E6BA" w:rsidR="00117F92" w:rsidRDefault="00117F92" w:rsidP="002439FF">
      <w:pPr>
        <w:pStyle w:val="ListParagraph"/>
        <w:numPr>
          <w:ilvl w:val="0"/>
          <w:numId w:val="15"/>
        </w:numPr>
      </w:pPr>
      <w:r>
        <w:t>Navigate to the bot you registered.</w:t>
      </w:r>
    </w:p>
    <w:p w14:paraId="1AF8477D" w14:textId="11F92C21" w:rsidR="00117F92" w:rsidRDefault="00282205" w:rsidP="00117F92">
      <w:pPr>
        <w:pStyle w:val="ListParagraph"/>
      </w:pPr>
      <w:r>
        <w:rPr>
          <w:noProof/>
        </w:rPr>
        <w:drawing>
          <wp:inline distT="0" distB="0" distL="0" distR="0" wp14:anchorId="1F1EBBD7" wp14:editId="3F0EE518">
            <wp:extent cx="5760720" cy="3438144"/>
            <wp:effectExtent l="19050" t="19050" r="11430" b="1016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A681" w14:textId="77777777" w:rsidR="001A5C61" w:rsidRDefault="001A5C61" w:rsidP="002439FF">
      <w:pPr>
        <w:pStyle w:val="ListParagraph"/>
        <w:numPr>
          <w:ilvl w:val="0"/>
          <w:numId w:val="15"/>
        </w:numPr>
      </w:pPr>
      <w:r>
        <w:t>Click -</w:t>
      </w:r>
      <w:r w:rsidRPr="001A5C61">
        <w:rPr>
          <w:b/>
        </w:rPr>
        <w:t>&gt; Test</w:t>
      </w:r>
      <w:r>
        <w:t>, input “list ideas”, then send.</w:t>
      </w:r>
    </w:p>
    <w:p w14:paraId="1CD94BF1" w14:textId="77777777" w:rsidR="001A5C61" w:rsidRDefault="001A5C61" w:rsidP="002439FF">
      <w:pPr>
        <w:pStyle w:val="ListParagraph"/>
        <w:numPr>
          <w:ilvl w:val="0"/>
          <w:numId w:val="15"/>
        </w:numPr>
      </w:pPr>
      <w:r>
        <w:t>If you get message like below, the Bot is deployed successfully.</w:t>
      </w:r>
    </w:p>
    <w:p w14:paraId="195FB8AD" w14:textId="36202973" w:rsidR="001A5C61" w:rsidRDefault="00282205" w:rsidP="001A5C61">
      <w:pPr>
        <w:pStyle w:val="ListParagraph"/>
      </w:pPr>
      <w:r>
        <w:rPr>
          <w:noProof/>
        </w:rPr>
        <w:lastRenderedPageBreak/>
        <w:drawing>
          <wp:inline distT="0" distB="0" distL="0" distR="0" wp14:anchorId="0AE2DF6C" wp14:editId="0CD30190">
            <wp:extent cx="3800000" cy="3590476"/>
            <wp:effectExtent l="19050" t="19050" r="10160" b="1016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5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A5C61">
        <w:t xml:space="preserve"> </w:t>
      </w:r>
    </w:p>
    <w:p w14:paraId="5199873B" w14:textId="504C8AD6" w:rsidR="001A5C61" w:rsidRPr="00117F92" w:rsidRDefault="001A5C61" w:rsidP="001A5C61">
      <w:pPr>
        <w:pStyle w:val="ListParagraph"/>
      </w:pPr>
      <w:r>
        <w:t xml:space="preserve">Note: If the message could not be send, please click </w:t>
      </w:r>
      <w:r w:rsidRPr="001A5C61">
        <w:rPr>
          <w:b/>
        </w:rPr>
        <w:t>retry</w:t>
      </w:r>
      <w:r>
        <w:rPr>
          <w:b/>
        </w:rPr>
        <w:t xml:space="preserve"> </w:t>
      </w:r>
      <w:r w:rsidRPr="001A5C61">
        <w:t>for a few times</w:t>
      </w:r>
      <w:r>
        <w:rPr>
          <w:b/>
        </w:rPr>
        <w:t>.</w:t>
      </w:r>
    </w:p>
    <w:p w14:paraId="3A983D58" w14:textId="31B3018E" w:rsidR="001A5C61" w:rsidRDefault="001A5C61" w:rsidP="005F7590">
      <w:pPr>
        <w:rPr>
          <w:lang w:eastAsia="x-none"/>
        </w:rPr>
      </w:pPr>
      <w:r>
        <w:rPr>
          <w:lang w:eastAsia="x-none"/>
        </w:rPr>
        <w:tab/>
      </w:r>
      <w:r>
        <w:rPr>
          <w:noProof/>
        </w:rPr>
        <w:drawing>
          <wp:inline distT="0" distB="0" distL="0" distR="0" wp14:anchorId="3B4F8505" wp14:editId="0F0BCC4A">
            <wp:extent cx="1371429" cy="666667"/>
            <wp:effectExtent l="19050" t="19050" r="1968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A5C61" w:rsidSect="00736C37">
      <w:headerReference w:type="default" r:id="rId54"/>
      <w:footerReference w:type="default" r:id="rId55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Damian Gibbs" w:date="2017-10-20T11:20:00Z" w:initials="DG">
    <w:p w14:paraId="6317074D" w14:textId="6D46BADC" w:rsidR="00045C5B" w:rsidRDefault="00045C5B">
      <w:pPr>
        <w:pStyle w:val="CommentText"/>
      </w:pPr>
      <w:r>
        <w:rPr>
          <w:rStyle w:val="CommentReference"/>
        </w:rPr>
        <w:annotationRef/>
      </w:r>
      <w:r>
        <w:t xml:space="preserve">Did not give us the option to publish – what do we have to do. </w:t>
      </w:r>
    </w:p>
  </w:comment>
  <w:comment w:id="10" w:author="Tyler Lu" w:date="2017-10-12T13:49:00Z" w:initials="TL">
    <w:p w14:paraId="22397D1B" w14:textId="77777777" w:rsidR="003D6CD5" w:rsidRDefault="003D6CD5">
      <w:pPr>
        <w:pStyle w:val="CommentText"/>
      </w:pPr>
      <w:r>
        <w:rPr>
          <w:rStyle w:val="CommentReference"/>
        </w:rPr>
        <w:annotationRef/>
      </w:r>
      <w:r>
        <w:t>@Damian, please help to give the 3 values.</w:t>
      </w:r>
    </w:p>
  </w:comment>
  <w:comment w:id="14" w:author="Tyler Lu" w:date="2017-10-17T15:32:00Z" w:initials="TL">
    <w:p w14:paraId="064D2CA8" w14:textId="77777777" w:rsidR="00210910" w:rsidRDefault="00210910" w:rsidP="00210910">
      <w:pPr>
        <w:pStyle w:val="CommentText"/>
      </w:pPr>
      <w:r>
        <w:rPr>
          <w:rStyle w:val="CommentReference"/>
        </w:rPr>
        <w:annotationRef/>
      </w:r>
      <w:r>
        <w:t>Creating task in planner requires write permission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17074D" w15:done="0"/>
  <w15:commentEx w15:paraId="22397D1B" w15:done="0"/>
  <w15:commentEx w15:paraId="064D2C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17074D" w16cid:durableId="1D945A65"/>
  <w16cid:commentId w16cid:paraId="22397D1B" w16cid:durableId="1D89F155"/>
  <w16cid:commentId w16cid:paraId="064D2CA8" w16cid:durableId="1D90A1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EB31B" w14:textId="77777777" w:rsidR="00443EB4" w:rsidRDefault="00443EB4">
      <w:r>
        <w:separator/>
      </w:r>
    </w:p>
    <w:p w14:paraId="2A0A0647" w14:textId="77777777" w:rsidR="00443EB4" w:rsidRDefault="00443EB4"/>
    <w:p w14:paraId="5D9F8D5C" w14:textId="77777777" w:rsidR="00443EB4" w:rsidRDefault="00443EB4" w:rsidP="00D954B0"/>
  </w:endnote>
  <w:endnote w:type="continuationSeparator" w:id="0">
    <w:p w14:paraId="6AA7CD3D" w14:textId="77777777" w:rsidR="00443EB4" w:rsidRDefault="00443EB4">
      <w:r>
        <w:continuationSeparator/>
      </w:r>
    </w:p>
    <w:p w14:paraId="427993D9" w14:textId="77777777" w:rsidR="00443EB4" w:rsidRDefault="00443EB4"/>
    <w:p w14:paraId="4D29BAE2" w14:textId="77777777" w:rsidR="00443EB4" w:rsidRDefault="00443EB4" w:rsidP="00D954B0"/>
  </w:endnote>
  <w:endnote w:type="continuationNotice" w:id="1">
    <w:p w14:paraId="12492CAB" w14:textId="77777777" w:rsidR="00443EB4" w:rsidRDefault="00443EB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3D6CD5" w:rsidRPr="001C5D13" w:rsidRDefault="003D6CD5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01E6DCFD" w:rsidR="003D6CD5" w:rsidRPr="002C4532" w:rsidRDefault="003D6CD5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B30B54">
      <w:rPr>
        <w:rFonts w:asciiTheme="minorHAnsi" w:hAnsiTheme="minorHAnsi"/>
        <w:noProof/>
        <w:sz w:val="16"/>
        <w:szCs w:val="16"/>
      </w:rPr>
      <w:t>19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B30B54">
      <w:rPr>
        <w:rFonts w:asciiTheme="minorHAnsi" w:hAnsiTheme="minorHAnsi"/>
        <w:noProof/>
        <w:sz w:val="16"/>
        <w:szCs w:val="16"/>
      </w:rPr>
      <w:t>19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3D6CD5" w:rsidRDefault="003D6CD5"/>
  <w:p w14:paraId="2A1D5FD7" w14:textId="77777777" w:rsidR="003D6CD5" w:rsidRDefault="003D6CD5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4A67D" w14:textId="77777777" w:rsidR="00443EB4" w:rsidRDefault="00443EB4">
      <w:r>
        <w:separator/>
      </w:r>
    </w:p>
    <w:p w14:paraId="4383F30F" w14:textId="77777777" w:rsidR="00443EB4" w:rsidRDefault="00443EB4"/>
    <w:p w14:paraId="381064A3" w14:textId="77777777" w:rsidR="00443EB4" w:rsidRDefault="00443EB4" w:rsidP="00D954B0"/>
  </w:footnote>
  <w:footnote w:type="continuationSeparator" w:id="0">
    <w:p w14:paraId="36F0C6A2" w14:textId="77777777" w:rsidR="00443EB4" w:rsidRDefault="00443EB4">
      <w:r>
        <w:continuationSeparator/>
      </w:r>
    </w:p>
    <w:p w14:paraId="4E0118CE" w14:textId="77777777" w:rsidR="00443EB4" w:rsidRDefault="00443EB4"/>
    <w:p w14:paraId="1B217C84" w14:textId="77777777" w:rsidR="00443EB4" w:rsidRDefault="00443EB4" w:rsidP="00D954B0"/>
  </w:footnote>
  <w:footnote w:type="continuationNotice" w:id="1">
    <w:p w14:paraId="54CE186E" w14:textId="77777777" w:rsidR="00443EB4" w:rsidRDefault="00443EB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3D6CD5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3D6CD5" w:rsidRDefault="003D6CD5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3D6CD5" w:rsidRDefault="003D6CD5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3D6CD5" w:rsidRPr="002C4532" w:rsidRDefault="003D6CD5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3D6CD5" w:rsidRPr="002C4532" w:rsidRDefault="003D6CD5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3D6CD5" w:rsidRPr="002C4532" w:rsidRDefault="003D6CD5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3D6CD5" w:rsidRPr="00585D8E" w:rsidRDefault="003D6CD5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3D6CD5" w:rsidRDefault="003D6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921"/>
    <w:multiLevelType w:val="hybridMultilevel"/>
    <w:tmpl w:val="E370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493B"/>
    <w:multiLevelType w:val="hybridMultilevel"/>
    <w:tmpl w:val="CC58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1D88"/>
    <w:multiLevelType w:val="hybridMultilevel"/>
    <w:tmpl w:val="2B9EAD8E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91668"/>
    <w:multiLevelType w:val="hybridMultilevel"/>
    <w:tmpl w:val="75548CDE"/>
    <w:lvl w:ilvl="0" w:tplc="AFE6AF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1694"/>
    <w:multiLevelType w:val="hybridMultilevel"/>
    <w:tmpl w:val="6E08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A7953"/>
    <w:multiLevelType w:val="hybridMultilevel"/>
    <w:tmpl w:val="8572D160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D15679"/>
    <w:multiLevelType w:val="hybridMultilevel"/>
    <w:tmpl w:val="E0A8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074E9"/>
    <w:multiLevelType w:val="hybridMultilevel"/>
    <w:tmpl w:val="50DE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4D23"/>
    <w:multiLevelType w:val="hybridMultilevel"/>
    <w:tmpl w:val="9B62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139D9"/>
    <w:multiLevelType w:val="hybridMultilevel"/>
    <w:tmpl w:val="776A8F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D84542"/>
    <w:multiLevelType w:val="hybridMultilevel"/>
    <w:tmpl w:val="2B14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3C1390"/>
    <w:multiLevelType w:val="multilevel"/>
    <w:tmpl w:val="0F4E8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9A51498"/>
    <w:multiLevelType w:val="hybridMultilevel"/>
    <w:tmpl w:val="E0A8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5F33"/>
    <w:multiLevelType w:val="hybridMultilevel"/>
    <w:tmpl w:val="E0A8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46414"/>
    <w:multiLevelType w:val="hybridMultilevel"/>
    <w:tmpl w:val="584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AF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0401A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254F27"/>
    <w:multiLevelType w:val="hybridMultilevel"/>
    <w:tmpl w:val="AE4C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15"/>
  </w:num>
  <w:num w:numId="11">
    <w:abstractNumId w:val="16"/>
  </w:num>
  <w:num w:numId="12">
    <w:abstractNumId w:val="5"/>
  </w:num>
  <w:num w:numId="13">
    <w:abstractNumId w:val="2"/>
  </w:num>
  <w:num w:numId="14">
    <w:abstractNumId w:val="6"/>
  </w:num>
  <w:num w:numId="15">
    <w:abstractNumId w:val="10"/>
  </w:num>
  <w:num w:numId="16">
    <w:abstractNumId w:val="12"/>
  </w:num>
  <w:num w:numId="17">
    <w:abstractNumId w:val="17"/>
  </w:num>
  <w:num w:numId="18">
    <w:abstractNumId w:val="9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mian Gibbs">
    <w15:presenceInfo w15:providerId="AD" w15:userId="S-1-5-21-3143679905-1583134999-834021708-3726"/>
  </w15:person>
  <w15:person w15:author="Tyler Lu">
    <w15:presenceInfo w15:providerId="None" w15:userId="Tyler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2237E"/>
    <w:rsid w:val="00022CAC"/>
    <w:rsid w:val="00026C6B"/>
    <w:rsid w:val="00040C19"/>
    <w:rsid w:val="00042BA1"/>
    <w:rsid w:val="000436BA"/>
    <w:rsid w:val="00044A56"/>
    <w:rsid w:val="00045C5B"/>
    <w:rsid w:val="00047945"/>
    <w:rsid w:val="00051172"/>
    <w:rsid w:val="000512AB"/>
    <w:rsid w:val="000512EB"/>
    <w:rsid w:val="0005338D"/>
    <w:rsid w:val="00056ACF"/>
    <w:rsid w:val="000574C0"/>
    <w:rsid w:val="00063E55"/>
    <w:rsid w:val="000655F0"/>
    <w:rsid w:val="00070DCB"/>
    <w:rsid w:val="0007180A"/>
    <w:rsid w:val="000730A3"/>
    <w:rsid w:val="00081685"/>
    <w:rsid w:val="00085468"/>
    <w:rsid w:val="00092A9C"/>
    <w:rsid w:val="000A7355"/>
    <w:rsid w:val="000C23E7"/>
    <w:rsid w:val="000C2C9A"/>
    <w:rsid w:val="000C2E9E"/>
    <w:rsid w:val="000D18D9"/>
    <w:rsid w:val="000D3A28"/>
    <w:rsid w:val="000D6D61"/>
    <w:rsid w:val="000E0DF4"/>
    <w:rsid w:val="000E426F"/>
    <w:rsid w:val="000E7AE2"/>
    <w:rsid w:val="000F1CB6"/>
    <w:rsid w:val="000F6625"/>
    <w:rsid w:val="0011384B"/>
    <w:rsid w:val="00117F92"/>
    <w:rsid w:val="001213CD"/>
    <w:rsid w:val="00130823"/>
    <w:rsid w:val="00136626"/>
    <w:rsid w:val="00143D9E"/>
    <w:rsid w:val="0014797B"/>
    <w:rsid w:val="00152922"/>
    <w:rsid w:val="001538B1"/>
    <w:rsid w:val="00163E33"/>
    <w:rsid w:val="0016784C"/>
    <w:rsid w:val="001752E5"/>
    <w:rsid w:val="00176C1C"/>
    <w:rsid w:val="001776DB"/>
    <w:rsid w:val="00180387"/>
    <w:rsid w:val="00183EE4"/>
    <w:rsid w:val="00185228"/>
    <w:rsid w:val="00187A79"/>
    <w:rsid w:val="00187EE7"/>
    <w:rsid w:val="00192996"/>
    <w:rsid w:val="00194DC8"/>
    <w:rsid w:val="0019668E"/>
    <w:rsid w:val="001A4824"/>
    <w:rsid w:val="001A5C61"/>
    <w:rsid w:val="001B4532"/>
    <w:rsid w:val="001B5C7E"/>
    <w:rsid w:val="001B6530"/>
    <w:rsid w:val="001C5D13"/>
    <w:rsid w:val="001C7AA5"/>
    <w:rsid w:val="001D7F6E"/>
    <w:rsid w:val="001E2FA6"/>
    <w:rsid w:val="001E3588"/>
    <w:rsid w:val="001F1065"/>
    <w:rsid w:val="001F18DE"/>
    <w:rsid w:val="001F23BE"/>
    <w:rsid w:val="00210910"/>
    <w:rsid w:val="00211D43"/>
    <w:rsid w:val="0022323A"/>
    <w:rsid w:val="00231488"/>
    <w:rsid w:val="00231508"/>
    <w:rsid w:val="002433B3"/>
    <w:rsid w:val="002439FF"/>
    <w:rsid w:val="00245AF7"/>
    <w:rsid w:val="0025217E"/>
    <w:rsid w:val="00253654"/>
    <w:rsid w:val="00265ED9"/>
    <w:rsid w:val="0027012F"/>
    <w:rsid w:val="00272A84"/>
    <w:rsid w:val="00274323"/>
    <w:rsid w:val="002812DA"/>
    <w:rsid w:val="00282205"/>
    <w:rsid w:val="00285183"/>
    <w:rsid w:val="0028765B"/>
    <w:rsid w:val="00297B8F"/>
    <w:rsid w:val="002A2168"/>
    <w:rsid w:val="002C1339"/>
    <w:rsid w:val="002C4532"/>
    <w:rsid w:val="002C4A38"/>
    <w:rsid w:val="002D5F92"/>
    <w:rsid w:val="002D72A6"/>
    <w:rsid w:val="002F0DAB"/>
    <w:rsid w:val="00305F00"/>
    <w:rsid w:val="00312E7E"/>
    <w:rsid w:val="0031433F"/>
    <w:rsid w:val="00317CE8"/>
    <w:rsid w:val="00333DF9"/>
    <w:rsid w:val="00336D7A"/>
    <w:rsid w:val="00342FA1"/>
    <w:rsid w:val="00344A33"/>
    <w:rsid w:val="00350655"/>
    <w:rsid w:val="00351941"/>
    <w:rsid w:val="003641AC"/>
    <w:rsid w:val="00376CB1"/>
    <w:rsid w:val="00377977"/>
    <w:rsid w:val="00393EAE"/>
    <w:rsid w:val="003A431B"/>
    <w:rsid w:val="003B2DAA"/>
    <w:rsid w:val="003C407D"/>
    <w:rsid w:val="003C5645"/>
    <w:rsid w:val="003D1FA3"/>
    <w:rsid w:val="003D4310"/>
    <w:rsid w:val="003D4E29"/>
    <w:rsid w:val="003D6CD5"/>
    <w:rsid w:val="003D74C6"/>
    <w:rsid w:val="003E1010"/>
    <w:rsid w:val="003E3572"/>
    <w:rsid w:val="003E4990"/>
    <w:rsid w:val="00401FEB"/>
    <w:rsid w:val="00403A2B"/>
    <w:rsid w:val="00406C20"/>
    <w:rsid w:val="00415D6F"/>
    <w:rsid w:val="004215A6"/>
    <w:rsid w:val="00422177"/>
    <w:rsid w:val="00424BCF"/>
    <w:rsid w:val="00432BF5"/>
    <w:rsid w:val="00443DC6"/>
    <w:rsid w:val="00443EB4"/>
    <w:rsid w:val="00444F74"/>
    <w:rsid w:val="00456BF0"/>
    <w:rsid w:val="00457970"/>
    <w:rsid w:val="004579BA"/>
    <w:rsid w:val="004654A6"/>
    <w:rsid w:val="00467871"/>
    <w:rsid w:val="0047673C"/>
    <w:rsid w:val="0047727C"/>
    <w:rsid w:val="00482A0B"/>
    <w:rsid w:val="00483D89"/>
    <w:rsid w:val="00487E14"/>
    <w:rsid w:val="00490C66"/>
    <w:rsid w:val="004B4E17"/>
    <w:rsid w:val="004B5F0A"/>
    <w:rsid w:val="004C3A12"/>
    <w:rsid w:val="004E18EF"/>
    <w:rsid w:val="004F2D38"/>
    <w:rsid w:val="004F5F70"/>
    <w:rsid w:val="0050120F"/>
    <w:rsid w:val="005041B1"/>
    <w:rsid w:val="005131A4"/>
    <w:rsid w:val="00514833"/>
    <w:rsid w:val="00521EDC"/>
    <w:rsid w:val="005277DC"/>
    <w:rsid w:val="00556010"/>
    <w:rsid w:val="00563E2D"/>
    <w:rsid w:val="00570899"/>
    <w:rsid w:val="005752D6"/>
    <w:rsid w:val="00580033"/>
    <w:rsid w:val="00583283"/>
    <w:rsid w:val="00593C35"/>
    <w:rsid w:val="005A0FC2"/>
    <w:rsid w:val="005A3BBE"/>
    <w:rsid w:val="005D067A"/>
    <w:rsid w:val="005D501A"/>
    <w:rsid w:val="005D6828"/>
    <w:rsid w:val="005E2CEB"/>
    <w:rsid w:val="005F0DBB"/>
    <w:rsid w:val="005F49E2"/>
    <w:rsid w:val="005F7590"/>
    <w:rsid w:val="005F7782"/>
    <w:rsid w:val="006267F5"/>
    <w:rsid w:val="006333B9"/>
    <w:rsid w:val="00644477"/>
    <w:rsid w:val="006531E9"/>
    <w:rsid w:val="00660696"/>
    <w:rsid w:val="00662321"/>
    <w:rsid w:val="006675B5"/>
    <w:rsid w:val="0067038C"/>
    <w:rsid w:val="00680325"/>
    <w:rsid w:val="006827C7"/>
    <w:rsid w:val="00686D90"/>
    <w:rsid w:val="00690B6C"/>
    <w:rsid w:val="00695702"/>
    <w:rsid w:val="006960DC"/>
    <w:rsid w:val="006A3002"/>
    <w:rsid w:val="006B05CB"/>
    <w:rsid w:val="006B55E0"/>
    <w:rsid w:val="006C07E1"/>
    <w:rsid w:val="006C0F6A"/>
    <w:rsid w:val="006C2F5B"/>
    <w:rsid w:val="006C5A20"/>
    <w:rsid w:val="006D13C5"/>
    <w:rsid w:val="006D3480"/>
    <w:rsid w:val="006D656B"/>
    <w:rsid w:val="006E5697"/>
    <w:rsid w:val="006F17BC"/>
    <w:rsid w:val="006F20F2"/>
    <w:rsid w:val="006F5462"/>
    <w:rsid w:val="00702DBE"/>
    <w:rsid w:val="0070644A"/>
    <w:rsid w:val="007235EC"/>
    <w:rsid w:val="007305AA"/>
    <w:rsid w:val="00736C37"/>
    <w:rsid w:val="0075660B"/>
    <w:rsid w:val="00760D6A"/>
    <w:rsid w:val="00763F96"/>
    <w:rsid w:val="007744CA"/>
    <w:rsid w:val="0078504F"/>
    <w:rsid w:val="007931D2"/>
    <w:rsid w:val="007935AC"/>
    <w:rsid w:val="007A4DC2"/>
    <w:rsid w:val="007B4D61"/>
    <w:rsid w:val="007B52B0"/>
    <w:rsid w:val="007B6ACD"/>
    <w:rsid w:val="007B6D04"/>
    <w:rsid w:val="007C0CF5"/>
    <w:rsid w:val="007C2294"/>
    <w:rsid w:val="007C28ED"/>
    <w:rsid w:val="007C7741"/>
    <w:rsid w:val="007D1A17"/>
    <w:rsid w:val="007D1A47"/>
    <w:rsid w:val="007E0374"/>
    <w:rsid w:val="007E6FB6"/>
    <w:rsid w:val="00804579"/>
    <w:rsid w:val="008172FC"/>
    <w:rsid w:val="008250B4"/>
    <w:rsid w:val="008337EF"/>
    <w:rsid w:val="00843C06"/>
    <w:rsid w:val="008552C9"/>
    <w:rsid w:val="00860B34"/>
    <w:rsid w:val="008774CF"/>
    <w:rsid w:val="008914FD"/>
    <w:rsid w:val="008A0F53"/>
    <w:rsid w:val="008B6852"/>
    <w:rsid w:val="008C12D8"/>
    <w:rsid w:val="008C46A3"/>
    <w:rsid w:val="008D4400"/>
    <w:rsid w:val="008E2CE7"/>
    <w:rsid w:val="009001A0"/>
    <w:rsid w:val="00911006"/>
    <w:rsid w:val="00915F1F"/>
    <w:rsid w:val="009165C9"/>
    <w:rsid w:val="009228C4"/>
    <w:rsid w:val="00942FF7"/>
    <w:rsid w:val="00946C57"/>
    <w:rsid w:val="0095214E"/>
    <w:rsid w:val="009570BC"/>
    <w:rsid w:val="00963DC0"/>
    <w:rsid w:val="00964A33"/>
    <w:rsid w:val="00970559"/>
    <w:rsid w:val="00970613"/>
    <w:rsid w:val="009821EA"/>
    <w:rsid w:val="0098789C"/>
    <w:rsid w:val="00992C1C"/>
    <w:rsid w:val="009A0324"/>
    <w:rsid w:val="009A07A6"/>
    <w:rsid w:val="009A79A3"/>
    <w:rsid w:val="009B00EB"/>
    <w:rsid w:val="009C1183"/>
    <w:rsid w:val="009C4B4C"/>
    <w:rsid w:val="009D3C5E"/>
    <w:rsid w:val="009D5F2A"/>
    <w:rsid w:val="009D6191"/>
    <w:rsid w:val="009E0187"/>
    <w:rsid w:val="009E04F3"/>
    <w:rsid w:val="009E17CC"/>
    <w:rsid w:val="009F7129"/>
    <w:rsid w:val="00A134C6"/>
    <w:rsid w:val="00A16E88"/>
    <w:rsid w:val="00A20069"/>
    <w:rsid w:val="00A2530E"/>
    <w:rsid w:val="00A36967"/>
    <w:rsid w:val="00A41C68"/>
    <w:rsid w:val="00A52704"/>
    <w:rsid w:val="00A60BBF"/>
    <w:rsid w:val="00A75280"/>
    <w:rsid w:val="00A838A0"/>
    <w:rsid w:val="00A946C8"/>
    <w:rsid w:val="00A94F8A"/>
    <w:rsid w:val="00A9637E"/>
    <w:rsid w:val="00AA6248"/>
    <w:rsid w:val="00AA72FA"/>
    <w:rsid w:val="00AA7303"/>
    <w:rsid w:val="00AB0F0D"/>
    <w:rsid w:val="00AB5153"/>
    <w:rsid w:val="00AB6921"/>
    <w:rsid w:val="00B02D63"/>
    <w:rsid w:val="00B040BC"/>
    <w:rsid w:val="00B04B4B"/>
    <w:rsid w:val="00B05767"/>
    <w:rsid w:val="00B149CF"/>
    <w:rsid w:val="00B2356C"/>
    <w:rsid w:val="00B25B7C"/>
    <w:rsid w:val="00B30B54"/>
    <w:rsid w:val="00B370B1"/>
    <w:rsid w:val="00B40C06"/>
    <w:rsid w:val="00B5693A"/>
    <w:rsid w:val="00B7755E"/>
    <w:rsid w:val="00B97AF0"/>
    <w:rsid w:val="00BA37E9"/>
    <w:rsid w:val="00BA73D2"/>
    <w:rsid w:val="00BB2A9A"/>
    <w:rsid w:val="00BB3A23"/>
    <w:rsid w:val="00BC56E7"/>
    <w:rsid w:val="00BC7953"/>
    <w:rsid w:val="00BE33DA"/>
    <w:rsid w:val="00BE5DE3"/>
    <w:rsid w:val="00BF119C"/>
    <w:rsid w:val="00C00DF7"/>
    <w:rsid w:val="00C11DFA"/>
    <w:rsid w:val="00C2121D"/>
    <w:rsid w:val="00C248BF"/>
    <w:rsid w:val="00C25CAC"/>
    <w:rsid w:val="00C3245F"/>
    <w:rsid w:val="00C364D4"/>
    <w:rsid w:val="00C43032"/>
    <w:rsid w:val="00C4774E"/>
    <w:rsid w:val="00C5124C"/>
    <w:rsid w:val="00C53EC9"/>
    <w:rsid w:val="00C5775A"/>
    <w:rsid w:val="00C620D0"/>
    <w:rsid w:val="00C63DE8"/>
    <w:rsid w:val="00C954C3"/>
    <w:rsid w:val="00CA0907"/>
    <w:rsid w:val="00CA1381"/>
    <w:rsid w:val="00CA26C5"/>
    <w:rsid w:val="00CA34EC"/>
    <w:rsid w:val="00CA3979"/>
    <w:rsid w:val="00CA703D"/>
    <w:rsid w:val="00CB707F"/>
    <w:rsid w:val="00CC3B34"/>
    <w:rsid w:val="00CD2EF2"/>
    <w:rsid w:val="00CD38CE"/>
    <w:rsid w:val="00CD4B9F"/>
    <w:rsid w:val="00CE1F59"/>
    <w:rsid w:val="00CE4BB6"/>
    <w:rsid w:val="00CE5520"/>
    <w:rsid w:val="00D06D4F"/>
    <w:rsid w:val="00D074DC"/>
    <w:rsid w:val="00D11AFC"/>
    <w:rsid w:val="00D130C4"/>
    <w:rsid w:val="00D15655"/>
    <w:rsid w:val="00D202A7"/>
    <w:rsid w:val="00D230D8"/>
    <w:rsid w:val="00D23A05"/>
    <w:rsid w:val="00D335BC"/>
    <w:rsid w:val="00D53114"/>
    <w:rsid w:val="00D5410E"/>
    <w:rsid w:val="00D55FE0"/>
    <w:rsid w:val="00D60CFE"/>
    <w:rsid w:val="00D67FD4"/>
    <w:rsid w:val="00D7012E"/>
    <w:rsid w:val="00D74A22"/>
    <w:rsid w:val="00D76F41"/>
    <w:rsid w:val="00D9419B"/>
    <w:rsid w:val="00D954B0"/>
    <w:rsid w:val="00D97B80"/>
    <w:rsid w:val="00DA7942"/>
    <w:rsid w:val="00DB45E1"/>
    <w:rsid w:val="00DC7CA5"/>
    <w:rsid w:val="00DD0742"/>
    <w:rsid w:val="00DD0B62"/>
    <w:rsid w:val="00DD1BF3"/>
    <w:rsid w:val="00DD6124"/>
    <w:rsid w:val="00DF4CFE"/>
    <w:rsid w:val="00E076D2"/>
    <w:rsid w:val="00E1643E"/>
    <w:rsid w:val="00E21CF2"/>
    <w:rsid w:val="00E37BB1"/>
    <w:rsid w:val="00E40D36"/>
    <w:rsid w:val="00E40D8B"/>
    <w:rsid w:val="00E42AA8"/>
    <w:rsid w:val="00E445DF"/>
    <w:rsid w:val="00E634AE"/>
    <w:rsid w:val="00E6471C"/>
    <w:rsid w:val="00E80D4A"/>
    <w:rsid w:val="00E854DE"/>
    <w:rsid w:val="00E86309"/>
    <w:rsid w:val="00EA0C8A"/>
    <w:rsid w:val="00EA77D4"/>
    <w:rsid w:val="00EB029F"/>
    <w:rsid w:val="00EB1E60"/>
    <w:rsid w:val="00EC246B"/>
    <w:rsid w:val="00ED3ADE"/>
    <w:rsid w:val="00EE1B88"/>
    <w:rsid w:val="00EF0D6D"/>
    <w:rsid w:val="00EF4207"/>
    <w:rsid w:val="00EF606E"/>
    <w:rsid w:val="00EF7083"/>
    <w:rsid w:val="00F03D12"/>
    <w:rsid w:val="00F10950"/>
    <w:rsid w:val="00F13B0A"/>
    <w:rsid w:val="00F14FF5"/>
    <w:rsid w:val="00F16607"/>
    <w:rsid w:val="00F16777"/>
    <w:rsid w:val="00F21534"/>
    <w:rsid w:val="00F2281D"/>
    <w:rsid w:val="00F334A6"/>
    <w:rsid w:val="00F362F7"/>
    <w:rsid w:val="00F57665"/>
    <w:rsid w:val="00F6453F"/>
    <w:rsid w:val="00F65DD8"/>
    <w:rsid w:val="00F73506"/>
    <w:rsid w:val="00F903A1"/>
    <w:rsid w:val="00F927E6"/>
    <w:rsid w:val="00F92914"/>
    <w:rsid w:val="00F92ABD"/>
    <w:rsid w:val="00F96E31"/>
    <w:rsid w:val="00FA2D36"/>
    <w:rsid w:val="00FC18E5"/>
    <w:rsid w:val="00FD1189"/>
    <w:rsid w:val="00FD30D5"/>
    <w:rsid w:val="00FD6857"/>
    <w:rsid w:val="00FD705D"/>
    <w:rsid w:val="00FE37F5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  <w:style w:type="paragraph" w:customStyle="1" w:styleId="wordsection1">
    <w:name w:val="wordsection1"/>
    <w:basedOn w:val="Normal"/>
    <w:uiPriority w:val="99"/>
    <w:rsid w:val="00F13B0A"/>
    <w:pPr>
      <w:spacing w:before="0" w:after="0" w:line="240" w:lineRule="auto"/>
    </w:pPr>
    <w:rPr>
      <w:rFonts w:ascii="Times New Roman" w:hAnsi="Times New Roman"/>
      <w:lang w:eastAsia="ja-JP"/>
    </w:rPr>
  </w:style>
  <w:style w:type="table" w:customStyle="1" w:styleId="GridTable4-Accent11">
    <w:name w:val="Grid Table 4 - Accent 11"/>
    <w:basedOn w:val="TableNormal"/>
    <w:uiPriority w:val="49"/>
    <w:rsid w:val="00210910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is.ai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comments" Target="comments.xm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dev.botframework.com" TargetMode="External"/><Relationship Id="rId41" Type="http://schemas.openxmlformats.org/officeDocument/2006/relationships/image" Target="media/image2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portal.azure.com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microsoft.com/office/2016/09/relationships/commentsIds" Target="commentsIds.xml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microsoft.com/office/2011/relationships/commentsExtended" Target="commentsExtended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7BE6-0ACC-49CB-BAF3-6F1F3A065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82D738-6D54-4E75-A5F4-8AA2FA4A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3644</TotalTime>
  <Pages>20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Canviz LLC</Company>
  <LinksUpToDate>false</LinksUpToDate>
  <CharactersWithSpaces>7683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Tyler Lu</dc:creator>
  <cp:lastModifiedBy>Tyler Lu</cp:lastModifiedBy>
  <cp:revision>74</cp:revision>
  <cp:lastPrinted>2012-08-14T23:28:00Z</cp:lastPrinted>
  <dcterms:created xsi:type="dcterms:W3CDTF">2016-11-01T14:46:00Z</dcterms:created>
  <dcterms:modified xsi:type="dcterms:W3CDTF">2017-11-09T11:48:00Z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